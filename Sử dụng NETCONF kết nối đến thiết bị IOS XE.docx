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78E39" w14:textId="1DBDB697" w:rsidR="004D36D7" w:rsidRPr="00FD4A68" w:rsidRDefault="00E32762" w:rsidP="00FD1637">
      <w:pPr>
        <w:pStyle w:val="Title"/>
        <w:rPr>
          <w:rStyle w:val="LabTitleInstVersred"/>
          <w:b/>
          <w:color w:val="auto"/>
        </w:rPr>
      </w:pPr>
      <w:sdt>
        <w:sdt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r w:rsidR="005826AC" w:rsidRPr="005826AC">
            <w:t>Lab - Sử dụng NETCONF kết nối đến thiết bị IOS XE</w:t>
          </w:r>
        </w:sdtContent>
      </w:sdt>
      <w:r w:rsidR="004D36D7" w:rsidRPr="00FD1637">
        <w:t xml:space="preserve"> </w:t>
      </w:r>
    </w:p>
    <w:p w14:paraId="3570E5EC" w14:textId="23A248F3" w:rsidR="00D778DF" w:rsidRPr="00E70096" w:rsidRDefault="005826AC" w:rsidP="00D452F4">
      <w:pPr>
        <w:pStyle w:val="Heading1"/>
      </w:pPr>
      <w:r>
        <w:t>Sơ đồ</w:t>
      </w:r>
    </w:p>
    <w:p w14:paraId="47314D26" w14:textId="5C59539C" w:rsidR="00D778DF" w:rsidRDefault="00E42F95" w:rsidP="00D778DF">
      <w:pPr>
        <w:pStyle w:val="Visual"/>
      </w:pPr>
      <w:r>
        <w:rPr>
          <w:noProof/>
        </w:rPr>
        <w:drawing>
          <wp:inline distT="0" distB="0" distL="0" distR="0" wp14:anchorId="0537374C" wp14:editId="3F70EFC1">
            <wp:extent cx="4502266" cy="1066476"/>
            <wp:effectExtent l="0" t="0" r="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0339" cy="1077863"/>
                    </a:xfrm>
                    <a:prstGeom prst="rect">
                      <a:avLst/>
                    </a:prstGeom>
                    <a:noFill/>
                  </pic:spPr>
                </pic:pic>
              </a:graphicData>
            </a:graphic>
          </wp:inline>
        </w:drawing>
      </w:r>
    </w:p>
    <w:p w14:paraId="49699068" w14:textId="4CF87F8B" w:rsidR="00D778DF" w:rsidRPr="00E70096" w:rsidRDefault="005826AC" w:rsidP="00D452F4">
      <w:pPr>
        <w:pStyle w:val="Heading1"/>
      </w:pPr>
      <w:r>
        <w:t>Bảng địa chỉ</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1DEC9DA"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D5CB4E" w14:textId="1865C4FC" w:rsidR="00D778DF" w:rsidRPr="00E87D62" w:rsidRDefault="005826AC" w:rsidP="00AA02F9">
            <w:pPr>
              <w:pStyle w:val="TableHeading"/>
            </w:pPr>
            <w:r>
              <w:t>Thiết bị</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57443" w14:textId="17757236" w:rsidR="00D778DF" w:rsidRPr="00E87D62" w:rsidRDefault="005826AC" w:rsidP="00AA02F9">
            <w:pPr>
              <w:pStyle w:val="TableHeading"/>
            </w:pPr>
            <w:r>
              <w:t>Cổng</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A9EACF"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1D113" w14:textId="77777777" w:rsidR="00D778DF" w:rsidRPr="00E87D62" w:rsidRDefault="00D778DF" w:rsidP="00AA02F9">
            <w:pPr>
              <w:pStyle w:val="TableHeading"/>
            </w:pPr>
            <w:r w:rsidRPr="00E87D62">
              <w:t>Subnet Mask</w:t>
            </w:r>
          </w:p>
        </w:tc>
      </w:tr>
      <w:tr w:rsidR="00D778DF" w14:paraId="7E0918B0" w14:textId="77777777" w:rsidTr="009C0B81">
        <w:trPr>
          <w:cantSplit/>
          <w:jc w:val="center"/>
        </w:trPr>
        <w:tc>
          <w:tcPr>
            <w:tcW w:w="2337" w:type="dxa"/>
            <w:vAlign w:val="bottom"/>
          </w:tcPr>
          <w:p w14:paraId="7AF28516" w14:textId="77777777" w:rsidR="00D778DF" w:rsidRPr="008B68E7" w:rsidRDefault="009D0F84" w:rsidP="008B68E7">
            <w:pPr>
              <w:pStyle w:val="TableText"/>
            </w:pPr>
            <w:r>
              <w:t>R1</w:t>
            </w:r>
          </w:p>
        </w:tc>
        <w:tc>
          <w:tcPr>
            <w:tcW w:w="2430" w:type="dxa"/>
            <w:vAlign w:val="bottom"/>
          </w:tcPr>
          <w:p w14:paraId="44E8957A" w14:textId="77777777" w:rsidR="00D778DF" w:rsidRPr="008B68E7" w:rsidRDefault="009D0F84" w:rsidP="008B68E7">
            <w:pPr>
              <w:pStyle w:val="TableText"/>
            </w:pPr>
            <w:r>
              <w:t>G0/0/1</w:t>
            </w:r>
          </w:p>
        </w:tc>
        <w:tc>
          <w:tcPr>
            <w:tcW w:w="2706" w:type="dxa"/>
            <w:vAlign w:val="bottom"/>
          </w:tcPr>
          <w:p w14:paraId="29BB4628" w14:textId="77777777" w:rsidR="00D778DF" w:rsidRPr="008B68E7" w:rsidRDefault="00D778DF" w:rsidP="008B68E7">
            <w:pPr>
              <w:pStyle w:val="TableText"/>
            </w:pPr>
            <w:r w:rsidRPr="008B68E7">
              <w:t>192.168.1.1</w:t>
            </w:r>
          </w:p>
        </w:tc>
        <w:tc>
          <w:tcPr>
            <w:tcW w:w="2332" w:type="dxa"/>
            <w:vAlign w:val="bottom"/>
          </w:tcPr>
          <w:p w14:paraId="107F4866" w14:textId="77777777" w:rsidR="00D778DF" w:rsidRPr="008B68E7" w:rsidRDefault="00D778DF" w:rsidP="008B68E7">
            <w:pPr>
              <w:pStyle w:val="TableText"/>
            </w:pPr>
            <w:r w:rsidRPr="008B68E7">
              <w:t>255.255.255.0</w:t>
            </w:r>
          </w:p>
        </w:tc>
      </w:tr>
      <w:tr w:rsidR="00D778DF" w14:paraId="6FF95BB1" w14:textId="77777777" w:rsidTr="009C0B81">
        <w:trPr>
          <w:cantSplit/>
          <w:jc w:val="center"/>
        </w:trPr>
        <w:tc>
          <w:tcPr>
            <w:tcW w:w="2337" w:type="dxa"/>
            <w:vAlign w:val="bottom"/>
          </w:tcPr>
          <w:p w14:paraId="3E051B83" w14:textId="77777777" w:rsidR="00D778DF" w:rsidRPr="008B68E7" w:rsidRDefault="009D0F84" w:rsidP="008B68E7">
            <w:pPr>
              <w:pStyle w:val="TableText"/>
            </w:pPr>
            <w:r>
              <w:t>PC</w:t>
            </w:r>
          </w:p>
        </w:tc>
        <w:tc>
          <w:tcPr>
            <w:tcW w:w="2430" w:type="dxa"/>
            <w:vAlign w:val="bottom"/>
          </w:tcPr>
          <w:p w14:paraId="64FD48EE" w14:textId="77777777" w:rsidR="00D778DF" w:rsidRPr="008B68E7" w:rsidRDefault="009D0F84" w:rsidP="008B68E7">
            <w:pPr>
              <w:pStyle w:val="TableText"/>
            </w:pPr>
            <w:r>
              <w:t>NIC</w:t>
            </w:r>
          </w:p>
        </w:tc>
        <w:tc>
          <w:tcPr>
            <w:tcW w:w="2706" w:type="dxa"/>
            <w:vAlign w:val="bottom"/>
          </w:tcPr>
          <w:p w14:paraId="63E3B238" w14:textId="77777777" w:rsidR="00D778DF" w:rsidRPr="008B68E7" w:rsidRDefault="009D0F84" w:rsidP="008B68E7">
            <w:pPr>
              <w:pStyle w:val="TableText"/>
            </w:pPr>
            <w:r>
              <w:t>DHCP</w:t>
            </w:r>
          </w:p>
        </w:tc>
        <w:tc>
          <w:tcPr>
            <w:tcW w:w="2332" w:type="dxa"/>
            <w:vAlign w:val="bottom"/>
          </w:tcPr>
          <w:p w14:paraId="3138ED6E" w14:textId="77777777" w:rsidR="00D778DF" w:rsidRPr="008B68E7" w:rsidRDefault="009D0F84" w:rsidP="008B68E7">
            <w:pPr>
              <w:pStyle w:val="TableText"/>
            </w:pPr>
            <w:r>
              <w:t>DHCP</w:t>
            </w:r>
          </w:p>
        </w:tc>
      </w:tr>
    </w:tbl>
    <w:p w14:paraId="4C3F811F" w14:textId="0F844096" w:rsidR="00D778DF" w:rsidRPr="00E70096" w:rsidRDefault="0062531A" w:rsidP="00D452F4">
      <w:pPr>
        <w:pStyle w:val="Heading1"/>
      </w:pPr>
      <w:r>
        <w:t>Mục tiêu</w:t>
      </w:r>
    </w:p>
    <w:p w14:paraId="3B496ACA" w14:textId="3286663C" w:rsidR="001E7C2F" w:rsidRDefault="008F6E75" w:rsidP="00243FA5">
      <w:pPr>
        <w:pStyle w:val="BodyTextL25Bold"/>
      </w:pPr>
      <w:r>
        <w:t>Part 1</w:t>
      </w:r>
      <w:r w:rsidR="005826AC">
        <w:t>: Xây dựng mạng và kiểm tra kết nối</w:t>
      </w:r>
    </w:p>
    <w:p w14:paraId="0A9289C6" w14:textId="04023468" w:rsidR="00243FA5" w:rsidRPr="004C0909" w:rsidRDefault="008F6E75" w:rsidP="00243FA5">
      <w:pPr>
        <w:pStyle w:val="BodyTextL25Bold"/>
      </w:pPr>
      <w:r>
        <w:t xml:space="preserve">Part </w:t>
      </w:r>
      <w:r w:rsidR="0062531A">
        <w:t>2: Sử dụng</w:t>
      </w:r>
      <w:r w:rsidR="006B0BF4" w:rsidRPr="006B0BF4">
        <w:t xml:space="preserve"> NETCONF Session </w:t>
      </w:r>
      <w:r w:rsidR="0062531A">
        <w:t xml:space="preserve">để </w:t>
      </w:r>
      <w:proofErr w:type="gramStart"/>
      <w:r w:rsidR="0062531A">
        <w:t>thu</w:t>
      </w:r>
      <w:proofErr w:type="gramEnd"/>
      <w:r w:rsidR="0062531A">
        <w:t xml:space="preserve"> thập thông tin</w:t>
      </w:r>
    </w:p>
    <w:p w14:paraId="32BC21DC" w14:textId="2E1FBD20" w:rsidR="00243FA5" w:rsidRDefault="008F6E75" w:rsidP="00243FA5">
      <w:pPr>
        <w:pStyle w:val="BodyTextL25Bold"/>
      </w:pPr>
      <w:r>
        <w:t xml:space="preserve">Part </w:t>
      </w:r>
      <w:r w:rsidR="0062531A">
        <w:t>3: Sử dụng ncclient để kết nối NETCONF</w:t>
      </w:r>
    </w:p>
    <w:p w14:paraId="766BBFD9" w14:textId="0D601972" w:rsidR="00243FA5" w:rsidRDefault="008F6E75" w:rsidP="00243FA5">
      <w:pPr>
        <w:pStyle w:val="BodyTextL25Bold"/>
      </w:pPr>
      <w:r>
        <w:t xml:space="preserve">Part </w:t>
      </w:r>
      <w:r w:rsidR="0062531A">
        <w:t>4: Sử dụng ncclient để lấy cấu hình</w:t>
      </w:r>
    </w:p>
    <w:p w14:paraId="44E6F1B5" w14:textId="2769FA8F" w:rsidR="0062531A" w:rsidRDefault="008F6E75" w:rsidP="0062531A">
      <w:pPr>
        <w:pStyle w:val="BodyTextL25Bold"/>
      </w:pPr>
      <w:r>
        <w:t xml:space="preserve">Part </w:t>
      </w:r>
      <w:r w:rsidR="0062531A">
        <w:t>5: Sử dụng ncclient để cấu hình</w:t>
      </w:r>
    </w:p>
    <w:p w14:paraId="05E8F321" w14:textId="78B1D087" w:rsidR="00C36EE5" w:rsidRDefault="00C36EE5" w:rsidP="0062531A">
      <w:pPr>
        <w:pStyle w:val="BodyTextL25Bold"/>
      </w:pPr>
      <w:r>
        <w:t>Part 6: Sửa đổi chương trình được sử dụng trong lab này</w:t>
      </w:r>
    </w:p>
    <w:p w14:paraId="41E08AD0" w14:textId="0F362CAC" w:rsidR="00D778DF" w:rsidRDefault="0062531A" w:rsidP="0062531A">
      <w:pPr>
        <w:pStyle w:val="BodyTextL25Bold"/>
      </w:pPr>
      <w:r>
        <w:t>Bối cảnh/ Kịch bản</w:t>
      </w:r>
    </w:p>
    <w:p w14:paraId="095E117D" w14:textId="77777777" w:rsidR="0062531A" w:rsidRDefault="0062531A" w:rsidP="0062531A">
      <w:pPr>
        <w:pStyle w:val="BodyTextL25"/>
      </w:pPr>
      <w:r>
        <w:t xml:space="preserve">Giao thức cấu hình mạng (NETCONF), được xác định trong RFC 4741 và 6241, sử dụng các mô hình dữ liệu YANG để liên lạc với các thiết bị khác nhau trên mạng. YANG (một thế hệ tiếp </w:t>
      </w:r>
      <w:proofErr w:type="gramStart"/>
      <w:r>
        <w:t>theo</w:t>
      </w:r>
      <w:proofErr w:type="gramEnd"/>
      <w:r>
        <w:t xml:space="preserve"> khác) là một ngôn ngữ mô hình hóa dữ liệu. </w:t>
      </w:r>
      <w:proofErr w:type="gramStart"/>
      <w:r>
        <w:t>Ngôn ngữ này xác định dữ liệu được gửi qua các giao thức quản lý mạng, như NETCONF.</w:t>
      </w:r>
      <w:proofErr w:type="gramEnd"/>
      <w:r>
        <w:t xml:space="preserve"> </w:t>
      </w:r>
      <w:proofErr w:type="gramStart"/>
      <w:r>
        <w:t>Khi sử dụng NETCONF để truy cập thiết bị IOS XE, dữ liệu được trả về ở định dạng XML.</w:t>
      </w:r>
      <w:proofErr w:type="gramEnd"/>
    </w:p>
    <w:p w14:paraId="77A7905B" w14:textId="2C6E0000" w:rsidR="00154A62" w:rsidRDefault="00FF7E54" w:rsidP="0062531A">
      <w:pPr>
        <w:pStyle w:val="BodyTextL25"/>
      </w:pPr>
      <w:proofErr w:type="gramStart"/>
      <w:r>
        <w:t>Trong lab này, chúng ta</w:t>
      </w:r>
      <w:r w:rsidR="0062531A">
        <w:t xml:space="preserve"> sẽ sử dụng NETCONF client, ncclient, là mô-đun Python để tạo kịch bản</w:t>
      </w:r>
      <w:r>
        <w:t xml:space="preserve"> (script)</w:t>
      </w:r>
      <w:r w:rsidR="0062531A">
        <w:t xml:space="preserve"> phía </w:t>
      </w:r>
      <w:r>
        <w:t>client.</w:t>
      </w:r>
      <w:proofErr w:type="gramEnd"/>
      <w:r>
        <w:t xml:space="preserve"> </w:t>
      </w:r>
      <w:proofErr w:type="gramStart"/>
      <w:r>
        <w:t>Dùng</w:t>
      </w:r>
      <w:r w:rsidR="0062531A">
        <w:t xml:space="preserve"> ncclient để xác minh NETCONF </w:t>
      </w:r>
      <w:r>
        <w:t xml:space="preserve">đã </w:t>
      </w:r>
      <w:r w:rsidR="0062531A">
        <w:t>đượ</w:t>
      </w:r>
      <w:r>
        <w:t>c</w:t>
      </w:r>
      <w:r w:rsidR="0062531A">
        <w:t xml:space="preserve"> cấu hình, truy xuất cấu hình thiết bị và sửa đổi cấu hình thiết bị</w:t>
      </w:r>
      <w:r w:rsidR="001E7C2F">
        <w:t>.</w:t>
      </w:r>
      <w:proofErr w:type="gramEnd"/>
    </w:p>
    <w:p w14:paraId="7259E15A" w14:textId="3155A30C" w:rsidR="00D778DF" w:rsidRPr="00E70096" w:rsidRDefault="008F6E75" w:rsidP="00D452F4">
      <w:pPr>
        <w:pStyle w:val="Heading1"/>
      </w:pPr>
      <w:r>
        <w:t>Các tài nguyên cần thiết</w:t>
      </w:r>
    </w:p>
    <w:p w14:paraId="7D2721EB" w14:textId="573A1C65"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107A40">
        <w:t>4</w:t>
      </w:r>
      <w:r w:rsidR="00334C33">
        <w:t xml:space="preserve"> universal image or comparable)</w:t>
      </w:r>
    </w:p>
    <w:p w14:paraId="614D27AF" w14:textId="0E2DD96B" w:rsidR="009D0F84" w:rsidRDefault="008F6E75" w:rsidP="009D0F84">
      <w:pPr>
        <w:pStyle w:val="Bulletlevel1"/>
      </w:pPr>
      <w:r>
        <w:t>1 Switch</w:t>
      </w:r>
    </w:p>
    <w:p w14:paraId="4403CC47" w14:textId="77777777" w:rsidR="00927032" w:rsidRPr="00DC6013" w:rsidRDefault="00927032" w:rsidP="00927032">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7DEBA17C" w14:textId="5707383E" w:rsidR="00457934" w:rsidRDefault="008F6E75" w:rsidP="00927032">
      <w:pPr>
        <w:pStyle w:val="Bulletlevel1"/>
      </w:pPr>
      <w:r>
        <w:t xml:space="preserve">Cáp </w:t>
      </w:r>
      <w:r w:rsidR="00927032">
        <w:t xml:space="preserve">Ethernet </w:t>
      </w:r>
    </w:p>
    <w:p w14:paraId="539EFC72" w14:textId="50D4067C" w:rsidR="00125806" w:rsidRDefault="008F6E75" w:rsidP="00D452F4">
      <w:pPr>
        <w:pStyle w:val="Heading1"/>
      </w:pPr>
      <w:r>
        <w:lastRenderedPageBreak/>
        <w:t>Hướng dẫn</w:t>
      </w:r>
    </w:p>
    <w:p w14:paraId="1547788F" w14:textId="1E6B05DC" w:rsidR="00103401" w:rsidRDefault="008F6E75" w:rsidP="00103401">
      <w:pPr>
        <w:pStyle w:val="Heading2"/>
      </w:pPr>
      <w:r>
        <w:t>Xây dựng mạng và kiểm tra kết nối</w:t>
      </w:r>
    </w:p>
    <w:p w14:paraId="7A2E89BD" w14:textId="2C804307" w:rsidR="008F6E75" w:rsidRDefault="008F6E75" w:rsidP="008F6E75">
      <w:pPr>
        <w:pStyle w:val="BodyTextL25"/>
      </w:pPr>
      <w:r>
        <w:rPr>
          <w:b/>
          <w:bCs/>
        </w:rPr>
        <w:t>Ghi chú</w:t>
      </w:r>
      <w:r w:rsidR="003D1070">
        <w:t xml:space="preserve">: </w:t>
      </w:r>
      <w:r>
        <w:t>Bỏ qua Phần 1 nếu bạn đã hoàn thành nó trong lab trước đó. Tuy nhiên, hãy chắc chắn máy ảo CCNP của bạn có thể ping R1.</w:t>
      </w:r>
    </w:p>
    <w:p w14:paraId="098B6BD9" w14:textId="384C021C" w:rsidR="001E7C2F" w:rsidRDefault="008F6E75" w:rsidP="008F6E75">
      <w:pPr>
        <w:pStyle w:val="BodyTextL25"/>
      </w:pPr>
      <w:proofErr w:type="gramStart"/>
      <w:r>
        <w:t>Trong Phần 1, bạn sẽ nối cáp các thiết bị, khởi độ</w:t>
      </w:r>
      <w:r w:rsidR="004C5F4B">
        <w:t>ng CCNP VM,</w:t>
      </w:r>
      <w:r>
        <w:t xml:space="preserve"> cấu hình R1 để truy cập NETCONF và RESTCONF qua kết nối SSH.</w:t>
      </w:r>
      <w:proofErr w:type="gramEnd"/>
      <w:r>
        <w:t xml:space="preserve"> </w:t>
      </w:r>
      <w:proofErr w:type="gramStart"/>
      <w:r>
        <w:t>Sau đó, bạn sẽ xác minh kết nối giữa CCNP VM và R1 cũng như kiểm tra kết nối SSH với R1.</w:t>
      </w:r>
      <w:proofErr w:type="gramEnd"/>
    </w:p>
    <w:p w14:paraId="44B524A5" w14:textId="74DE9B0F" w:rsidR="00CC3388" w:rsidRDefault="004C5F4B" w:rsidP="004C5F4B">
      <w:pPr>
        <w:pStyle w:val="Heading3"/>
      </w:pPr>
      <w:proofErr w:type="gramStart"/>
      <w:r w:rsidRPr="004C5F4B">
        <w:t>Cáp mạng như được hiển thị trong cấu trúc liên kết</w:t>
      </w:r>
      <w:r w:rsidR="00CC3388">
        <w:t>.</w:t>
      </w:r>
      <w:proofErr w:type="gramEnd"/>
    </w:p>
    <w:p w14:paraId="744BAC59" w14:textId="49E02FAB" w:rsidR="00CC3388" w:rsidRDefault="004C5F4B" w:rsidP="00CC3388">
      <w:pPr>
        <w:pStyle w:val="BodyTextL25"/>
      </w:pPr>
      <w:r w:rsidRPr="004C5F4B">
        <w:t>Kết nối các thiết bị như sơ đồ cấu trúc liên kết và cáp nếu cần</w:t>
      </w:r>
      <w:proofErr w:type="gramStart"/>
      <w:r w:rsidRPr="004C5F4B">
        <w:t>.</w:t>
      </w:r>
      <w:r w:rsidR="00CC3388">
        <w:t>.</w:t>
      </w:r>
      <w:proofErr w:type="gramEnd"/>
    </w:p>
    <w:p w14:paraId="161FCD71" w14:textId="6D862BC6" w:rsidR="001753A7" w:rsidRPr="00BA5235" w:rsidRDefault="00DC280D" w:rsidP="001753A7">
      <w:pPr>
        <w:pStyle w:val="Heading3"/>
      </w:pPr>
      <w:proofErr w:type="gramStart"/>
      <w:r>
        <w:t xml:space="preserve">Mở máy ảo </w:t>
      </w:r>
      <w:r w:rsidR="00A10A87">
        <w:t xml:space="preserve">CCNP </w:t>
      </w:r>
      <w:r w:rsidR="001753A7">
        <w:t>VM.</w:t>
      </w:r>
      <w:proofErr w:type="gramEnd"/>
    </w:p>
    <w:p w14:paraId="5D192C4F" w14:textId="657BFD46" w:rsidR="001753A7" w:rsidRPr="001753A7" w:rsidRDefault="00DC280D" w:rsidP="001753A7">
      <w:pPr>
        <w:pStyle w:val="BodyTextL25"/>
      </w:pPr>
      <w:r w:rsidRPr="00DC280D">
        <w:rPr>
          <w:b/>
        </w:rPr>
        <w:t xml:space="preserve">Lưu ý: Nếu bạn chưa hoàn thành Lab - Cài đặt Máy ảo CCNP, hãy thực hiện ngay trước khi tiếp tục với </w:t>
      </w:r>
      <w:r w:rsidR="00553A5E">
        <w:rPr>
          <w:b/>
        </w:rPr>
        <w:t>lab</w:t>
      </w:r>
      <w:r w:rsidRPr="00DC280D">
        <w:rPr>
          <w:b/>
        </w:rPr>
        <w:t xml:space="preserve"> này</w:t>
      </w:r>
      <w:r w:rsidR="001753A7">
        <w:t>.</w:t>
      </w:r>
    </w:p>
    <w:p w14:paraId="3CD7694F" w14:textId="77777777" w:rsidR="00DC280D" w:rsidRDefault="00DC280D" w:rsidP="00DC280D">
      <w:pPr>
        <w:pStyle w:val="SubStepAlpha"/>
      </w:pPr>
      <w:r w:rsidRPr="00DC280D">
        <w:t>Mở VirtualBox. Khởi động máy ảo CCNP VM.</w:t>
      </w:r>
    </w:p>
    <w:p w14:paraId="65038B91" w14:textId="2F9A05C0" w:rsidR="001753A7" w:rsidRDefault="00DC280D" w:rsidP="00DC280D">
      <w:pPr>
        <w:pStyle w:val="SubStepAlpha"/>
      </w:pPr>
      <w:r>
        <w:t>Nhập mật khẩu</w:t>
      </w:r>
      <w:r w:rsidR="001753A7">
        <w:t xml:space="preserve"> </w:t>
      </w:r>
      <w:r w:rsidR="001753A7" w:rsidRPr="001753A7">
        <w:rPr>
          <w:b/>
          <w:bCs/>
        </w:rPr>
        <w:t>StudentPass</w:t>
      </w:r>
      <w:r w:rsidR="001753A7">
        <w:t xml:space="preserve"> </w:t>
      </w:r>
      <w:r>
        <w:t>để đăng nhập VM nếu cần.</w:t>
      </w:r>
    </w:p>
    <w:p w14:paraId="3CEF8B07" w14:textId="162B368E" w:rsidR="00CC3388" w:rsidRDefault="004801E9" w:rsidP="00CC3388">
      <w:pPr>
        <w:pStyle w:val="Heading3"/>
      </w:pPr>
      <w:proofErr w:type="gramStart"/>
      <w:r>
        <w:t>Cấu hình</w:t>
      </w:r>
      <w:r w:rsidR="00CC3388">
        <w:t xml:space="preserve"> R1.</w:t>
      </w:r>
      <w:proofErr w:type="gramEnd"/>
    </w:p>
    <w:p w14:paraId="4CB56741" w14:textId="7705ACB6" w:rsidR="00CC3388" w:rsidRDefault="00E116AE" w:rsidP="00927032">
      <w:pPr>
        <w:pStyle w:val="BodyTextL25"/>
        <w:spacing w:after="0"/>
      </w:pPr>
      <w:proofErr w:type="gramStart"/>
      <w:r w:rsidRPr="00E116AE">
        <w:t>Đi vào R1 và dán cấu hình sau vào CLI để cấu hình các cài đặt cơ bản và bật NETCONF, RESTCONF và SSH.</w:t>
      </w:r>
      <w:proofErr w:type="gramEnd"/>
    </w:p>
    <w:p w14:paraId="66470F0A" w14:textId="7672C818" w:rsidR="00213DA0" w:rsidRDefault="00213DA0" w:rsidP="00213DA0">
      <w:pPr>
        <w:pStyle w:val="ConfigWindow"/>
      </w:pPr>
      <w:r>
        <w:t>Open configuration window</w:t>
      </w:r>
    </w:p>
    <w:p w14:paraId="4F18D816" w14:textId="77777777" w:rsidR="00DA5B59" w:rsidRDefault="00DA5B59" w:rsidP="00DA5B59">
      <w:pPr>
        <w:pStyle w:val="CMD"/>
      </w:pPr>
      <w:r>
        <w:t>enable</w:t>
      </w:r>
    </w:p>
    <w:p w14:paraId="07269B96" w14:textId="77777777" w:rsidR="00DA5B59" w:rsidRDefault="00DA5B59" w:rsidP="00DA5B59">
      <w:pPr>
        <w:pStyle w:val="CMD"/>
      </w:pPr>
      <w:r>
        <w:t>configure terminal</w:t>
      </w:r>
    </w:p>
    <w:p w14:paraId="6F2B89EE" w14:textId="77777777" w:rsidR="00DA5B59" w:rsidRDefault="00DA5B59" w:rsidP="00DA5B59">
      <w:pPr>
        <w:pStyle w:val="CMD"/>
      </w:pPr>
      <w:r>
        <w:t>hostname R1</w:t>
      </w:r>
    </w:p>
    <w:p w14:paraId="74575164" w14:textId="77777777" w:rsidR="00DA5B59" w:rsidRDefault="00DA5B59" w:rsidP="00DA5B59">
      <w:pPr>
        <w:pStyle w:val="CMD"/>
      </w:pPr>
      <w:r>
        <w:t>no ip domain lookup</w:t>
      </w:r>
    </w:p>
    <w:p w14:paraId="56A57F78" w14:textId="77777777" w:rsidR="00DA5B59" w:rsidRDefault="00DA5B59" w:rsidP="00DA5B59">
      <w:pPr>
        <w:pStyle w:val="CMD"/>
      </w:pPr>
      <w:r>
        <w:t>line con 0</w:t>
      </w:r>
    </w:p>
    <w:p w14:paraId="2617F1C4" w14:textId="77777777" w:rsidR="00DA5B59" w:rsidRDefault="00DA5B59" w:rsidP="00DA5B59">
      <w:pPr>
        <w:pStyle w:val="CMD"/>
      </w:pPr>
      <w:r>
        <w:t>logging synchronous</w:t>
      </w:r>
    </w:p>
    <w:p w14:paraId="7FA2B781" w14:textId="77777777" w:rsidR="00DA5B59" w:rsidRDefault="00DA5B59" w:rsidP="00DA5B59">
      <w:pPr>
        <w:pStyle w:val="CMD"/>
      </w:pPr>
      <w:r>
        <w:t xml:space="preserve"> exec-timeout 0 0</w:t>
      </w:r>
    </w:p>
    <w:p w14:paraId="2066BEC2" w14:textId="77777777" w:rsidR="00DA5B59" w:rsidRDefault="00DA5B59" w:rsidP="00DA5B59">
      <w:pPr>
        <w:pStyle w:val="CMD"/>
      </w:pPr>
      <w:r>
        <w:t xml:space="preserve"> logging synchronous</w:t>
      </w:r>
    </w:p>
    <w:p w14:paraId="3E4FEA7B" w14:textId="77777777" w:rsidR="00DA5B59" w:rsidRDefault="00DA5B59" w:rsidP="00DA5B59">
      <w:pPr>
        <w:pStyle w:val="CMD"/>
      </w:pPr>
      <w:r>
        <w:t>line vty 0 15</w:t>
      </w:r>
    </w:p>
    <w:p w14:paraId="1AE33519" w14:textId="77777777" w:rsidR="00DA5B59" w:rsidRDefault="00DA5B59" w:rsidP="00DA5B59">
      <w:pPr>
        <w:pStyle w:val="CMD"/>
      </w:pPr>
      <w:r>
        <w:t xml:space="preserve"> exec-t 0 0</w:t>
      </w:r>
    </w:p>
    <w:p w14:paraId="1978AD57" w14:textId="77777777" w:rsidR="00DA5B59" w:rsidRDefault="00DA5B59" w:rsidP="00DA5B59">
      <w:pPr>
        <w:pStyle w:val="CMD"/>
      </w:pPr>
      <w:r>
        <w:t xml:space="preserve"> logg sync</w:t>
      </w:r>
    </w:p>
    <w:p w14:paraId="459EB15B" w14:textId="77777777" w:rsidR="00DA5B59" w:rsidRDefault="00DA5B59" w:rsidP="00DA5B59">
      <w:pPr>
        <w:pStyle w:val="CMD"/>
      </w:pPr>
      <w:r>
        <w:t xml:space="preserve"> login local</w:t>
      </w:r>
    </w:p>
    <w:p w14:paraId="7406C639" w14:textId="77777777" w:rsidR="00DA5B59" w:rsidRDefault="00DA5B59" w:rsidP="00DA5B59">
      <w:pPr>
        <w:pStyle w:val="CMD"/>
      </w:pPr>
      <w:r>
        <w:t xml:space="preserve"> transport input ssh</w:t>
      </w:r>
    </w:p>
    <w:p w14:paraId="77579BE4" w14:textId="77777777" w:rsidR="00DA5B59" w:rsidRDefault="00DA5B59" w:rsidP="00DA5B59">
      <w:pPr>
        <w:pStyle w:val="CMD"/>
      </w:pPr>
      <w:r>
        <w:t>ip domain name example.netacad.com</w:t>
      </w:r>
    </w:p>
    <w:p w14:paraId="77046306" w14:textId="77777777" w:rsidR="00DA5B59" w:rsidRDefault="00DA5B59" w:rsidP="00DA5B59">
      <w:pPr>
        <w:pStyle w:val="CMD"/>
      </w:pPr>
      <w:proofErr w:type="gramStart"/>
      <w:r>
        <w:t>crypto</w:t>
      </w:r>
      <w:proofErr w:type="gramEnd"/>
      <w:r>
        <w:t xml:space="preserve"> key generate rsa modulus 2048</w:t>
      </w:r>
    </w:p>
    <w:p w14:paraId="7E57DE47" w14:textId="77777777" w:rsidR="00DA5B59" w:rsidRDefault="00DA5B59" w:rsidP="00DA5B59">
      <w:pPr>
        <w:pStyle w:val="CMD"/>
      </w:pPr>
      <w:r>
        <w:t>username cisco priv 15 password cisco123!</w:t>
      </w:r>
    </w:p>
    <w:p w14:paraId="28B08F74" w14:textId="77777777" w:rsidR="00DA5B59" w:rsidRDefault="00DA5B59" w:rsidP="00DA5B59">
      <w:pPr>
        <w:pStyle w:val="CMD"/>
      </w:pPr>
      <w:r>
        <w:t>interface GigabitEthernet0/0/1</w:t>
      </w:r>
    </w:p>
    <w:p w14:paraId="187C2AB6" w14:textId="77777777" w:rsidR="00DA5B59" w:rsidRDefault="00DA5B59" w:rsidP="00DA5B59">
      <w:pPr>
        <w:pStyle w:val="CMD"/>
      </w:pPr>
      <w:r>
        <w:t xml:space="preserve"> description Link to PC</w:t>
      </w:r>
    </w:p>
    <w:p w14:paraId="6E7F4C39" w14:textId="77777777" w:rsidR="00DA5B59" w:rsidRDefault="00DA5B59" w:rsidP="00DA5B59">
      <w:pPr>
        <w:pStyle w:val="CMD"/>
      </w:pPr>
      <w:r>
        <w:t xml:space="preserve"> ip address 192.168.1.1 255.255.255.0</w:t>
      </w:r>
    </w:p>
    <w:p w14:paraId="249C2B2F" w14:textId="77777777" w:rsidR="00DA5B59" w:rsidRDefault="00DA5B59" w:rsidP="00DA5B59">
      <w:pPr>
        <w:pStyle w:val="CMD"/>
      </w:pPr>
      <w:r>
        <w:t xml:space="preserve"> no shutdown </w:t>
      </w:r>
    </w:p>
    <w:p w14:paraId="7FADB294" w14:textId="77777777" w:rsidR="00DA5B59" w:rsidRDefault="00DA5B59" w:rsidP="00DA5B59">
      <w:pPr>
        <w:pStyle w:val="CMD"/>
      </w:pPr>
      <w:proofErr w:type="gramStart"/>
      <w:r>
        <w:t>ip</w:t>
      </w:r>
      <w:proofErr w:type="gramEnd"/>
      <w:r>
        <w:t xml:space="preserve"> dhcp excluded-address 192.168.1.1 192.168.1.10</w:t>
      </w:r>
    </w:p>
    <w:p w14:paraId="7AE7C606" w14:textId="2C734664" w:rsidR="00DA5B59" w:rsidRDefault="00DA5B59" w:rsidP="00DA5B59">
      <w:pPr>
        <w:pStyle w:val="CMD"/>
      </w:pPr>
      <w:proofErr w:type="gramStart"/>
      <w:r>
        <w:t>!Configure</w:t>
      </w:r>
      <w:proofErr w:type="gramEnd"/>
      <w:r>
        <w:t xml:space="preserve"> a DHCP server to assign IPv4 addressing to the </w:t>
      </w:r>
      <w:r w:rsidR="00301F22">
        <w:t>CCNP</w:t>
      </w:r>
      <w:r>
        <w:t xml:space="preserve"> VM </w:t>
      </w:r>
    </w:p>
    <w:p w14:paraId="28A4DC40" w14:textId="77777777" w:rsidR="00DA5B59" w:rsidRDefault="00DA5B59" w:rsidP="00DA5B59">
      <w:pPr>
        <w:pStyle w:val="CMD"/>
      </w:pPr>
      <w:r>
        <w:t>ip dhcp pool LAN</w:t>
      </w:r>
    </w:p>
    <w:p w14:paraId="57A257B1" w14:textId="77447A26" w:rsidR="00DA5B59" w:rsidRDefault="00DA5B59" w:rsidP="00DA5B59">
      <w:pPr>
        <w:pStyle w:val="CMD"/>
      </w:pPr>
      <w:r>
        <w:t xml:space="preserve"> network 192.168.1.0</w:t>
      </w:r>
      <w:r w:rsidR="000F0188">
        <w:t xml:space="preserve"> </w:t>
      </w:r>
      <w:r>
        <w:t>/24</w:t>
      </w:r>
    </w:p>
    <w:p w14:paraId="0A0B1658" w14:textId="77777777" w:rsidR="00DA5B59" w:rsidRDefault="00DA5B59" w:rsidP="00DA5B59">
      <w:pPr>
        <w:pStyle w:val="CMD"/>
      </w:pPr>
      <w:r>
        <w:lastRenderedPageBreak/>
        <w:t xml:space="preserve"> default-router 192.168.1.1</w:t>
      </w:r>
    </w:p>
    <w:p w14:paraId="6664D6CD" w14:textId="77777777" w:rsidR="00DA5B59" w:rsidRDefault="00DA5B59" w:rsidP="00DA5B59">
      <w:pPr>
        <w:pStyle w:val="CMD"/>
      </w:pPr>
      <w:r>
        <w:t xml:space="preserve"> domain-name example.netacad.com</w:t>
      </w:r>
    </w:p>
    <w:p w14:paraId="7879FCE8" w14:textId="5D6045F7" w:rsidR="00DA5B59" w:rsidRDefault="00DA5B59" w:rsidP="00DA5B59">
      <w:pPr>
        <w:pStyle w:val="CMD"/>
      </w:pPr>
      <w:r>
        <w:t xml:space="preserve"> end</w:t>
      </w:r>
    </w:p>
    <w:p w14:paraId="7AE83608" w14:textId="5168F430" w:rsidR="00DA5B59" w:rsidRDefault="000F0188" w:rsidP="00DA5B59">
      <w:pPr>
        <w:pStyle w:val="CMD"/>
      </w:pPr>
      <w:r>
        <w:t>copy run start</w:t>
      </w:r>
    </w:p>
    <w:p w14:paraId="2F9747CC" w14:textId="77777777" w:rsidR="00213DA0" w:rsidRDefault="00213DA0" w:rsidP="00213DA0">
      <w:pPr>
        <w:pStyle w:val="ConfigWindow"/>
      </w:pPr>
      <w:r>
        <w:t>Close configuration window</w:t>
      </w:r>
    </w:p>
    <w:p w14:paraId="59AA208B" w14:textId="7899B547" w:rsidR="00CC3388" w:rsidRDefault="00E116AE" w:rsidP="00927032">
      <w:pPr>
        <w:pStyle w:val="Heading3"/>
        <w:spacing w:before="120"/>
      </w:pPr>
      <w:r>
        <w:t>Xác minh CCNP VM có thể</w:t>
      </w:r>
      <w:r w:rsidR="00920A8E">
        <w:t xml:space="preserve"> ping default gateway</w:t>
      </w:r>
      <w:r w:rsidR="00CC3388">
        <w:t>.</w:t>
      </w:r>
    </w:p>
    <w:p w14:paraId="6EAF609D" w14:textId="45918739" w:rsidR="00920A8E" w:rsidRDefault="00200971" w:rsidP="00920A8E">
      <w:pPr>
        <w:pStyle w:val="SubStepAlpha"/>
      </w:pPr>
      <w:r>
        <w:t xml:space="preserve">Trong </w:t>
      </w:r>
      <w:r w:rsidR="00BF2A64">
        <w:rPr>
          <w:b/>
          <w:bCs/>
        </w:rPr>
        <w:t>CCNP</w:t>
      </w:r>
      <w:r w:rsidR="00BF2A64" w:rsidRPr="00920A8E">
        <w:rPr>
          <w:b/>
          <w:bCs/>
        </w:rPr>
        <w:t xml:space="preserve"> </w:t>
      </w:r>
      <w:r w:rsidR="00920A8E" w:rsidRPr="00920A8E">
        <w:rPr>
          <w:b/>
          <w:bCs/>
        </w:rPr>
        <w:t>VM</w:t>
      </w:r>
      <w:r w:rsidR="00920A8E">
        <w:t xml:space="preserve">, </w:t>
      </w:r>
      <w:r>
        <w:t>mở cửa sổ terminal</w:t>
      </w:r>
    </w:p>
    <w:p w14:paraId="591A6B5B" w14:textId="2CBEDCD6" w:rsidR="00920A8E" w:rsidRDefault="00AE535C" w:rsidP="00AE535C">
      <w:pPr>
        <w:pStyle w:val="SubStepAlpha"/>
      </w:pPr>
      <w:r w:rsidRPr="00AE535C">
        <w:t>Xác minh CCNP VM được kết nối với R1 bằng cách nhập địa chỉ IP để xác minh rằng CCNP VM đã nhận địa chỉ IP từ máy chủ DHCP, hoặc đơn giản bằng cách ping R1 ở 192.168.1.1. Nhập Ctrl + C để thoát ra khỏi ping, như thể hiện trong ví dụ bên dưới</w:t>
      </w:r>
      <w:r w:rsidR="007B16B6">
        <w:t>.</w:t>
      </w:r>
    </w:p>
    <w:p w14:paraId="659579DE" w14:textId="77777777" w:rsidR="007B16B6" w:rsidRDefault="007B16B6" w:rsidP="007B16B6">
      <w:pPr>
        <w:pStyle w:val="ConfigWindow"/>
      </w:pPr>
      <w:r>
        <w:t>Open configuration window</w:t>
      </w:r>
    </w:p>
    <w:p w14:paraId="3271247F" w14:textId="3E9479EC" w:rsidR="007B16B6" w:rsidRDefault="007B16B6" w:rsidP="007B16B6">
      <w:pPr>
        <w:pStyle w:val="CMD"/>
      </w:pPr>
      <w:r>
        <w:t>student@</w:t>
      </w:r>
      <w:r w:rsidR="002D4C56">
        <w:t>CCNP</w:t>
      </w:r>
      <w:r>
        <w:t xml:space="preserve">:~$ </w:t>
      </w:r>
      <w:r w:rsidRPr="007B16B6">
        <w:rPr>
          <w:b/>
          <w:bCs/>
        </w:rPr>
        <w:t>ip address</w:t>
      </w:r>
    </w:p>
    <w:p w14:paraId="3991F6BA" w14:textId="77777777" w:rsidR="007B16B6" w:rsidRDefault="007B16B6" w:rsidP="00B43642">
      <w:pPr>
        <w:pStyle w:val="CMDOutput"/>
      </w:pPr>
      <w:r>
        <w:t>1: lo: &lt;LOOPBACK</w:t>
      </w:r>
      <w:proofErr w:type="gramStart"/>
      <w:r>
        <w:t>,UP,LOWER</w:t>
      </w:r>
      <w:proofErr w:type="gramEnd"/>
      <w:r>
        <w:t>_UP&gt; mtu 65536 qdisc noqueue state UNKNOWN group default qlen 1000</w:t>
      </w:r>
    </w:p>
    <w:p w14:paraId="2FB30833" w14:textId="77777777" w:rsidR="007B16B6" w:rsidRDefault="007B16B6" w:rsidP="00B43642">
      <w:pPr>
        <w:pStyle w:val="CMDOutput"/>
      </w:pPr>
      <w:r>
        <w:t xml:space="preserve">    </w:t>
      </w:r>
      <w:proofErr w:type="gramStart"/>
      <w:r>
        <w:t>link/loopback</w:t>
      </w:r>
      <w:proofErr w:type="gramEnd"/>
      <w:r>
        <w:t xml:space="preserve"> 00:00:00:00:00:00 brd 00:00:00:00:00:00</w:t>
      </w:r>
    </w:p>
    <w:p w14:paraId="024E6313" w14:textId="77777777" w:rsidR="007B16B6" w:rsidRDefault="007B16B6" w:rsidP="00B43642">
      <w:pPr>
        <w:pStyle w:val="CMDOutput"/>
      </w:pPr>
      <w:r>
        <w:t xml:space="preserve">    inet 127.0.0.1/8 scope host lo</w:t>
      </w:r>
    </w:p>
    <w:p w14:paraId="143B7B83" w14:textId="77777777" w:rsidR="007B16B6" w:rsidRDefault="007B16B6" w:rsidP="00B43642">
      <w:pPr>
        <w:pStyle w:val="CMDOutput"/>
      </w:pPr>
      <w:r>
        <w:t xml:space="preserve">       valid_lft forever preferred_lft forever</w:t>
      </w:r>
    </w:p>
    <w:p w14:paraId="48FE1F7E" w14:textId="77777777" w:rsidR="007B16B6" w:rsidRDefault="007B16B6" w:rsidP="00B43642">
      <w:pPr>
        <w:pStyle w:val="CMDOutput"/>
      </w:pPr>
      <w:r>
        <w:t xml:space="preserve">    </w:t>
      </w:r>
      <w:proofErr w:type="gramStart"/>
      <w:r>
        <w:t>inet6 ::</w:t>
      </w:r>
      <w:proofErr w:type="gramEnd"/>
      <w:r>
        <w:t>1/128 scope host</w:t>
      </w:r>
    </w:p>
    <w:p w14:paraId="580AF984" w14:textId="77777777" w:rsidR="007B16B6" w:rsidRDefault="007B16B6" w:rsidP="00B43642">
      <w:pPr>
        <w:pStyle w:val="CMDOutput"/>
      </w:pPr>
      <w:r>
        <w:t xml:space="preserve">       valid_lft forever preferred_lft forever</w:t>
      </w:r>
    </w:p>
    <w:p w14:paraId="38132781" w14:textId="77777777" w:rsidR="007B16B6" w:rsidRDefault="007B16B6" w:rsidP="00B43642">
      <w:pPr>
        <w:pStyle w:val="CMDOutput"/>
      </w:pPr>
      <w:r>
        <w:t>2: ens160: &lt;BROADCAST</w:t>
      </w:r>
      <w:proofErr w:type="gramStart"/>
      <w:r>
        <w:t>,MULTICAST,UP,LOWER</w:t>
      </w:r>
      <w:proofErr w:type="gramEnd"/>
      <w:r>
        <w:t>_UP&gt; mtu 1500 qdisc fq_codel state UP group default qlen 1000</w:t>
      </w:r>
    </w:p>
    <w:p w14:paraId="51DF3E94" w14:textId="77777777" w:rsidR="007B16B6" w:rsidRDefault="007B16B6" w:rsidP="00B43642">
      <w:pPr>
        <w:pStyle w:val="CMDOutput"/>
      </w:pPr>
      <w:r>
        <w:t xml:space="preserve">    </w:t>
      </w:r>
      <w:proofErr w:type="gramStart"/>
      <w:r>
        <w:t>link/ether</w:t>
      </w:r>
      <w:proofErr w:type="gramEnd"/>
      <w:r>
        <w:t xml:space="preserve"> 00:50:56:b3:72:3b brd ff:ff:ff:ff:ff:ff</w:t>
      </w:r>
    </w:p>
    <w:p w14:paraId="7C708EE0" w14:textId="77777777" w:rsidR="007B16B6" w:rsidRDefault="007B16B6" w:rsidP="00B43642">
      <w:pPr>
        <w:pStyle w:val="CMDOutput"/>
      </w:pPr>
      <w:r>
        <w:t xml:space="preserve">    </w:t>
      </w:r>
      <w:r w:rsidRPr="007B16B6">
        <w:rPr>
          <w:highlight w:val="yellow"/>
        </w:rPr>
        <w:t>inet 192.168.1.15/24</w:t>
      </w:r>
      <w:r>
        <w:t xml:space="preserve"> brd 192.168.1.255 scope global dynamic noprefixroute ens160</w:t>
      </w:r>
    </w:p>
    <w:p w14:paraId="052622C9" w14:textId="77777777" w:rsidR="007B16B6" w:rsidRDefault="007B16B6" w:rsidP="00B43642">
      <w:pPr>
        <w:pStyle w:val="CMDOutput"/>
      </w:pPr>
      <w:r>
        <w:t xml:space="preserve">       valid_lft 79564sec preferred_lft 79564sec</w:t>
      </w:r>
    </w:p>
    <w:p w14:paraId="231132CB" w14:textId="77777777" w:rsidR="007B16B6" w:rsidRDefault="007B16B6" w:rsidP="00B43642">
      <w:pPr>
        <w:pStyle w:val="CMDOutput"/>
      </w:pPr>
      <w:r>
        <w:t xml:space="preserve">    inet6 fe80::1ae4:952f:402d:6b1/64 scope link noprefixroute</w:t>
      </w:r>
    </w:p>
    <w:p w14:paraId="65D64AF1" w14:textId="77777777" w:rsidR="007B16B6" w:rsidRDefault="007B16B6" w:rsidP="00B43642">
      <w:pPr>
        <w:pStyle w:val="CMDOutput"/>
      </w:pPr>
      <w:r>
        <w:t xml:space="preserve">       valid_lft forever preferred_lft forever</w:t>
      </w:r>
    </w:p>
    <w:p w14:paraId="6905FE67" w14:textId="77777777" w:rsidR="007B16B6" w:rsidRDefault="007B16B6" w:rsidP="00B43642">
      <w:pPr>
        <w:pStyle w:val="CMDOutput"/>
      </w:pPr>
      <w:r>
        <w:t>3: ens192: &lt;BROADCAST</w:t>
      </w:r>
      <w:proofErr w:type="gramStart"/>
      <w:r>
        <w:t>,MULTICAST,UP,LOWER</w:t>
      </w:r>
      <w:proofErr w:type="gramEnd"/>
      <w:r>
        <w:t>_UP&gt; mtu 1500 qdisc fq_codel state UP group default qlen 1000</w:t>
      </w:r>
    </w:p>
    <w:p w14:paraId="25FDA31D" w14:textId="77777777" w:rsidR="007B16B6" w:rsidRDefault="007B16B6" w:rsidP="00B43642">
      <w:pPr>
        <w:pStyle w:val="CMDOutput"/>
      </w:pPr>
      <w:r>
        <w:t xml:space="preserve">    </w:t>
      </w:r>
      <w:proofErr w:type="gramStart"/>
      <w:r>
        <w:t>link/ether</w:t>
      </w:r>
      <w:proofErr w:type="gramEnd"/>
      <w:r>
        <w:t xml:space="preserve"> 00:50:56:b3:26:b6 brd ff:ff:ff:ff:ff:ff</w:t>
      </w:r>
    </w:p>
    <w:p w14:paraId="0E676661" w14:textId="77777777" w:rsidR="007B16B6" w:rsidRDefault="007B16B6" w:rsidP="00B43642">
      <w:pPr>
        <w:pStyle w:val="CMDOutput"/>
      </w:pPr>
      <w:r>
        <w:t xml:space="preserve">    inet 192.168.50.183/24 brd 192.168.50.255 scope global dynamic noprefixroute ens192</w:t>
      </w:r>
    </w:p>
    <w:p w14:paraId="2FCF5EB9" w14:textId="77777777" w:rsidR="007B16B6" w:rsidRDefault="007B16B6" w:rsidP="00B43642">
      <w:pPr>
        <w:pStyle w:val="CMDOutput"/>
      </w:pPr>
      <w:r>
        <w:t xml:space="preserve">       valid_lft 70687sec preferred_lft 70687sec</w:t>
      </w:r>
    </w:p>
    <w:p w14:paraId="41719D9F" w14:textId="77777777" w:rsidR="007B16B6" w:rsidRDefault="007B16B6" w:rsidP="00B43642">
      <w:pPr>
        <w:pStyle w:val="CMDOutput"/>
      </w:pPr>
      <w:r>
        <w:t xml:space="preserve">    inet6 fe80:</w:t>
      </w:r>
      <w:proofErr w:type="gramStart"/>
      <w:r>
        <w:t>:4c87:a2b3:aa9:5470</w:t>
      </w:r>
      <w:proofErr w:type="gramEnd"/>
      <w:r>
        <w:t>/64 scope link noprefixroute</w:t>
      </w:r>
    </w:p>
    <w:p w14:paraId="3EB8C25D" w14:textId="77777777" w:rsidR="007B16B6" w:rsidRDefault="007B16B6" w:rsidP="00B43642">
      <w:pPr>
        <w:pStyle w:val="CMDOutput"/>
      </w:pPr>
      <w:r>
        <w:t xml:space="preserve">       valid_lft forever preferred_lft forever</w:t>
      </w:r>
    </w:p>
    <w:p w14:paraId="08303A2B" w14:textId="77777777" w:rsidR="00BF2A64" w:rsidRDefault="00BF2A64" w:rsidP="007B16B6">
      <w:pPr>
        <w:pStyle w:val="CMD"/>
      </w:pPr>
    </w:p>
    <w:p w14:paraId="51054F50" w14:textId="2B2EAFC6" w:rsidR="007B16B6" w:rsidRDefault="007B16B6" w:rsidP="007B16B6">
      <w:pPr>
        <w:pStyle w:val="CMD"/>
      </w:pPr>
      <w:r>
        <w:t>student@</w:t>
      </w:r>
      <w:r w:rsidR="002D4C56">
        <w:t>CCNP</w:t>
      </w:r>
      <w:r>
        <w:t xml:space="preserve">:~$ </w:t>
      </w:r>
      <w:r w:rsidRPr="007B16B6">
        <w:rPr>
          <w:b/>
          <w:bCs/>
        </w:rPr>
        <w:t>ping 192.168.1.1</w:t>
      </w:r>
    </w:p>
    <w:p w14:paraId="53C08E9F" w14:textId="77777777" w:rsidR="007B16B6" w:rsidRPr="002D4C56" w:rsidRDefault="007B16B6">
      <w:pPr>
        <w:pStyle w:val="CMD"/>
      </w:pPr>
      <w:r w:rsidRPr="002D4C56">
        <w:t>PING 192.168.1.1 (192.168.1.1) 56(84) bytes of data.</w:t>
      </w:r>
    </w:p>
    <w:p w14:paraId="1D2C4C72" w14:textId="77777777" w:rsidR="007B16B6" w:rsidRPr="002D4C56" w:rsidRDefault="007B16B6">
      <w:pPr>
        <w:pStyle w:val="CMD"/>
      </w:pPr>
      <w:r w:rsidRPr="002D4C56">
        <w:t>64 bytes from 192.168.1.1: icmp_seq=1 ttl=255 time=0.703 ms</w:t>
      </w:r>
    </w:p>
    <w:p w14:paraId="477D6D5B" w14:textId="77777777" w:rsidR="007B16B6" w:rsidRPr="002D4C56" w:rsidRDefault="007B16B6">
      <w:pPr>
        <w:pStyle w:val="CMD"/>
      </w:pPr>
      <w:r w:rsidRPr="002D4C56">
        <w:t>64 bytes from 192.168.1.1: icmp_seq=2 ttl=255 time=0.748 ms</w:t>
      </w:r>
    </w:p>
    <w:p w14:paraId="31D921E3" w14:textId="77777777" w:rsidR="007B16B6" w:rsidRPr="002D4C56" w:rsidRDefault="007B16B6">
      <w:pPr>
        <w:pStyle w:val="CMD"/>
      </w:pPr>
      <w:r w:rsidRPr="002D4C56">
        <w:t>64 bytes from 192.168.1.1: icmp_seq=3 ttl=255 time=0.757 ms</w:t>
      </w:r>
    </w:p>
    <w:p w14:paraId="71F5D588" w14:textId="77777777" w:rsidR="007B16B6" w:rsidRPr="002D4C56" w:rsidRDefault="007B16B6">
      <w:pPr>
        <w:pStyle w:val="CMD"/>
      </w:pPr>
      <w:r w:rsidRPr="002D4C56">
        <w:t>^C</w:t>
      </w:r>
    </w:p>
    <w:p w14:paraId="7F0DBAF6" w14:textId="77777777" w:rsidR="007B16B6" w:rsidRPr="002D4C56" w:rsidRDefault="007B16B6">
      <w:pPr>
        <w:pStyle w:val="CMD"/>
      </w:pPr>
      <w:r w:rsidRPr="002D4C56">
        <w:t>--- 192.168.1.1 ping statistics ---</w:t>
      </w:r>
    </w:p>
    <w:p w14:paraId="4CCA799C" w14:textId="77777777" w:rsidR="007B16B6" w:rsidRPr="002D4C56" w:rsidRDefault="007B16B6">
      <w:pPr>
        <w:pStyle w:val="CMD"/>
      </w:pPr>
      <w:r w:rsidRPr="002D4C56">
        <w:t>3 packets transmitted, 3 received, 0% packet loss, time 2033ms</w:t>
      </w:r>
    </w:p>
    <w:p w14:paraId="0EA83476" w14:textId="77777777" w:rsidR="007B16B6" w:rsidRPr="002D4C56" w:rsidRDefault="007B16B6" w:rsidP="002D4C56">
      <w:pPr>
        <w:pStyle w:val="CMD"/>
      </w:pPr>
      <w:r w:rsidRPr="002D4C56">
        <w:t>rtt min/avg/max/mdev = 0.703/0.736/0.757/0.023 ms</w:t>
      </w:r>
    </w:p>
    <w:p w14:paraId="72D9DE83" w14:textId="77777777" w:rsidR="007B16B6" w:rsidRDefault="007B16B6" w:rsidP="007B16B6">
      <w:pPr>
        <w:pStyle w:val="ConfigWindow"/>
      </w:pPr>
      <w:r>
        <w:t>Close configuration window</w:t>
      </w:r>
    </w:p>
    <w:p w14:paraId="2B3A2E8B" w14:textId="2A08D8CF" w:rsidR="00920A8E" w:rsidRDefault="00003263" w:rsidP="00003263">
      <w:pPr>
        <w:pStyle w:val="SubStepAlpha"/>
      </w:pPr>
      <w:r w:rsidRPr="00003263">
        <w:t xml:space="preserve">Nếu máy ảo CCNP chưa nhận được địa chỉ IPv4, hãy kiểm tra các kết nối vật lý của bạn giữa PC chủ và R1. Ngoài ra, xác minh rằng R1 được cấu hình đúng </w:t>
      </w:r>
      <w:proofErr w:type="gramStart"/>
      <w:r w:rsidRPr="00003263">
        <w:t>theo</w:t>
      </w:r>
      <w:proofErr w:type="gramEnd"/>
      <w:r w:rsidRPr="00003263">
        <w:t xml:space="preserve"> bước trước.</w:t>
      </w:r>
    </w:p>
    <w:p w14:paraId="72185426" w14:textId="26ED3C2D" w:rsidR="00AF7319" w:rsidRDefault="00F703C3" w:rsidP="00AF7319">
      <w:pPr>
        <w:pStyle w:val="Heading3"/>
      </w:pPr>
      <w:proofErr w:type="gramStart"/>
      <w:r>
        <w:lastRenderedPageBreak/>
        <w:t xml:space="preserve">Thiết lập kết nối SSH trên </w:t>
      </w:r>
      <w:r w:rsidR="00AF7319">
        <w:t>R1.</w:t>
      </w:r>
      <w:proofErr w:type="gramEnd"/>
    </w:p>
    <w:p w14:paraId="2A6124DA" w14:textId="27669E43" w:rsidR="00AF7319" w:rsidRDefault="00600E67" w:rsidP="00AF7319">
      <w:pPr>
        <w:pStyle w:val="SubStepAlpha"/>
      </w:pPr>
      <w:r>
        <w:t>Mở</w:t>
      </w:r>
      <w:r w:rsidR="00953B06">
        <w:t xml:space="preserve"> PuTTY SSH Client.</w:t>
      </w:r>
    </w:p>
    <w:p w14:paraId="6BCF7A29" w14:textId="7B9C25CA" w:rsidR="00953B06" w:rsidRDefault="00600E67" w:rsidP="00953B06">
      <w:pPr>
        <w:pStyle w:val="SubStepAlpha"/>
      </w:pPr>
      <w:r>
        <w:t xml:space="preserve">NHập địa chỉ IP cho </w:t>
      </w:r>
      <w:r w:rsidR="00953B06">
        <w:t xml:space="preserve">default gateway, 192.168.1.1, </w:t>
      </w:r>
      <w:proofErr w:type="gramStart"/>
      <w:r>
        <w:t>va</w:t>
      </w:r>
      <w:proofErr w:type="gramEnd"/>
      <w:r>
        <w:t xml:space="preserve"> nhấn</w:t>
      </w:r>
      <w:r w:rsidR="00953B06">
        <w:t xml:space="preserve"> </w:t>
      </w:r>
      <w:r w:rsidR="00953B06" w:rsidRPr="00953B06">
        <w:rPr>
          <w:b/>
          <w:bCs/>
        </w:rPr>
        <w:t>Open</w:t>
      </w:r>
      <w:r w:rsidR="00953B06">
        <w:t>.</w:t>
      </w:r>
    </w:p>
    <w:p w14:paraId="118E753A" w14:textId="3C040D49" w:rsidR="00953B06" w:rsidRDefault="00600E67" w:rsidP="00953B06">
      <w:pPr>
        <w:pStyle w:val="SubStepAlpha"/>
      </w:pPr>
      <w:r>
        <w:t>Chúng ta có thể đăng nhập với username</w:t>
      </w:r>
      <w:r w:rsidR="00953B06">
        <w:t xml:space="preserve"> </w:t>
      </w:r>
      <w:r w:rsidR="00953B06" w:rsidRPr="00953B06">
        <w:rPr>
          <w:b/>
          <w:bCs/>
        </w:rPr>
        <w:t>cisco</w:t>
      </w:r>
      <w:r>
        <w:t xml:space="preserve"> và</w:t>
      </w:r>
      <w:r w:rsidR="00953B06">
        <w:t xml:space="preserve"> password </w:t>
      </w:r>
      <w:r w:rsidR="00953B06" w:rsidRPr="00953B06">
        <w:rPr>
          <w:b/>
          <w:bCs/>
        </w:rPr>
        <w:t>cisco123</w:t>
      </w:r>
      <w:proofErr w:type="gramStart"/>
      <w:r w:rsidR="00953B06" w:rsidRPr="00953B06">
        <w:rPr>
          <w:b/>
          <w:bCs/>
        </w:rPr>
        <w:t>!</w:t>
      </w:r>
      <w:r w:rsidR="00953B06">
        <w:t>.</w:t>
      </w:r>
      <w:proofErr w:type="gramEnd"/>
      <w:r w:rsidR="00953B06">
        <w:t xml:space="preserve"> </w:t>
      </w:r>
      <w:r>
        <w:t xml:space="preserve">Nếu không kiểm tra lại phần cấu hình SSH trên </w:t>
      </w:r>
      <w:r w:rsidR="00953B06">
        <w:t>R1.</w:t>
      </w:r>
    </w:p>
    <w:p w14:paraId="2133EF24" w14:textId="40D6D3C7" w:rsidR="00CA53AF" w:rsidRPr="00AF7319" w:rsidRDefault="00600E67" w:rsidP="00953B06">
      <w:pPr>
        <w:pStyle w:val="SubStepAlpha"/>
      </w:pPr>
      <w:r>
        <w:t>Giữ phiên PUTTY mở</w:t>
      </w:r>
      <w:r w:rsidR="00CA53AF">
        <w:t>.</w:t>
      </w:r>
    </w:p>
    <w:p w14:paraId="6069ECFA" w14:textId="6897E384" w:rsidR="00920A8E" w:rsidRDefault="00B63141" w:rsidP="00920A8E">
      <w:pPr>
        <w:pStyle w:val="Heading2"/>
      </w:pPr>
      <w:r>
        <w:t>Sử dụng</w:t>
      </w:r>
      <w:r w:rsidRPr="006B0BF4">
        <w:t xml:space="preserve"> NETCONF Session </w:t>
      </w:r>
      <w:r>
        <w:t xml:space="preserve">để </w:t>
      </w:r>
      <w:proofErr w:type="gramStart"/>
      <w:r>
        <w:t>thu</w:t>
      </w:r>
      <w:proofErr w:type="gramEnd"/>
      <w:r>
        <w:t xml:space="preserve"> thập thông tin</w:t>
      </w:r>
    </w:p>
    <w:p w14:paraId="5AB515CD" w14:textId="29B45E97" w:rsidR="003D1070" w:rsidRDefault="00140E6D" w:rsidP="003D1070">
      <w:pPr>
        <w:pStyle w:val="BodyTextL25"/>
      </w:pPr>
      <w:r w:rsidRPr="00140E6D">
        <w:t xml:space="preserve">Trong Phần 2, bạn sẽ kiểm tra xem NETCONF đã chạy chưa, bật NETCONF nếu không và xác minh rằng NETCONF đã sẵn sàng cho kết nối SSH. Sau đó, bạn sẽ kết nối quy trình NETCONF, bắt đầu phiên NETCONF, </w:t>
      </w:r>
      <w:proofErr w:type="gramStart"/>
      <w:r w:rsidRPr="00140E6D">
        <w:t>thu</w:t>
      </w:r>
      <w:proofErr w:type="gramEnd"/>
      <w:r w:rsidRPr="00140E6D">
        <w:t xml:space="preserve"> thập thông tin giao diện và đóng phiên</w:t>
      </w:r>
      <w:r w:rsidR="001F565D">
        <w:t>.</w:t>
      </w:r>
    </w:p>
    <w:p w14:paraId="70123149" w14:textId="4AF7BB12" w:rsidR="00B67F68" w:rsidRDefault="00140E6D" w:rsidP="00B67F68">
      <w:pPr>
        <w:pStyle w:val="Heading3"/>
      </w:pPr>
      <w:proofErr w:type="gramStart"/>
      <w:r>
        <w:t>Kiểm tra</w:t>
      </w:r>
      <w:r w:rsidR="00B67F68">
        <w:t xml:space="preserve"> NETCONF </w:t>
      </w:r>
      <w:r>
        <w:t>đang chạy trên</w:t>
      </w:r>
      <w:r w:rsidR="00B67F68">
        <w:t xml:space="preserve"> R1.</w:t>
      </w:r>
      <w:proofErr w:type="gramEnd"/>
    </w:p>
    <w:p w14:paraId="04F9B93B" w14:textId="316292C1" w:rsidR="0024699D" w:rsidRDefault="000C429F" w:rsidP="000C429F">
      <w:pPr>
        <w:pStyle w:val="SubStepAlpha"/>
      </w:pPr>
      <w:r w:rsidRPr="000C429F">
        <w:t xml:space="preserve">NETCONF có thể đã chạy nếu một </w:t>
      </w:r>
      <w:r>
        <w:t>người</w:t>
      </w:r>
      <w:r w:rsidRPr="000C429F">
        <w:t xml:space="preserve"> khác kích hoạt nó hoặc nếu phiên bản iOS mới hơn kích hoạt nó </w:t>
      </w:r>
      <w:proofErr w:type="gramStart"/>
      <w:r w:rsidRPr="000C429F">
        <w:t>theo</w:t>
      </w:r>
      <w:proofErr w:type="gramEnd"/>
      <w:r w:rsidRPr="000C429F">
        <w:t xml:space="preserve"> mặc định. Từ thiết bị đầu cuối PuTTY, sử dụng lệnh quy trình quản lý yang phần mềm nền tảng chương trình để</w:t>
      </w:r>
      <w:r>
        <w:t xml:space="preserve"> xem daemon</w:t>
      </w:r>
      <w:r w:rsidRPr="000C429F">
        <w:t xml:space="preserve"> NETCONF SSH (ncsshd) có đang chạy không</w:t>
      </w:r>
      <w:r w:rsidR="00B67F68">
        <w:t>.</w:t>
      </w:r>
    </w:p>
    <w:p w14:paraId="7B43BBB6" w14:textId="77777777" w:rsidR="0024699D" w:rsidRDefault="0024699D" w:rsidP="0024699D">
      <w:pPr>
        <w:pStyle w:val="ConfigWindow"/>
      </w:pPr>
      <w:r>
        <w:t>Open configuration window</w:t>
      </w:r>
    </w:p>
    <w:p w14:paraId="7085268E" w14:textId="77777777" w:rsidR="008B4813" w:rsidRDefault="008B4813" w:rsidP="008B4813">
      <w:pPr>
        <w:pStyle w:val="CMD"/>
      </w:pPr>
      <w:r>
        <w:t xml:space="preserve">R1# </w:t>
      </w:r>
      <w:r w:rsidRPr="008B4813">
        <w:rPr>
          <w:b/>
          <w:bCs/>
        </w:rPr>
        <w:t>show platform software yang-management process</w:t>
      </w:r>
    </w:p>
    <w:p w14:paraId="3F251617" w14:textId="77777777" w:rsidR="008B4813" w:rsidRDefault="008B4813" w:rsidP="008B4813">
      <w:pPr>
        <w:pStyle w:val="CMDOutput"/>
      </w:pPr>
      <w:proofErr w:type="gramStart"/>
      <w:r>
        <w:t>confd</w:t>
      </w:r>
      <w:proofErr w:type="gramEnd"/>
      <w:r>
        <w:t xml:space="preserve">            : Not Running</w:t>
      </w:r>
    </w:p>
    <w:p w14:paraId="0CCD379E" w14:textId="77777777" w:rsidR="008B4813" w:rsidRDefault="008B4813" w:rsidP="008B4813">
      <w:pPr>
        <w:pStyle w:val="CMDOutput"/>
      </w:pPr>
      <w:proofErr w:type="gramStart"/>
      <w:r>
        <w:t>nesd</w:t>
      </w:r>
      <w:proofErr w:type="gramEnd"/>
      <w:r>
        <w:t xml:space="preserve">             : Not Running</w:t>
      </w:r>
    </w:p>
    <w:p w14:paraId="37DB51E9" w14:textId="77777777" w:rsidR="008B4813" w:rsidRDefault="008B4813" w:rsidP="008B4813">
      <w:pPr>
        <w:pStyle w:val="CMDOutput"/>
      </w:pPr>
      <w:proofErr w:type="gramStart"/>
      <w:r>
        <w:t>syncfd</w:t>
      </w:r>
      <w:proofErr w:type="gramEnd"/>
      <w:r>
        <w:t xml:space="preserve">           : Not Running</w:t>
      </w:r>
    </w:p>
    <w:p w14:paraId="73E2233F" w14:textId="77777777" w:rsidR="008B4813" w:rsidRDefault="008B4813" w:rsidP="008B4813">
      <w:pPr>
        <w:pStyle w:val="CMDOutput"/>
      </w:pPr>
      <w:proofErr w:type="gramStart"/>
      <w:r w:rsidRPr="008B4813">
        <w:rPr>
          <w:highlight w:val="yellow"/>
        </w:rPr>
        <w:t>ncsshd</w:t>
      </w:r>
      <w:proofErr w:type="gramEnd"/>
      <w:r w:rsidRPr="008B4813">
        <w:rPr>
          <w:highlight w:val="yellow"/>
        </w:rPr>
        <w:t xml:space="preserve">           : Not Running</w:t>
      </w:r>
    </w:p>
    <w:p w14:paraId="456F0C4A" w14:textId="77777777" w:rsidR="008B4813" w:rsidRDefault="008B4813" w:rsidP="008B4813">
      <w:pPr>
        <w:pStyle w:val="CMDOutput"/>
      </w:pPr>
      <w:proofErr w:type="gramStart"/>
      <w:r>
        <w:t>dmiauthd</w:t>
      </w:r>
      <w:proofErr w:type="gramEnd"/>
      <w:r>
        <w:t xml:space="preserve">         : Not Running</w:t>
      </w:r>
    </w:p>
    <w:p w14:paraId="50375C02" w14:textId="77777777" w:rsidR="008B4813" w:rsidRDefault="008B4813" w:rsidP="008B4813">
      <w:pPr>
        <w:pStyle w:val="CMDOutput"/>
      </w:pPr>
      <w:proofErr w:type="gramStart"/>
      <w:r>
        <w:t>nginx</w:t>
      </w:r>
      <w:proofErr w:type="gramEnd"/>
      <w:r>
        <w:t xml:space="preserve">            : Running</w:t>
      </w:r>
    </w:p>
    <w:p w14:paraId="76D18C7E" w14:textId="77777777" w:rsidR="008B4813" w:rsidRDefault="008B4813" w:rsidP="008B4813">
      <w:pPr>
        <w:pStyle w:val="CMDOutput"/>
      </w:pPr>
      <w:proofErr w:type="gramStart"/>
      <w:r>
        <w:t>ndbmand</w:t>
      </w:r>
      <w:proofErr w:type="gramEnd"/>
      <w:r>
        <w:t xml:space="preserve">          : Not Running</w:t>
      </w:r>
    </w:p>
    <w:p w14:paraId="6007C0D2" w14:textId="77777777" w:rsidR="008B4813" w:rsidRDefault="008B4813" w:rsidP="008B4813">
      <w:pPr>
        <w:pStyle w:val="CMDOutput"/>
      </w:pPr>
      <w:proofErr w:type="gramStart"/>
      <w:r>
        <w:t>pubd</w:t>
      </w:r>
      <w:proofErr w:type="gramEnd"/>
      <w:r>
        <w:t xml:space="preserve">             : Not Running</w:t>
      </w:r>
    </w:p>
    <w:p w14:paraId="7126DFE0" w14:textId="5D5F119D" w:rsidR="0024699D" w:rsidRDefault="00612A24" w:rsidP="00612A24">
      <w:pPr>
        <w:pStyle w:val="SubStepAlpha"/>
      </w:pPr>
      <w:r w:rsidRPr="00612A24">
        <w:t>Nếu NETCONF không chạ</w:t>
      </w:r>
      <w:r w:rsidR="00A561F3">
        <w:t>y</w:t>
      </w:r>
      <w:r w:rsidRPr="00612A24">
        <w:t xml:space="preserve"> như hiển thị trong đầu ra ở trên, hãy nhập lệnh cấu hình </w:t>
      </w:r>
      <w:r>
        <w:t>netconf-yang</w:t>
      </w:r>
      <w:r w:rsidR="00B67F68">
        <w:t>.</w:t>
      </w:r>
    </w:p>
    <w:p w14:paraId="4F824619" w14:textId="7C879B47" w:rsidR="008B4813" w:rsidRDefault="008B4813" w:rsidP="008B4813">
      <w:pPr>
        <w:pStyle w:val="CMD"/>
      </w:pPr>
      <w:r>
        <w:t>R1#</w:t>
      </w:r>
      <w:r w:rsidR="00BF2A64">
        <w:t xml:space="preserve"> </w:t>
      </w:r>
      <w:r w:rsidRPr="008B4813">
        <w:rPr>
          <w:b/>
          <w:bCs/>
        </w:rPr>
        <w:t xml:space="preserve">config </w:t>
      </w:r>
      <w:r>
        <w:rPr>
          <w:b/>
          <w:bCs/>
        </w:rPr>
        <w:t>t</w:t>
      </w:r>
    </w:p>
    <w:p w14:paraId="53C81335" w14:textId="77777777" w:rsidR="008B4813" w:rsidRDefault="008B4813" w:rsidP="008B4813">
      <w:pPr>
        <w:pStyle w:val="CMD"/>
        <w:rPr>
          <w:b/>
          <w:bCs/>
        </w:rPr>
      </w:pPr>
      <w:proofErr w:type="gramStart"/>
      <w:r>
        <w:t>R1(</w:t>
      </w:r>
      <w:proofErr w:type="gramEnd"/>
      <w:r>
        <w:t xml:space="preserve">config)# </w:t>
      </w:r>
      <w:r w:rsidRPr="008B4813">
        <w:rPr>
          <w:b/>
          <w:bCs/>
        </w:rPr>
        <w:t>netconf-yang</w:t>
      </w:r>
    </w:p>
    <w:p w14:paraId="1FE51F77" w14:textId="63490322" w:rsidR="0024699D" w:rsidRDefault="00B9527E" w:rsidP="00B43642">
      <w:pPr>
        <w:pStyle w:val="SubStepAlpha"/>
      </w:pPr>
      <w:r>
        <w:t>Bây giờ kiểm tra lại NETCONF đang chạy chưa</w:t>
      </w:r>
      <w:r w:rsidR="00DA5B59">
        <w:t>.</w:t>
      </w:r>
    </w:p>
    <w:p w14:paraId="33F4E1E3" w14:textId="77777777" w:rsidR="008B4813" w:rsidRDefault="008B4813" w:rsidP="008B4813">
      <w:pPr>
        <w:pStyle w:val="CMD"/>
      </w:pPr>
      <w:r>
        <w:t xml:space="preserve">R1# </w:t>
      </w:r>
      <w:r w:rsidRPr="008B4813">
        <w:rPr>
          <w:b/>
          <w:bCs/>
        </w:rPr>
        <w:t>show platform software yang-management process</w:t>
      </w:r>
    </w:p>
    <w:p w14:paraId="548A8A25" w14:textId="77777777" w:rsidR="008B4813" w:rsidRDefault="008B4813" w:rsidP="008B4813">
      <w:pPr>
        <w:pStyle w:val="CMD"/>
      </w:pPr>
      <w:proofErr w:type="gramStart"/>
      <w:r>
        <w:t>confd</w:t>
      </w:r>
      <w:proofErr w:type="gramEnd"/>
      <w:r>
        <w:t xml:space="preserve">            : Running</w:t>
      </w:r>
    </w:p>
    <w:p w14:paraId="61E28E9F" w14:textId="77777777" w:rsidR="008B4813" w:rsidRDefault="008B4813" w:rsidP="008B4813">
      <w:pPr>
        <w:pStyle w:val="CMD"/>
      </w:pPr>
      <w:proofErr w:type="gramStart"/>
      <w:r>
        <w:t>nesd</w:t>
      </w:r>
      <w:proofErr w:type="gramEnd"/>
      <w:r>
        <w:t xml:space="preserve">             : Running</w:t>
      </w:r>
    </w:p>
    <w:p w14:paraId="4B865A27" w14:textId="77777777" w:rsidR="008B4813" w:rsidRDefault="008B4813" w:rsidP="008B4813">
      <w:pPr>
        <w:pStyle w:val="CMD"/>
      </w:pPr>
      <w:proofErr w:type="gramStart"/>
      <w:r>
        <w:t>syncfd</w:t>
      </w:r>
      <w:proofErr w:type="gramEnd"/>
      <w:r>
        <w:t xml:space="preserve">           : Running</w:t>
      </w:r>
    </w:p>
    <w:p w14:paraId="7C3D75B0" w14:textId="77777777" w:rsidR="008B4813" w:rsidRDefault="008B4813" w:rsidP="008B4813">
      <w:pPr>
        <w:pStyle w:val="CMD"/>
      </w:pPr>
      <w:proofErr w:type="gramStart"/>
      <w:r w:rsidRPr="008B4813">
        <w:rPr>
          <w:highlight w:val="yellow"/>
        </w:rPr>
        <w:t>ncsshd</w:t>
      </w:r>
      <w:proofErr w:type="gramEnd"/>
      <w:r w:rsidRPr="008B4813">
        <w:rPr>
          <w:highlight w:val="yellow"/>
        </w:rPr>
        <w:t xml:space="preserve">           : Running</w:t>
      </w:r>
    </w:p>
    <w:p w14:paraId="5CD8D3E0" w14:textId="77777777" w:rsidR="008B4813" w:rsidRDefault="008B4813" w:rsidP="008B4813">
      <w:pPr>
        <w:pStyle w:val="CMD"/>
      </w:pPr>
      <w:proofErr w:type="gramStart"/>
      <w:r>
        <w:t>dmiauthd</w:t>
      </w:r>
      <w:proofErr w:type="gramEnd"/>
      <w:r>
        <w:t xml:space="preserve">         : Running</w:t>
      </w:r>
    </w:p>
    <w:p w14:paraId="05452ACB" w14:textId="77777777" w:rsidR="008B4813" w:rsidRDefault="008B4813" w:rsidP="008B4813">
      <w:pPr>
        <w:pStyle w:val="CMD"/>
      </w:pPr>
      <w:proofErr w:type="gramStart"/>
      <w:r>
        <w:t>nginx</w:t>
      </w:r>
      <w:proofErr w:type="gramEnd"/>
      <w:r>
        <w:t xml:space="preserve">            : Running</w:t>
      </w:r>
    </w:p>
    <w:p w14:paraId="49876F3C" w14:textId="77777777" w:rsidR="008B4813" w:rsidRDefault="008B4813" w:rsidP="008B4813">
      <w:pPr>
        <w:pStyle w:val="CMD"/>
      </w:pPr>
      <w:proofErr w:type="gramStart"/>
      <w:r>
        <w:t>ndbmand</w:t>
      </w:r>
      <w:proofErr w:type="gramEnd"/>
      <w:r>
        <w:t xml:space="preserve">          : Running</w:t>
      </w:r>
    </w:p>
    <w:p w14:paraId="6BC32131" w14:textId="77777777" w:rsidR="008B4813" w:rsidRDefault="008B4813" w:rsidP="008B4813">
      <w:pPr>
        <w:pStyle w:val="CMD"/>
      </w:pPr>
      <w:proofErr w:type="gramStart"/>
      <w:r>
        <w:t>pubd</w:t>
      </w:r>
      <w:proofErr w:type="gramEnd"/>
      <w:r>
        <w:t xml:space="preserve">             : Running</w:t>
      </w:r>
    </w:p>
    <w:p w14:paraId="37DD512F" w14:textId="77777777" w:rsidR="0024699D" w:rsidRDefault="0024699D" w:rsidP="006755DF">
      <w:pPr>
        <w:pStyle w:val="ConfigWindow"/>
      </w:pPr>
      <w:r>
        <w:t>Close configuration window</w:t>
      </w:r>
    </w:p>
    <w:p w14:paraId="40803FA2" w14:textId="668EF152" w:rsidR="008B4813" w:rsidRDefault="00B9527E" w:rsidP="00B43642">
      <w:pPr>
        <w:pStyle w:val="Heading3"/>
        <w:spacing w:before="120"/>
      </w:pPr>
      <w:proofErr w:type="gramStart"/>
      <w:r>
        <w:t>Truy nhập tiến trình NETCONF qua SSH terminal</w:t>
      </w:r>
      <w:r w:rsidR="008B4813">
        <w:t>.</w:t>
      </w:r>
      <w:proofErr w:type="gramEnd"/>
    </w:p>
    <w:p w14:paraId="1315EF3D" w14:textId="6D03CD68" w:rsidR="00506801" w:rsidRPr="00506801" w:rsidRDefault="00B9527E" w:rsidP="00B9527E">
      <w:pPr>
        <w:pStyle w:val="BodyTextL25"/>
        <w:spacing w:line="276" w:lineRule="auto"/>
      </w:pPr>
      <w:r w:rsidRPr="00B9527E">
        <w:t>Bạn có thể thiết lập phiên SSH với R1 bằng PuTTY. Tuy nhiên, chức năng sao chép và dán trong cửa sổ thiết bị đầu cuối PuTTY bên trong CCNP VM có thể gặp vấn đề. Do đó, sử dụng cửa sổ dòng lệnh để bắt đầu phiên SSH với R1</w:t>
      </w:r>
      <w:r w:rsidR="005B00CE">
        <w:t>.</w:t>
      </w:r>
    </w:p>
    <w:p w14:paraId="4B87B247" w14:textId="11FD3F7E" w:rsidR="0024699D" w:rsidRDefault="00B9527E" w:rsidP="00B9527E">
      <w:pPr>
        <w:pStyle w:val="SubStepAlpha"/>
        <w:spacing w:line="276" w:lineRule="auto"/>
      </w:pPr>
      <w:r w:rsidRPr="00B9527E">
        <w:lastRenderedPageBreak/>
        <w:t xml:space="preserve">Nhập lệnh sau trong cửa sổ terminal. Sau đó nhập cisco123! </w:t>
      </w:r>
      <w:proofErr w:type="gramStart"/>
      <w:r w:rsidRPr="00B9527E">
        <w:t>làm</w:t>
      </w:r>
      <w:proofErr w:type="gramEnd"/>
      <w:r w:rsidRPr="00B9527E">
        <w:t xml:space="preserve"> mật khẩu</w:t>
      </w:r>
      <w:r>
        <w:t>.</w:t>
      </w:r>
      <w:r w:rsidRPr="00B9527E">
        <w:t xml:space="preserve"> Nếu bạn nhập lệnh không chính xác, hãy sử dụng phím mũi tên lên để gọi lại lệnh bạn nhập, sau đó tìm và chỉnh sửa lỗi của bạn</w:t>
      </w:r>
      <w:r w:rsidR="00AC01CA">
        <w:t>.</w:t>
      </w:r>
    </w:p>
    <w:p w14:paraId="3AFF0EB4" w14:textId="4FA3F9A4" w:rsidR="005B00CE" w:rsidRPr="005B00CE" w:rsidRDefault="005B00CE" w:rsidP="005B00CE">
      <w:pPr>
        <w:pStyle w:val="CMD"/>
        <w:rPr>
          <w:b/>
          <w:bCs/>
        </w:rPr>
      </w:pPr>
      <w:r>
        <w:t>student@</w:t>
      </w:r>
      <w:r w:rsidR="002D4C56">
        <w:t>CCNP</w:t>
      </w:r>
      <w:r>
        <w:t xml:space="preserve">:~$ </w:t>
      </w:r>
      <w:proofErr w:type="gramStart"/>
      <w:r w:rsidRPr="005B00CE">
        <w:rPr>
          <w:b/>
          <w:bCs/>
        </w:rPr>
        <w:t>ssh</w:t>
      </w:r>
      <w:proofErr w:type="gramEnd"/>
      <w:r w:rsidRPr="005B00CE">
        <w:rPr>
          <w:b/>
          <w:bCs/>
        </w:rPr>
        <w:t xml:space="preserve"> -oHostKeyAlgorithms=+ssh-dss cisco@192.168.1.1 -p 830 -s netconf</w:t>
      </w:r>
    </w:p>
    <w:p w14:paraId="65E3DD77" w14:textId="77777777" w:rsidR="005B00CE" w:rsidRDefault="005B00CE" w:rsidP="005B00CE">
      <w:pPr>
        <w:pStyle w:val="CMD"/>
      </w:pPr>
      <w:r>
        <w:t>cisco@192.168.1.1's password:</w:t>
      </w:r>
    </w:p>
    <w:p w14:paraId="21CD4A5E" w14:textId="02D51FEE" w:rsidR="0024699D" w:rsidRDefault="00640FDC" w:rsidP="00640FDC">
      <w:pPr>
        <w:pStyle w:val="SubStepAlpha"/>
      </w:pPr>
      <w:r w:rsidRPr="00640FDC">
        <w:t xml:space="preserve">R1 sẽ trả lời bằng một tin nhắn xin chào bao gồm tất cả các capabilities của nó. Phần cuối của tin nhắn được xác định </w:t>
      </w:r>
      <w:proofErr w:type="gramStart"/>
      <w:r w:rsidRPr="00640FDC">
        <w:t>bằng</w:t>
      </w:r>
      <w:r>
        <w:t xml:space="preserve"> </w:t>
      </w:r>
      <w:r w:rsidR="001F565D" w:rsidRPr="001F565D">
        <w:rPr>
          <w:b/>
          <w:bCs/>
        </w:rPr>
        <w:t>]</w:t>
      </w:r>
      <w:proofErr w:type="gramEnd"/>
      <w:r w:rsidR="001F565D" w:rsidRPr="001F565D">
        <w:rPr>
          <w:b/>
          <w:bCs/>
        </w:rPr>
        <w:t>]&gt;]]&gt;</w:t>
      </w:r>
      <w:r w:rsidR="001F565D" w:rsidRPr="001F565D">
        <w:t>.</w:t>
      </w:r>
    </w:p>
    <w:p w14:paraId="3E785FEF" w14:textId="77777777" w:rsidR="001F565D" w:rsidRDefault="001F565D" w:rsidP="001F565D">
      <w:pPr>
        <w:pStyle w:val="CMDOutput"/>
      </w:pPr>
      <w:proofErr w:type="gramStart"/>
      <w:r>
        <w:t>&lt;?xml</w:t>
      </w:r>
      <w:proofErr w:type="gramEnd"/>
      <w:r>
        <w:t xml:space="preserve"> version="1.0" encoding="UTF-8"?&gt;</w:t>
      </w:r>
    </w:p>
    <w:p w14:paraId="2B052C51" w14:textId="77777777" w:rsidR="001F565D" w:rsidRDefault="001F565D" w:rsidP="001F565D">
      <w:pPr>
        <w:pStyle w:val="CMDOutput"/>
      </w:pPr>
      <w:r w:rsidRPr="001F565D">
        <w:rPr>
          <w:highlight w:val="yellow"/>
        </w:rPr>
        <w:t>&lt;hello xmlns="urn</w:t>
      </w:r>
      <w:proofErr w:type="gramStart"/>
      <w:r w:rsidRPr="001F565D">
        <w:rPr>
          <w:highlight w:val="yellow"/>
        </w:rPr>
        <w:t>:ietf:params:xml:ns:netconf:base:1.0</w:t>
      </w:r>
      <w:proofErr w:type="gramEnd"/>
      <w:r w:rsidRPr="001F565D">
        <w:rPr>
          <w:highlight w:val="yellow"/>
        </w:rPr>
        <w:t>"&gt;</w:t>
      </w:r>
    </w:p>
    <w:p w14:paraId="0081E6C3" w14:textId="77777777" w:rsidR="001F565D" w:rsidRDefault="001F565D" w:rsidP="001F565D">
      <w:pPr>
        <w:pStyle w:val="CMDOutput"/>
      </w:pPr>
      <w:r>
        <w:t>&lt;capabilities&gt;</w:t>
      </w:r>
    </w:p>
    <w:p w14:paraId="127E7752" w14:textId="77777777" w:rsidR="001F565D" w:rsidRDefault="001F565D" w:rsidP="001F565D">
      <w:pPr>
        <w:pStyle w:val="CMDOutput"/>
      </w:pPr>
      <w:r>
        <w:t>&lt;</w:t>
      </w:r>
      <w:proofErr w:type="gramStart"/>
      <w:r>
        <w:t>capability&gt;</w:t>
      </w:r>
      <w:proofErr w:type="gramEnd"/>
      <w:r>
        <w:t>urn:ietf:params:netconf:base:1.0&lt;/capability&gt;</w:t>
      </w:r>
    </w:p>
    <w:p w14:paraId="18B44C46" w14:textId="77777777" w:rsidR="001F565D" w:rsidRDefault="001F565D" w:rsidP="001F565D">
      <w:pPr>
        <w:pStyle w:val="CMDOutput"/>
      </w:pPr>
      <w:r>
        <w:t>&lt;</w:t>
      </w:r>
      <w:proofErr w:type="gramStart"/>
      <w:r>
        <w:t>capability&gt;</w:t>
      </w:r>
      <w:proofErr w:type="gramEnd"/>
      <w:r>
        <w:t>urn:ietf:params:netconf:base:1.1&lt;/capability&gt;</w:t>
      </w:r>
    </w:p>
    <w:p w14:paraId="57DEE358" w14:textId="77777777" w:rsidR="001F565D" w:rsidRDefault="001F565D" w:rsidP="001F565D">
      <w:pPr>
        <w:pStyle w:val="CMDOutput"/>
      </w:pPr>
      <w:r>
        <w:t>&lt;</w:t>
      </w:r>
      <w:proofErr w:type="gramStart"/>
      <w:r>
        <w:t>capability&gt;</w:t>
      </w:r>
      <w:proofErr w:type="gramEnd"/>
      <w:r>
        <w:t>urn:ietf:params:netconf:capability:writable-running:1.0&lt;/capability&gt;</w:t>
      </w:r>
    </w:p>
    <w:p w14:paraId="1CC49B39" w14:textId="77777777" w:rsidR="001F565D" w:rsidRDefault="001F565D" w:rsidP="001F565D">
      <w:pPr>
        <w:pStyle w:val="CMDOutput"/>
      </w:pPr>
      <w:r>
        <w:t>&lt;</w:t>
      </w:r>
      <w:proofErr w:type="gramStart"/>
      <w:r>
        <w:t>capability&gt;</w:t>
      </w:r>
      <w:proofErr w:type="gramEnd"/>
      <w:r>
        <w:t>urn:ietf:params:netconf:capability:xpath:1.0&lt;/capability&gt;</w:t>
      </w:r>
    </w:p>
    <w:p w14:paraId="3D83993F" w14:textId="77777777" w:rsidR="001F565D" w:rsidRDefault="001F565D" w:rsidP="001F565D">
      <w:pPr>
        <w:pStyle w:val="CMDOutput"/>
      </w:pPr>
      <w:r>
        <w:t>&lt;</w:t>
      </w:r>
      <w:proofErr w:type="gramStart"/>
      <w:r>
        <w:t>capability&gt;</w:t>
      </w:r>
      <w:proofErr w:type="gramEnd"/>
      <w:r>
        <w:t>urn:ietf:params:netconf:capability:validate:1.0&lt;/capability&gt;</w:t>
      </w:r>
    </w:p>
    <w:p w14:paraId="7C9AE0EC" w14:textId="77777777" w:rsidR="001F565D" w:rsidRDefault="001F565D" w:rsidP="001F565D">
      <w:pPr>
        <w:pStyle w:val="CMDOutput"/>
      </w:pPr>
      <w:r>
        <w:t>&lt;</w:t>
      </w:r>
      <w:proofErr w:type="gramStart"/>
      <w:r>
        <w:t>capability&gt;</w:t>
      </w:r>
      <w:proofErr w:type="gramEnd"/>
      <w:r>
        <w:t>urn:ietf:params:netconf:capability:validate:1.1&lt;/capability&gt;</w:t>
      </w:r>
    </w:p>
    <w:p w14:paraId="5CB3B22C" w14:textId="77777777" w:rsidR="001F565D" w:rsidRDefault="001F565D" w:rsidP="001F565D">
      <w:pPr>
        <w:pStyle w:val="CMDOutput"/>
      </w:pPr>
      <w:r>
        <w:t>&lt;</w:t>
      </w:r>
      <w:proofErr w:type="gramStart"/>
      <w:r>
        <w:t>capability&gt;</w:t>
      </w:r>
      <w:proofErr w:type="gramEnd"/>
      <w:r>
        <w:t>urn:ietf:params:netconf:capability:rollback-on-error:1.0&lt;/capability&gt;</w:t>
      </w:r>
    </w:p>
    <w:p w14:paraId="74C7264F" w14:textId="77777777" w:rsidR="001F565D" w:rsidRDefault="001F565D" w:rsidP="001F565D">
      <w:pPr>
        <w:pStyle w:val="CMDOutput"/>
      </w:pPr>
      <w:r>
        <w:t>&lt;</w:t>
      </w:r>
      <w:proofErr w:type="gramStart"/>
      <w:r>
        <w:t>capability&gt;</w:t>
      </w:r>
      <w:proofErr w:type="gramEnd"/>
      <w:r>
        <w:t>urn:ietf:params:netconf:capability:notification:1.0&lt;/capability&gt;</w:t>
      </w:r>
    </w:p>
    <w:p w14:paraId="1715AD39" w14:textId="77777777" w:rsidR="001F565D" w:rsidRDefault="001F565D" w:rsidP="001F565D">
      <w:pPr>
        <w:pStyle w:val="CMDOutput"/>
      </w:pPr>
      <w:r>
        <w:t>&lt;</w:t>
      </w:r>
      <w:proofErr w:type="gramStart"/>
      <w:r>
        <w:t>capability&gt;</w:t>
      </w:r>
      <w:proofErr w:type="gramEnd"/>
      <w:r>
        <w:t>urn:ietf:params:netconf:capability:interleave:1.0&lt;/capability&gt;</w:t>
      </w:r>
    </w:p>
    <w:p w14:paraId="35A31563" w14:textId="77777777" w:rsidR="001F565D" w:rsidRDefault="001F565D" w:rsidP="001F565D">
      <w:pPr>
        <w:pStyle w:val="CMDOutput"/>
      </w:pPr>
      <w:r>
        <w:t>&lt;</w:t>
      </w:r>
      <w:proofErr w:type="gramStart"/>
      <w:r>
        <w:t>capability&gt;</w:t>
      </w:r>
      <w:proofErr w:type="gramEnd"/>
      <w:r>
        <w:t>urn:ietf:params:netconf:capability:with-defaults:1.0?basic-mode=explicit&amp;amp;also-supported=report-all-tagged&lt;/capability&gt;</w:t>
      </w:r>
    </w:p>
    <w:p w14:paraId="4C783AD9" w14:textId="77777777" w:rsidR="001F565D" w:rsidRDefault="001F565D" w:rsidP="001F565D">
      <w:pPr>
        <w:pStyle w:val="CMDOutput"/>
      </w:pPr>
      <w:r>
        <w:t>&lt;</w:t>
      </w:r>
      <w:proofErr w:type="gramStart"/>
      <w:r>
        <w:t>capability&gt;</w:t>
      </w:r>
      <w:proofErr w:type="gramEnd"/>
      <w:r>
        <w:t>urn:ietf:params:netconf:capability:yang-library:1.0?revision=2016-06-21&amp;amp;module-set-id=d26d4d9ff23c0afcad7994ca2b832a9b&lt;/capability&gt;</w:t>
      </w:r>
    </w:p>
    <w:p w14:paraId="3B768667" w14:textId="77777777" w:rsidR="001F565D" w:rsidRDefault="001F565D" w:rsidP="001F565D">
      <w:pPr>
        <w:pStyle w:val="CMDOutput"/>
      </w:pPr>
      <w:r>
        <w:t>&lt;capability&gt;http://tail-f.com/ns/netconf/actions/1.0&lt;/capability&gt;</w:t>
      </w:r>
    </w:p>
    <w:p w14:paraId="4D0EE2A7" w14:textId="77777777" w:rsidR="001F565D" w:rsidRDefault="001F565D" w:rsidP="001F565D">
      <w:pPr>
        <w:pStyle w:val="CMDOutput"/>
      </w:pPr>
      <w:r>
        <w:t>&lt;capability&gt;http://tail-f.com/ns/netconf/extensions&lt;/capability&gt;</w:t>
      </w:r>
    </w:p>
    <w:p w14:paraId="4F19F436" w14:textId="77777777" w:rsidR="001F565D" w:rsidRDefault="001F565D" w:rsidP="001F565D">
      <w:pPr>
        <w:pStyle w:val="CMDOutput"/>
      </w:pPr>
      <w:r>
        <w:t>(output omitted)</w:t>
      </w:r>
    </w:p>
    <w:p w14:paraId="31BAA9C3" w14:textId="77777777" w:rsidR="001F565D" w:rsidRDefault="001F565D" w:rsidP="001F565D">
      <w:pPr>
        <w:pStyle w:val="CMDOutput"/>
      </w:pPr>
      <w:r>
        <w:t>&lt;</w:t>
      </w:r>
      <w:proofErr w:type="gramStart"/>
      <w:r>
        <w:t>capability&gt;</w:t>
      </w:r>
      <w:proofErr w:type="gramEnd"/>
      <w:r>
        <w:t>urn:ietf:params:xml:ns:yang:ietf-netconf-with-defaults?module=ietf-netconf-with-defaults&amp;amp;revision=2011-06-01&lt;/capability&gt;</w:t>
      </w:r>
    </w:p>
    <w:p w14:paraId="610F7820" w14:textId="77777777" w:rsidR="001F565D" w:rsidRDefault="001F565D" w:rsidP="001F565D">
      <w:pPr>
        <w:pStyle w:val="CMDOutput"/>
      </w:pPr>
      <w:r>
        <w:t>&lt;capability&gt;</w:t>
      </w:r>
    </w:p>
    <w:p w14:paraId="29805F1C" w14:textId="45383A23" w:rsidR="001F565D" w:rsidRDefault="001F565D" w:rsidP="001F565D">
      <w:pPr>
        <w:pStyle w:val="CMDOutput"/>
      </w:pPr>
      <w:r>
        <w:t xml:space="preserve">        </w:t>
      </w:r>
      <w:proofErr w:type="gramStart"/>
      <w:r>
        <w:t>urn:</w:t>
      </w:r>
      <w:proofErr w:type="gramEnd"/>
      <w:r>
        <w:t>ietf:params:netconf:capability:notification:1.1</w:t>
      </w:r>
    </w:p>
    <w:p w14:paraId="191B23D0" w14:textId="0E8E8676" w:rsidR="00EA308D" w:rsidRDefault="00EA308D" w:rsidP="001F565D">
      <w:pPr>
        <w:pStyle w:val="CMDOutput"/>
      </w:pPr>
      <w:r>
        <w:t>&lt;output omitted&gt;</w:t>
      </w:r>
    </w:p>
    <w:p w14:paraId="3CCD75D6" w14:textId="77777777" w:rsidR="001F565D" w:rsidRDefault="001F565D" w:rsidP="001F565D">
      <w:pPr>
        <w:pStyle w:val="CMDOutput"/>
      </w:pPr>
      <w:r>
        <w:t xml:space="preserve">      &lt;/capability&gt;</w:t>
      </w:r>
    </w:p>
    <w:p w14:paraId="312E6337" w14:textId="77777777" w:rsidR="001F565D" w:rsidRDefault="001F565D" w:rsidP="001F565D">
      <w:pPr>
        <w:pStyle w:val="CMDOutput"/>
      </w:pPr>
      <w:r>
        <w:t>&lt;/capabilities&gt;</w:t>
      </w:r>
    </w:p>
    <w:p w14:paraId="5BA111F7" w14:textId="77777777" w:rsidR="001F565D" w:rsidRDefault="001F565D" w:rsidP="001F565D">
      <w:pPr>
        <w:pStyle w:val="CMDOutput"/>
      </w:pPr>
      <w:r w:rsidRPr="00B512D4">
        <w:rPr>
          <w:highlight w:val="yellow"/>
        </w:rPr>
        <w:t>&lt;session-id&gt;20&lt;/session-id&gt;</w:t>
      </w:r>
      <w:r w:rsidRPr="001F565D">
        <w:rPr>
          <w:highlight w:val="yellow"/>
        </w:rPr>
        <w:t>&lt;/hello&gt;</w:t>
      </w:r>
      <w:r>
        <w:t>]]&gt;]]&gt;</w:t>
      </w:r>
    </w:p>
    <w:p w14:paraId="6F759929" w14:textId="52587BD4" w:rsidR="007B16B6" w:rsidRDefault="000426FB" w:rsidP="00B43642">
      <w:pPr>
        <w:pStyle w:val="Heading3"/>
      </w:pPr>
      <w:proofErr w:type="gramStart"/>
      <w:r>
        <w:t>Bắt đầu phiên NETCONF bằng cách gửi tin nhắn xin chào từ client</w:t>
      </w:r>
      <w:r w:rsidR="00B512D4">
        <w:t>.</w:t>
      </w:r>
      <w:proofErr w:type="gramEnd"/>
    </w:p>
    <w:p w14:paraId="0D81BE39" w14:textId="20C564B5" w:rsidR="001F565D" w:rsidRDefault="003B744A" w:rsidP="001F565D">
      <w:pPr>
        <w:pStyle w:val="BodyTextL25"/>
      </w:pPr>
      <w:proofErr w:type="gramStart"/>
      <w:r w:rsidRPr="003B744A">
        <w:t>Để bắt đầu một phiên NETCONF, khách hàng cần gửi tin nhắn xin chào của riêng mình.</w:t>
      </w:r>
      <w:proofErr w:type="gramEnd"/>
      <w:r w:rsidRPr="003B744A">
        <w:t xml:space="preserve"> </w:t>
      </w:r>
      <w:proofErr w:type="gramStart"/>
      <w:r w:rsidRPr="003B744A">
        <w:t>Thông báo xin chào phải bao gồm phiên bản capabilities cơ bản của NETCONF mà khách hàng muốn sử dụng</w:t>
      </w:r>
      <w:r w:rsidR="001F565D">
        <w:t>.</w:t>
      </w:r>
      <w:proofErr w:type="gramEnd"/>
    </w:p>
    <w:p w14:paraId="456B3BCA" w14:textId="0423EBFB" w:rsidR="0024699D" w:rsidRDefault="003B744A" w:rsidP="003B744A">
      <w:pPr>
        <w:pStyle w:val="SubStepAlpha"/>
      </w:pPr>
      <w:r w:rsidRPr="003B744A">
        <w:t xml:space="preserve">Sao chép và dán mã XML sau vào phiên SSH. Lưu ý rằng phần cuối của thông điệp xin chào </w:t>
      </w:r>
      <w:r>
        <w:t>của client</w:t>
      </w:r>
      <w:r w:rsidRPr="003B744A">
        <w:t xml:space="preserve"> được xác định </w:t>
      </w:r>
      <w:proofErr w:type="gramStart"/>
      <w:r w:rsidRPr="003B744A">
        <w:t>bằng</w:t>
      </w:r>
      <w:r w:rsidR="00B512D4">
        <w:t xml:space="preserve"> </w:t>
      </w:r>
      <w:r w:rsidR="00B512D4" w:rsidRPr="001F565D">
        <w:rPr>
          <w:b/>
          <w:bCs/>
        </w:rPr>
        <w:t>]</w:t>
      </w:r>
      <w:proofErr w:type="gramEnd"/>
      <w:r w:rsidR="00B512D4" w:rsidRPr="001F565D">
        <w:rPr>
          <w:b/>
          <w:bCs/>
        </w:rPr>
        <w:t>]&gt;]]&gt;</w:t>
      </w:r>
      <w:r w:rsidR="00B512D4">
        <w:t>.</w:t>
      </w:r>
    </w:p>
    <w:p w14:paraId="13A67506" w14:textId="77777777" w:rsidR="001F565D" w:rsidRDefault="001F565D" w:rsidP="001F565D">
      <w:pPr>
        <w:pStyle w:val="CMD"/>
      </w:pPr>
      <w:r>
        <w:t>&lt;hello xmlns="urn</w:t>
      </w:r>
      <w:proofErr w:type="gramStart"/>
      <w:r>
        <w:t>:ietf:params:xml:ns:netconf:base:1.0</w:t>
      </w:r>
      <w:proofErr w:type="gramEnd"/>
      <w:r>
        <w:t>"&gt;</w:t>
      </w:r>
    </w:p>
    <w:p w14:paraId="73E431CE" w14:textId="77777777" w:rsidR="001F565D" w:rsidRDefault="001F565D" w:rsidP="001F565D">
      <w:pPr>
        <w:pStyle w:val="CMD"/>
      </w:pPr>
      <w:r>
        <w:t xml:space="preserve"> &lt;capabilities&gt;</w:t>
      </w:r>
    </w:p>
    <w:p w14:paraId="1457A8BF" w14:textId="77777777" w:rsidR="001F565D" w:rsidRDefault="001F565D" w:rsidP="001F565D">
      <w:pPr>
        <w:pStyle w:val="CMD"/>
      </w:pPr>
      <w:r>
        <w:t xml:space="preserve">   &lt;</w:t>
      </w:r>
      <w:proofErr w:type="gramStart"/>
      <w:r>
        <w:t>capability&gt;</w:t>
      </w:r>
      <w:proofErr w:type="gramEnd"/>
      <w:r>
        <w:t>urn:ietf:params:netconf:base:1.0&lt;/capability&gt;</w:t>
      </w:r>
    </w:p>
    <w:p w14:paraId="01F15313" w14:textId="77777777" w:rsidR="001F565D" w:rsidRDefault="001F565D" w:rsidP="001F565D">
      <w:pPr>
        <w:pStyle w:val="CMD"/>
      </w:pPr>
      <w:r>
        <w:t xml:space="preserve"> &lt;/capabilities&gt;</w:t>
      </w:r>
    </w:p>
    <w:p w14:paraId="220CAF69" w14:textId="77777777" w:rsidR="001F565D" w:rsidRDefault="001F565D" w:rsidP="001F565D">
      <w:pPr>
        <w:pStyle w:val="CMD"/>
      </w:pPr>
      <w:r>
        <w:t>&lt;/hello&gt;</w:t>
      </w:r>
    </w:p>
    <w:p w14:paraId="5BB208C4" w14:textId="77777777" w:rsidR="001F565D" w:rsidRDefault="001F565D" w:rsidP="001F565D">
      <w:pPr>
        <w:pStyle w:val="CMD"/>
      </w:pPr>
      <w:r>
        <w:t>]]&gt;]]&gt;</w:t>
      </w:r>
    </w:p>
    <w:p w14:paraId="2629620C" w14:textId="2B29683C" w:rsidR="0024699D" w:rsidRDefault="003B744A" w:rsidP="00B43642">
      <w:pPr>
        <w:pStyle w:val="SubStepAlpha"/>
        <w:spacing w:after="0"/>
      </w:pPr>
      <w:r>
        <w:t>Trên</w:t>
      </w:r>
      <w:r w:rsidR="00B512D4">
        <w:t xml:space="preserve"> R1, </w:t>
      </w:r>
      <w:r>
        <w:t>sử dụng lệnh</w:t>
      </w:r>
      <w:r w:rsidR="000260E9">
        <w:t xml:space="preserve"> </w:t>
      </w:r>
      <w:r w:rsidR="000260E9" w:rsidRPr="00B512D4">
        <w:rPr>
          <w:b/>
          <w:bCs/>
        </w:rPr>
        <w:t>show netconf-yang sessions</w:t>
      </w:r>
      <w:r w:rsidR="000260E9">
        <w:t xml:space="preserve"> </w:t>
      </w:r>
      <w:r>
        <w:t>để kiểm tra phiên</w:t>
      </w:r>
      <w:r w:rsidR="00B512D4">
        <w:t xml:space="preserve"> NETCONF</w:t>
      </w:r>
      <w:r>
        <w:t xml:space="preserve"> đã được bắt đầu</w:t>
      </w:r>
      <w:r w:rsidR="000260E9">
        <w:t>.</w:t>
      </w:r>
    </w:p>
    <w:p w14:paraId="1CA32DC5" w14:textId="77777777" w:rsidR="0024699D" w:rsidRDefault="0024699D" w:rsidP="0024699D">
      <w:pPr>
        <w:pStyle w:val="ConfigWindow"/>
      </w:pPr>
      <w:r>
        <w:t>Open configuration window</w:t>
      </w:r>
    </w:p>
    <w:p w14:paraId="3B1F9604" w14:textId="77777777" w:rsidR="00B512D4" w:rsidRDefault="00B512D4" w:rsidP="00B512D4">
      <w:pPr>
        <w:pStyle w:val="CMD"/>
      </w:pPr>
      <w:r>
        <w:lastRenderedPageBreak/>
        <w:t xml:space="preserve">R1# </w:t>
      </w:r>
      <w:r w:rsidRPr="00B512D4">
        <w:rPr>
          <w:b/>
          <w:bCs/>
        </w:rPr>
        <w:t>show netconf-yang sessions</w:t>
      </w:r>
    </w:p>
    <w:p w14:paraId="45CADAD0" w14:textId="77777777" w:rsidR="00B512D4" w:rsidRDefault="00B512D4" w:rsidP="00B512D4">
      <w:pPr>
        <w:pStyle w:val="CMDOutput"/>
      </w:pPr>
      <w:r>
        <w:t>R: Global-lock on running datastore</w:t>
      </w:r>
    </w:p>
    <w:p w14:paraId="123942B8" w14:textId="77777777" w:rsidR="00B512D4" w:rsidRDefault="00B512D4" w:rsidP="00B512D4">
      <w:pPr>
        <w:pStyle w:val="CMDOutput"/>
      </w:pPr>
      <w:r>
        <w:t>C: Global-lock on candidate datastore</w:t>
      </w:r>
    </w:p>
    <w:p w14:paraId="39C14890" w14:textId="77777777" w:rsidR="00B512D4" w:rsidRDefault="00B512D4" w:rsidP="00B512D4">
      <w:pPr>
        <w:pStyle w:val="CMDOutput"/>
      </w:pPr>
      <w:r>
        <w:t>S: Global-lock on startup datastore</w:t>
      </w:r>
    </w:p>
    <w:p w14:paraId="47098D3C" w14:textId="77777777" w:rsidR="00B512D4" w:rsidRDefault="00B512D4" w:rsidP="00B512D4">
      <w:pPr>
        <w:pStyle w:val="CMDOutput"/>
      </w:pPr>
    </w:p>
    <w:p w14:paraId="547C173B" w14:textId="77777777" w:rsidR="00B512D4" w:rsidRDefault="00B512D4" w:rsidP="00B512D4">
      <w:pPr>
        <w:pStyle w:val="CMDOutput"/>
      </w:pPr>
      <w:r>
        <w:t xml:space="preserve">Number of </w:t>
      </w:r>
      <w:proofErr w:type="gramStart"/>
      <w:r>
        <w:t>sessions :</w:t>
      </w:r>
      <w:proofErr w:type="gramEnd"/>
      <w:r>
        <w:t xml:space="preserve"> 1</w:t>
      </w:r>
    </w:p>
    <w:p w14:paraId="37940382" w14:textId="77777777" w:rsidR="00B512D4" w:rsidRDefault="00B512D4" w:rsidP="00B512D4">
      <w:pPr>
        <w:pStyle w:val="CMDOutput"/>
      </w:pPr>
    </w:p>
    <w:p w14:paraId="44575A3C" w14:textId="77777777" w:rsidR="00B512D4" w:rsidRDefault="00B512D4" w:rsidP="00B512D4">
      <w:pPr>
        <w:pStyle w:val="CMDOutput"/>
      </w:pPr>
      <w:r>
        <w:t>session-</w:t>
      </w:r>
      <w:proofErr w:type="gramStart"/>
      <w:r>
        <w:t>id  transport</w:t>
      </w:r>
      <w:proofErr w:type="gramEnd"/>
      <w:r>
        <w:t xml:space="preserve">    username             source-host           global-lock</w:t>
      </w:r>
    </w:p>
    <w:p w14:paraId="662D78A0" w14:textId="77777777" w:rsidR="00B512D4" w:rsidRDefault="00B512D4" w:rsidP="00B512D4">
      <w:pPr>
        <w:pStyle w:val="CMDOutput"/>
      </w:pPr>
      <w:r>
        <w:t>-------------------------------------------------------------------------------</w:t>
      </w:r>
    </w:p>
    <w:p w14:paraId="7979813E" w14:textId="77777777" w:rsidR="00B512D4" w:rsidRDefault="00B512D4" w:rsidP="00B512D4">
      <w:pPr>
        <w:pStyle w:val="CMDOutput"/>
      </w:pPr>
      <w:r w:rsidRPr="00B512D4">
        <w:rPr>
          <w:highlight w:val="yellow"/>
        </w:rPr>
        <w:t>20          netconf-</w:t>
      </w:r>
      <w:proofErr w:type="gramStart"/>
      <w:r w:rsidRPr="00B512D4">
        <w:rPr>
          <w:highlight w:val="yellow"/>
        </w:rPr>
        <w:t>ssh  cisco</w:t>
      </w:r>
      <w:proofErr w:type="gramEnd"/>
      <w:r w:rsidRPr="00B512D4">
        <w:rPr>
          <w:highlight w:val="yellow"/>
        </w:rPr>
        <w:t xml:space="preserve">                192.168.1.12          None</w:t>
      </w:r>
    </w:p>
    <w:p w14:paraId="4B2908C0" w14:textId="77777777" w:rsidR="0024699D" w:rsidRDefault="0024699D">
      <w:pPr>
        <w:pStyle w:val="ConfigWindow"/>
      </w:pPr>
      <w:r>
        <w:t>Close configuration window</w:t>
      </w:r>
    </w:p>
    <w:p w14:paraId="004194EE" w14:textId="014B63BA" w:rsidR="00B512D4" w:rsidRDefault="003B744A" w:rsidP="00B43642">
      <w:pPr>
        <w:pStyle w:val="Heading3"/>
        <w:spacing w:before="0"/>
      </w:pPr>
      <w:proofErr w:type="gramStart"/>
      <w:r>
        <w:t>Gửi tin nhắn</w:t>
      </w:r>
      <w:r w:rsidR="00B512D4">
        <w:t xml:space="preserve"> RPC </w:t>
      </w:r>
      <w:r>
        <w:t>đến thiết bị IOS XE</w:t>
      </w:r>
      <w:r w:rsidR="000B19E3">
        <w:t>.</w:t>
      </w:r>
      <w:proofErr w:type="gramEnd"/>
    </w:p>
    <w:p w14:paraId="6EFB2681" w14:textId="71EE374F" w:rsidR="00B512D4" w:rsidRDefault="003B744A" w:rsidP="00B512D4">
      <w:pPr>
        <w:pStyle w:val="BodyTextL25"/>
      </w:pPr>
      <w:r>
        <w:t>Trong phiên SSH</w:t>
      </w:r>
      <w:proofErr w:type="gramStart"/>
      <w:r>
        <w:t xml:space="preserve">, </w:t>
      </w:r>
      <w:r w:rsidR="00FC6DE8">
        <w:t xml:space="preserve"> </w:t>
      </w:r>
      <w:r w:rsidR="00B512D4">
        <w:t>NETCONF</w:t>
      </w:r>
      <w:proofErr w:type="gramEnd"/>
      <w:r w:rsidR="00B512D4">
        <w:t xml:space="preserve"> </w:t>
      </w:r>
      <w:r w:rsidR="00FC6DE8">
        <w:t xml:space="preserve">client </w:t>
      </w:r>
      <w:r>
        <w:t xml:space="preserve">có thể dùng tin nhắn </w:t>
      </w:r>
      <w:r w:rsidR="00FC6DE8">
        <w:t xml:space="preserve">Remote Procedure Call (RPC) </w:t>
      </w:r>
      <w:r>
        <w:t>để gửi</w:t>
      </w:r>
      <w:r w:rsidR="00FC6DE8">
        <w:t xml:space="preserve"> NETCONF operations </w:t>
      </w:r>
      <w:r>
        <w:t xml:space="preserve">đến thiết bị </w:t>
      </w:r>
      <w:r w:rsidR="00FC6DE8">
        <w:t xml:space="preserve">IOS XE. </w:t>
      </w:r>
      <w:proofErr w:type="gramStart"/>
      <w:r w:rsidR="00E53DBB">
        <w:t>Bảng sau sẽ liệt kê những</w:t>
      </w:r>
      <w:r w:rsidR="00FC6DE8">
        <w:t xml:space="preserve"> NETCONF operations</w:t>
      </w:r>
      <w:r w:rsidR="00E53DBB">
        <w:t xml:space="preserve"> thường được sử dụng</w:t>
      </w:r>
      <w:r w:rsidR="00FC6DE8">
        <w:t>.</w:t>
      </w:r>
      <w:proofErr w:type="gramEnd"/>
    </w:p>
    <w:tbl>
      <w:tblPr>
        <w:tblStyle w:val="LabTableStyle"/>
        <w:tblW w:w="0" w:type="auto"/>
        <w:tblLook w:val="04A0" w:firstRow="1" w:lastRow="0" w:firstColumn="1" w:lastColumn="0" w:noHBand="0" w:noVBand="1"/>
        <w:tblDescription w:val="This table lists the Netconf operations and description."/>
      </w:tblPr>
      <w:tblGrid>
        <w:gridCol w:w="3147"/>
        <w:gridCol w:w="6812"/>
      </w:tblGrid>
      <w:tr w:rsidR="00FC6DE8" w:rsidRPr="00FC6DE8" w14:paraId="37C248B3" w14:textId="77777777" w:rsidTr="00B43642">
        <w:trPr>
          <w:cnfStyle w:val="100000000000" w:firstRow="1" w:lastRow="0" w:firstColumn="0" w:lastColumn="0" w:oddVBand="0" w:evenVBand="0" w:oddHBand="0" w:evenHBand="0" w:firstRowFirstColumn="0" w:firstRowLastColumn="0" w:lastRowFirstColumn="0" w:lastRowLastColumn="0"/>
          <w:tblHeader/>
        </w:trPr>
        <w:tc>
          <w:tcPr>
            <w:tcW w:w="3147" w:type="dxa"/>
          </w:tcPr>
          <w:p w14:paraId="34011DF9" w14:textId="77777777" w:rsidR="00FC6DE8" w:rsidRPr="00FC6DE8" w:rsidRDefault="00FC6DE8" w:rsidP="00FC6DE8">
            <w:pPr>
              <w:pStyle w:val="TableHeading"/>
            </w:pPr>
            <w:r w:rsidRPr="00FC6DE8">
              <w:t>Operation</w:t>
            </w:r>
          </w:p>
        </w:tc>
        <w:tc>
          <w:tcPr>
            <w:tcW w:w="6812" w:type="dxa"/>
          </w:tcPr>
          <w:p w14:paraId="29E7AC1B" w14:textId="77777777" w:rsidR="00FC6DE8" w:rsidRPr="00FC6DE8" w:rsidRDefault="00FC6DE8" w:rsidP="00FC6DE8">
            <w:pPr>
              <w:pStyle w:val="TableHeading"/>
            </w:pPr>
            <w:r w:rsidRPr="00FC6DE8">
              <w:t>Description</w:t>
            </w:r>
          </w:p>
        </w:tc>
      </w:tr>
      <w:tr w:rsidR="00FC6DE8" w:rsidRPr="00FC6DE8" w14:paraId="42D08052" w14:textId="77777777" w:rsidTr="00B43642">
        <w:tc>
          <w:tcPr>
            <w:tcW w:w="3147" w:type="dxa"/>
          </w:tcPr>
          <w:p w14:paraId="336BBA0B" w14:textId="77777777" w:rsidR="00FC6DE8" w:rsidRPr="00FC6DE8" w:rsidRDefault="00FC6DE8" w:rsidP="00FC6DE8">
            <w:pPr>
              <w:pStyle w:val="DevConfigs"/>
            </w:pPr>
            <w:r w:rsidRPr="00FC6DE8">
              <w:t>&lt;get&gt;</w:t>
            </w:r>
          </w:p>
        </w:tc>
        <w:tc>
          <w:tcPr>
            <w:tcW w:w="6812" w:type="dxa"/>
          </w:tcPr>
          <w:p w14:paraId="46CD089E" w14:textId="192204E8" w:rsidR="00FC6DE8" w:rsidRPr="00FC6DE8" w:rsidRDefault="00E53DBB" w:rsidP="00FC6DE8">
            <w:pPr>
              <w:pStyle w:val="TableText"/>
            </w:pPr>
            <w:r w:rsidRPr="00E53DBB">
              <w:t>Truy xuất cấu hình đang chạy và thông tin trạng thái thiết bị</w:t>
            </w:r>
          </w:p>
        </w:tc>
      </w:tr>
      <w:tr w:rsidR="00FC6DE8" w:rsidRPr="00FC6DE8" w14:paraId="76657E05" w14:textId="77777777" w:rsidTr="00B43642">
        <w:tc>
          <w:tcPr>
            <w:tcW w:w="3147" w:type="dxa"/>
          </w:tcPr>
          <w:p w14:paraId="53D7AB58" w14:textId="77777777" w:rsidR="00FC6DE8" w:rsidRPr="00FC6DE8" w:rsidRDefault="00FC6DE8" w:rsidP="00FC6DE8">
            <w:pPr>
              <w:pStyle w:val="DevConfigs"/>
            </w:pPr>
            <w:r w:rsidRPr="00FC6DE8">
              <w:t>&lt;get-config&gt;</w:t>
            </w:r>
          </w:p>
        </w:tc>
        <w:tc>
          <w:tcPr>
            <w:tcW w:w="6812" w:type="dxa"/>
          </w:tcPr>
          <w:p w14:paraId="13D53BD8" w14:textId="53B7E5D9" w:rsidR="00FC6DE8" w:rsidRPr="00FC6DE8" w:rsidRDefault="00E53DBB" w:rsidP="00FC6DE8">
            <w:pPr>
              <w:pStyle w:val="TableText"/>
            </w:pPr>
            <w:r w:rsidRPr="00E53DBB">
              <w:t>Truy xuất tất cả hoặc một phần lưu trữ</w:t>
            </w:r>
            <w:r>
              <w:t xml:space="preserve"> của</w:t>
            </w:r>
            <w:r w:rsidRPr="00E53DBB">
              <w:t xml:space="preserve"> dữ liệu cấu hình đã chỉ định</w:t>
            </w:r>
          </w:p>
        </w:tc>
      </w:tr>
      <w:tr w:rsidR="00FC6DE8" w:rsidRPr="00FC6DE8" w14:paraId="11BE784B" w14:textId="77777777" w:rsidTr="00B43642">
        <w:tc>
          <w:tcPr>
            <w:tcW w:w="3147" w:type="dxa"/>
          </w:tcPr>
          <w:p w14:paraId="2EA07AA2" w14:textId="77777777" w:rsidR="00FC6DE8" w:rsidRPr="00FC6DE8" w:rsidRDefault="00FC6DE8" w:rsidP="00FC6DE8">
            <w:pPr>
              <w:pStyle w:val="DevConfigs"/>
            </w:pPr>
            <w:r w:rsidRPr="00FC6DE8">
              <w:t>&lt;edit-config&gt;</w:t>
            </w:r>
          </w:p>
        </w:tc>
        <w:tc>
          <w:tcPr>
            <w:tcW w:w="6812" w:type="dxa"/>
          </w:tcPr>
          <w:p w14:paraId="5D8D5338" w14:textId="53132F49" w:rsidR="00FC6DE8" w:rsidRPr="00FC6DE8" w:rsidRDefault="00E53DBB" w:rsidP="00FC6DE8">
            <w:pPr>
              <w:pStyle w:val="TableText"/>
            </w:pPr>
            <w:r w:rsidRPr="00E53DBB">
              <w:t>Tải tất cả hoặc một phần cấu hình vào kho dữ liệu cấu hình đã chỉ định</w:t>
            </w:r>
          </w:p>
        </w:tc>
      </w:tr>
      <w:tr w:rsidR="00FC6DE8" w:rsidRPr="00FC6DE8" w14:paraId="50B2D139" w14:textId="77777777" w:rsidTr="00B43642">
        <w:tc>
          <w:tcPr>
            <w:tcW w:w="3147" w:type="dxa"/>
          </w:tcPr>
          <w:p w14:paraId="53198CC4" w14:textId="77777777" w:rsidR="00FC6DE8" w:rsidRPr="00FC6DE8" w:rsidRDefault="00FC6DE8" w:rsidP="00FC6DE8">
            <w:pPr>
              <w:pStyle w:val="DevConfigs"/>
            </w:pPr>
            <w:r w:rsidRPr="00FC6DE8">
              <w:t>&lt;copy-config&gt;</w:t>
            </w:r>
          </w:p>
        </w:tc>
        <w:tc>
          <w:tcPr>
            <w:tcW w:w="6812" w:type="dxa"/>
          </w:tcPr>
          <w:p w14:paraId="163A2BE6" w14:textId="59AB5678" w:rsidR="00FC6DE8" w:rsidRPr="00FC6DE8" w:rsidRDefault="00E53DBB" w:rsidP="00FC6DE8">
            <w:pPr>
              <w:pStyle w:val="TableText"/>
            </w:pPr>
            <w:r w:rsidRPr="00E53DBB">
              <w:t>Thay thế toàn bộ kho dữ liệu cấu hình bằng một kho khác</w:t>
            </w:r>
          </w:p>
        </w:tc>
      </w:tr>
      <w:tr w:rsidR="00FC6DE8" w:rsidRPr="00FC6DE8" w14:paraId="38B7814C" w14:textId="77777777" w:rsidTr="00B43642">
        <w:tc>
          <w:tcPr>
            <w:tcW w:w="3147" w:type="dxa"/>
          </w:tcPr>
          <w:p w14:paraId="77115A29" w14:textId="77777777" w:rsidR="00FC6DE8" w:rsidRPr="00FC6DE8" w:rsidRDefault="00FC6DE8" w:rsidP="00FC6DE8">
            <w:pPr>
              <w:pStyle w:val="DevConfigs"/>
            </w:pPr>
            <w:r w:rsidRPr="00FC6DE8">
              <w:t>&lt;delete-config&gt;</w:t>
            </w:r>
          </w:p>
        </w:tc>
        <w:tc>
          <w:tcPr>
            <w:tcW w:w="6812" w:type="dxa"/>
          </w:tcPr>
          <w:p w14:paraId="6FBCCAA8" w14:textId="2BE0E7B6" w:rsidR="00FC6DE8" w:rsidRPr="00FC6DE8" w:rsidRDefault="00E53DBB" w:rsidP="00FC6DE8">
            <w:pPr>
              <w:pStyle w:val="TableText"/>
            </w:pPr>
            <w:r>
              <w:t>Xóa</w:t>
            </w:r>
            <w:r w:rsidRPr="00E53DBB">
              <w:t xml:space="preserve"> kho dữ liệu cấu hình</w:t>
            </w:r>
          </w:p>
        </w:tc>
      </w:tr>
      <w:tr w:rsidR="00FC6DE8" w:rsidRPr="00FC6DE8" w14:paraId="40F20BF3" w14:textId="77777777" w:rsidTr="00B43642">
        <w:tc>
          <w:tcPr>
            <w:tcW w:w="3147" w:type="dxa"/>
          </w:tcPr>
          <w:p w14:paraId="72E81A98" w14:textId="77777777" w:rsidR="00FC6DE8" w:rsidRPr="00FC6DE8" w:rsidRDefault="00FC6DE8" w:rsidP="00FC6DE8">
            <w:pPr>
              <w:pStyle w:val="DevConfigs"/>
            </w:pPr>
            <w:r w:rsidRPr="00FC6DE8">
              <w:t>&lt;commit&gt;</w:t>
            </w:r>
          </w:p>
        </w:tc>
        <w:tc>
          <w:tcPr>
            <w:tcW w:w="6812" w:type="dxa"/>
          </w:tcPr>
          <w:p w14:paraId="4D513F31" w14:textId="67DF0BD0" w:rsidR="00FC6DE8" w:rsidRPr="00FC6DE8" w:rsidRDefault="00E53DBB" w:rsidP="00FC6DE8">
            <w:pPr>
              <w:pStyle w:val="TableText"/>
            </w:pPr>
            <w:r w:rsidRPr="00E53DBB">
              <w:t>Sao chép kho dữ liệu ứ</w:t>
            </w:r>
            <w:r>
              <w:t>ng viên đến kho dữ liệu đang chạy</w:t>
            </w:r>
          </w:p>
        </w:tc>
      </w:tr>
      <w:tr w:rsidR="00FC6DE8" w:rsidRPr="00FC6DE8" w14:paraId="6F9F6B48" w14:textId="77777777" w:rsidTr="00B43642">
        <w:tc>
          <w:tcPr>
            <w:tcW w:w="3147" w:type="dxa"/>
          </w:tcPr>
          <w:p w14:paraId="20C13841" w14:textId="77777777" w:rsidR="00FC6DE8" w:rsidRPr="00FC6DE8" w:rsidRDefault="00FC6DE8" w:rsidP="00FC6DE8">
            <w:pPr>
              <w:pStyle w:val="DevConfigs"/>
            </w:pPr>
            <w:r w:rsidRPr="00FC6DE8">
              <w:t>&lt;lock&gt; / &lt;unlock&gt;</w:t>
            </w:r>
          </w:p>
        </w:tc>
        <w:tc>
          <w:tcPr>
            <w:tcW w:w="6812" w:type="dxa"/>
          </w:tcPr>
          <w:p w14:paraId="2F97DA53" w14:textId="4A3FF3F8" w:rsidR="00FC6DE8" w:rsidRPr="00FC6DE8" w:rsidRDefault="005D5C7D" w:rsidP="00FC6DE8">
            <w:pPr>
              <w:pStyle w:val="TableText"/>
            </w:pPr>
            <w:r w:rsidRPr="005D5C7D">
              <w:t>Khóa hoặc mở khóa toàn bộ hệ thống lưu trữ dữ liệu cấu hình</w:t>
            </w:r>
          </w:p>
        </w:tc>
      </w:tr>
      <w:tr w:rsidR="00FC6DE8" w:rsidRPr="00FC6DE8" w14:paraId="580C1A37" w14:textId="77777777" w:rsidTr="00B43642">
        <w:tc>
          <w:tcPr>
            <w:tcW w:w="3147" w:type="dxa"/>
          </w:tcPr>
          <w:p w14:paraId="51E38DC9" w14:textId="77777777" w:rsidR="00FC6DE8" w:rsidRPr="00FC6DE8" w:rsidRDefault="00FC6DE8" w:rsidP="00FC6DE8">
            <w:pPr>
              <w:pStyle w:val="DevConfigs"/>
            </w:pPr>
            <w:r w:rsidRPr="00FC6DE8">
              <w:t>&lt;close-session&gt;</w:t>
            </w:r>
          </w:p>
        </w:tc>
        <w:tc>
          <w:tcPr>
            <w:tcW w:w="6812" w:type="dxa"/>
          </w:tcPr>
          <w:p w14:paraId="21C32FC3" w14:textId="56538BE2" w:rsidR="00FC6DE8" w:rsidRPr="00FC6DE8" w:rsidRDefault="005D5C7D" w:rsidP="00FC6DE8">
            <w:pPr>
              <w:pStyle w:val="TableText"/>
            </w:pPr>
            <w:r w:rsidRPr="005D5C7D">
              <w:t>Kết thúc phiên NETCONF</w:t>
            </w:r>
          </w:p>
        </w:tc>
      </w:tr>
      <w:tr w:rsidR="00FC6DE8" w:rsidRPr="00FC6DE8" w14:paraId="49A7F8FA" w14:textId="77777777" w:rsidTr="00B43642">
        <w:tc>
          <w:tcPr>
            <w:tcW w:w="3147" w:type="dxa"/>
          </w:tcPr>
          <w:p w14:paraId="635689AB" w14:textId="77777777" w:rsidR="00FC6DE8" w:rsidRPr="00FC6DE8" w:rsidRDefault="00FC6DE8" w:rsidP="00FC6DE8">
            <w:pPr>
              <w:pStyle w:val="DevConfigs"/>
            </w:pPr>
            <w:r w:rsidRPr="00FC6DE8">
              <w:t>&lt;kill-session&gt;</w:t>
            </w:r>
          </w:p>
        </w:tc>
        <w:tc>
          <w:tcPr>
            <w:tcW w:w="6812" w:type="dxa"/>
          </w:tcPr>
          <w:p w14:paraId="09EC4F39" w14:textId="4A018870" w:rsidR="00FC6DE8" w:rsidRPr="00FC6DE8" w:rsidRDefault="005D5C7D" w:rsidP="00FC6DE8">
            <w:pPr>
              <w:pStyle w:val="TableText"/>
            </w:pPr>
            <w:r w:rsidRPr="005D5C7D">
              <w:t>Buộc chấm dứt phiên NETCONF</w:t>
            </w:r>
          </w:p>
        </w:tc>
      </w:tr>
    </w:tbl>
    <w:p w14:paraId="4C075C4C" w14:textId="6B14ABFD" w:rsidR="0024699D" w:rsidRDefault="005D5C7D" w:rsidP="005D5C7D">
      <w:pPr>
        <w:pStyle w:val="SubStepAlpha"/>
      </w:pPr>
      <w:r w:rsidRPr="005D5C7D">
        <w:t>Sao chép và dán RPC sau nhận mã XML thông báo vào phiên SSH cuối cùng để truy xuất thông tin về</w:t>
      </w:r>
      <w:r w:rsidR="00DD4A23">
        <w:t xml:space="preserve"> các cong</w:t>
      </w:r>
      <w:r w:rsidRPr="005D5C7D">
        <w:t xml:space="preserve"> trên R1</w:t>
      </w:r>
      <w:r w:rsidR="00FC6DE8">
        <w:t>.</w:t>
      </w:r>
    </w:p>
    <w:p w14:paraId="4F9F3E9B" w14:textId="77777777" w:rsidR="00FC6DE8" w:rsidRDefault="00FC6DE8" w:rsidP="00FC6DE8">
      <w:pPr>
        <w:pStyle w:val="CMD"/>
      </w:pPr>
      <w:r>
        <w:t>&lt;rpc message-id="103" xmlns="urn</w:t>
      </w:r>
      <w:proofErr w:type="gramStart"/>
      <w:r>
        <w:t>:ietf:params:xml:ns:netconf:base:1.0</w:t>
      </w:r>
      <w:proofErr w:type="gramEnd"/>
      <w:r>
        <w:t>"&gt;</w:t>
      </w:r>
    </w:p>
    <w:p w14:paraId="2B319D72" w14:textId="77777777" w:rsidR="00FC6DE8" w:rsidRDefault="00FC6DE8" w:rsidP="00FC6DE8">
      <w:pPr>
        <w:pStyle w:val="CMD"/>
      </w:pPr>
      <w:r>
        <w:t xml:space="preserve"> &lt;get&gt;</w:t>
      </w:r>
    </w:p>
    <w:p w14:paraId="2971EFCA" w14:textId="77777777" w:rsidR="00FC6DE8" w:rsidRDefault="00FC6DE8" w:rsidP="00FC6DE8">
      <w:pPr>
        <w:pStyle w:val="CMD"/>
      </w:pPr>
      <w:r>
        <w:t xml:space="preserve">  &lt;filter&gt;</w:t>
      </w:r>
    </w:p>
    <w:p w14:paraId="1308D5E7" w14:textId="77777777" w:rsidR="00FC6DE8" w:rsidRDefault="00FC6DE8" w:rsidP="00FC6DE8">
      <w:pPr>
        <w:pStyle w:val="CMD"/>
      </w:pPr>
      <w:r>
        <w:t xml:space="preserve">    &lt;interfaces xmlns="urn</w:t>
      </w:r>
      <w:proofErr w:type="gramStart"/>
      <w:r>
        <w:t>:ietf:params:xml:ns:yang:ietf</w:t>
      </w:r>
      <w:proofErr w:type="gramEnd"/>
      <w:r>
        <w:t>-interfaces"/&gt;</w:t>
      </w:r>
    </w:p>
    <w:p w14:paraId="5502B743" w14:textId="77777777" w:rsidR="00FC6DE8" w:rsidRDefault="00FC6DE8" w:rsidP="00FC6DE8">
      <w:pPr>
        <w:pStyle w:val="CMD"/>
      </w:pPr>
      <w:r>
        <w:t xml:space="preserve">   &lt;/filter&gt;</w:t>
      </w:r>
    </w:p>
    <w:p w14:paraId="643D75F5" w14:textId="77777777" w:rsidR="00FC6DE8" w:rsidRDefault="00FC6DE8" w:rsidP="00FC6DE8">
      <w:pPr>
        <w:pStyle w:val="CMD"/>
      </w:pPr>
      <w:r>
        <w:t xml:space="preserve"> &lt;/get&gt;</w:t>
      </w:r>
    </w:p>
    <w:p w14:paraId="24E31212" w14:textId="77777777" w:rsidR="00FC6DE8" w:rsidRDefault="00FC6DE8" w:rsidP="00FC6DE8">
      <w:pPr>
        <w:pStyle w:val="CMD"/>
      </w:pPr>
      <w:r>
        <w:t>&lt;/rpc&gt;</w:t>
      </w:r>
    </w:p>
    <w:p w14:paraId="3638FCC1" w14:textId="77777777" w:rsidR="00FC6DE8" w:rsidRDefault="00FC6DE8" w:rsidP="00FC6DE8">
      <w:pPr>
        <w:pStyle w:val="CMD"/>
      </w:pPr>
      <w:r>
        <w:t>]]&gt;]]&gt;</w:t>
      </w:r>
    </w:p>
    <w:p w14:paraId="537A456D" w14:textId="22EB2235" w:rsidR="0024699D" w:rsidRDefault="005D5C7D" w:rsidP="005D5C7D">
      <w:pPr>
        <w:pStyle w:val="SubStepAlpha"/>
      </w:pPr>
      <w:r w:rsidRPr="005D5C7D">
        <w:t>Hãy nhớ lại rằng XML không yêu cầu thụt lề hoặc khoảng trắng. Do đó, R1 sẽ trả về một chuỗi dữ liệu XML dài</w:t>
      </w:r>
      <w:r w:rsidR="00FC6DE8">
        <w:t>.</w:t>
      </w:r>
    </w:p>
    <w:p w14:paraId="16B0E2B2" w14:textId="77777777" w:rsidR="00FC6DE8" w:rsidRDefault="00FC6DE8" w:rsidP="00FC6DE8">
      <w:pPr>
        <w:pStyle w:val="CMDOutput"/>
      </w:pPr>
      <w:r>
        <w:t>&lt;?xml version="1.0" encoding="UTF-8"?&gt;</w:t>
      </w:r>
    </w:p>
    <w:p w14:paraId="1AF586CE" w14:textId="77777777" w:rsidR="00FC6DE8" w:rsidRDefault="00FC6DE8" w:rsidP="00FC6DE8">
      <w:pPr>
        <w:pStyle w:val="CMDOutput"/>
      </w:pPr>
      <w:r>
        <w:t>&lt;rpc-reply xmlns="urn:ietf:params:xml:ns:netconf:base:1.0" message-id="103"&gt;&lt;data&gt;&lt;interfaces xmlns="urn:ietf:params:xml:ns:yang:ietf-interfaces"&gt;&lt;interface&gt;&lt;name&gt;GigabitEthernet0&lt;/name&gt;&lt;type xmlns:ianaift="urn:ietf:params:xml:ns:yang:iana-if-type"&gt;ianaift:ethernetCsmacd&lt;/type&gt;&lt;enabled&gt;true&lt;/enabled&gt;&lt;ipv4 xmlns="urn:ietf:params:xml:ns:yang:ietf-ip"&gt;&lt;/ipv4&gt;&lt;ipv6 xmlns="urn:ietf:params:xml:ns:yang:ietf-</w:t>
      </w:r>
      <w:r>
        <w:lastRenderedPageBreak/>
        <w:t>ip"&gt;&lt;/ipv6&gt;&lt;/interface&gt;&lt;interface&gt;&lt;name&gt;GigabitEthernet0/0/0&lt;/name&gt;&lt;type xmlns:ianaift="urn:ietf:params:xml:ns:yang:iana-if-type"&gt;ianaift:ethernetCsmacd&lt;/type&gt;&lt;enabled&gt;true&lt;/enabled&gt;&lt;ipv4 xmlns="urn:ietf:params:xml:ns:yang:ietf-ip"&gt;&lt;/ipv4&gt;&lt;ipv6 xmlns="urn:ietf:params:xml:ns:yang:ietf-ip"&gt;&lt;/ipv6&gt;&lt;/interface&gt;&lt;interface&gt;&lt;name&gt;GigabitEthernet0/0/1&lt;/name&gt;&lt;description&gt;Link to PC&lt;/description&gt;&lt;type xmlns:ianaift="urn:ietf:params:xml:ns:yang:iana-if-type"&gt;ianaift:ethernetCsmacd&lt;/type&gt;&lt;enabled&gt;true&lt;/enabled&gt;&lt;ipv4 xmlns="urn:ietf:params:xml:ns:yang:ietf-ip"&gt;&lt;address&gt;&lt;ip&gt;192.168.1.1&lt;/ip&gt;&lt;netmask&gt;255.255.255.0&lt;/netmask&gt;&lt;/address&gt;&lt;/ipv4&gt;&lt;ipv6 xmlns="urn:ietf:params:xml:ns:yang:ietf-ip"&gt;&lt;/ipv6&gt;&lt;/interface&gt;&lt;/interfaces&gt;&lt;/data&gt;&lt;/rpc-reply&gt;]]&gt;]]&gt;</w:t>
      </w:r>
    </w:p>
    <w:p w14:paraId="5D15EEA9" w14:textId="2DFBFB0A" w:rsidR="00CF3366" w:rsidRDefault="00B50410" w:rsidP="00B50410">
      <w:pPr>
        <w:pStyle w:val="SubStepAlpha"/>
      </w:pPr>
      <w:r w:rsidRPr="00B50410">
        <w:t>Sao chép XML đã được trả về, nhưng không bao gồm các ký tự cuối cùng]]&gt;]]&gt;. Các ký tự này không phải là một phần của XML được bộ định tuyến trả về</w:t>
      </w:r>
      <w:r w:rsidR="00CF3366">
        <w:t>.</w:t>
      </w:r>
    </w:p>
    <w:p w14:paraId="2D71B092" w14:textId="727D1648" w:rsidR="0024699D" w:rsidRDefault="00B50410" w:rsidP="00B50410">
      <w:pPr>
        <w:pStyle w:val="SubStepAlpha"/>
      </w:pPr>
      <w:r w:rsidRPr="00B50410">
        <w:t xml:space="preserve">Tìm kiếm trên internet để cải thiện XML </w:t>
      </w:r>
      <w:r w:rsidR="002E6063">
        <w:t>dễ nhìn</w:t>
      </w:r>
      <w:r w:rsidRPr="00B50410">
        <w:t xml:space="preserve"> hơn. Tìm một trang web phù hợp và sử dụng công cụ của nó để chuyển đổi XML sang định dạng dễ đọc hơn, chẳng hạn như sau</w:t>
      </w:r>
      <w:r w:rsidR="003F287C">
        <w:t>:</w:t>
      </w:r>
    </w:p>
    <w:p w14:paraId="0C4AA386" w14:textId="77777777" w:rsidR="00506801" w:rsidRDefault="00506801" w:rsidP="00506801">
      <w:pPr>
        <w:pStyle w:val="CMDOutput"/>
      </w:pPr>
      <w:r>
        <w:t>&lt;?xml version="1.0" encoding="UTF-8"?&gt;</w:t>
      </w:r>
    </w:p>
    <w:p w14:paraId="26700FF1" w14:textId="77777777" w:rsidR="00506801" w:rsidRDefault="00506801" w:rsidP="00506801">
      <w:pPr>
        <w:pStyle w:val="CMDOutput"/>
      </w:pPr>
      <w:r>
        <w:t>&lt;rpc-reply xmlns="urn</w:t>
      </w:r>
      <w:proofErr w:type="gramStart"/>
      <w:r>
        <w:t>:ietf:params:xml:ns:netconf:base:1.0</w:t>
      </w:r>
      <w:proofErr w:type="gramEnd"/>
      <w:r>
        <w:t>" message-id="103"&gt;</w:t>
      </w:r>
    </w:p>
    <w:p w14:paraId="3420563C" w14:textId="77777777" w:rsidR="00506801" w:rsidRDefault="00506801" w:rsidP="00506801">
      <w:pPr>
        <w:pStyle w:val="CMDOutput"/>
      </w:pPr>
      <w:r>
        <w:t xml:space="preserve">   &lt;data&gt;</w:t>
      </w:r>
    </w:p>
    <w:p w14:paraId="579912CA" w14:textId="77777777" w:rsidR="00506801" w:rsidRDefault="00506801" w:rsidP="00506801">
      <w:pPr>
        <w:pStyle w:val="CMDOutput"/>
      </w:pPr>
      <w:r>
        <w:t xml:space="preserve">      &lt;interfaces xmlns="urn</w:t>
      </w:r>
      <w:proofErr w:type="gramStart"/>
      <w:r>
        <w:t>:ietf:params:xml:ns:yang:ietf</w:t>
      </w:r>
      <w:proofErr w:type="gramEnd"/>
      <w:r>
        <w:t>-interfaces"&gt;</w:t>
      </w:r>
    </w:p>
    <w:p w14:paraId="2672A4CE" w14:textId="77777777" w:rsidR="00506801" w:rsidRDefault="00506801" w:rsidP="00506801">
      <w:pPr>
        <w:pStyle w:val="CMDOutput"/>
      </w:pPr>
      <w:r>
        <w:t xml:space="preserve">         &lt;interface&gt;</w:t>
      </w:r>
    </w:p>
    <w:p w14:paraId="17292903" w14:textId="77777777" w:rsidR="00506801" w:rsidRDefault="00506801" w:rsidP="00506801">
      <w:pPr>
        <w:pStyle w:val="CMDOutput"/>
      </w:pPr>
      <w:r>
        <w:t xml:space="preserve">            &lt;name&gt;GigabitEthernet0&lt;/name&gt;</w:t>
      </w:r>
    </w:p>
    <w:p w14:paraId="21171815" w14:textId="77777777" w:rsidR="00506801" w:rsidRDefault="00506801" w:rsidP="00506801">
      <w:pPr>
        <w:pStyle w:val="CMDOutput"/>
      </w:pPr>
      <w:r>
        <w:t xml:space="preserve">            &lt;type xmlns</w:t>
      </w:r>
      <w:proofErr w:type="gramStart"/>
      <w:r>
        <w:t>:ianaift</w:t>
      </w:r>
      <w:proofErr w:type="gramEnd"/>
      <w:r>
        <w:t>="urn:ietf:params:xml:ns:yang:iana-if-type"&gt;ianaift:ethernetCsmacd&lt;/type&gt;</w:t>
      </w:r>
    </w:p>
    <w:p w14:paraId="0E0395C1" w14:textId="77777777" w:rsidR="00506801" w:rsidRDefault="00506801" w:rsidP="00506801">
      <w:pPr>
        <w:pStyle w:val="CMDOutput"/>
      </w:pPr>
      <w:r>
        <w:t xml:space="preserve">            &lt;enabled&gt;true&lt;/enabled&gt;</w:t>
      </w:r>
    </w:p>
    <w:p w14:paraId="3A94C276" w14:textId="77777777" w:rsidR="00506801" w:rsidRDefault="00506801" w:rsidP="00506801">
      <w:pPr>
        <w:pStyle w:val="CMDOutput"/>
      </w:pPr>
      <w:r>
        <w:t xml:space="preserve">            &lt;ipv4 xmlns="urn</w:t>
      </w:r>
      <w:proofErr w:type="gramStart"/>
      <w:r>
        <w:t>:ietf:params:xml:ns:yang:ietf</w:t>
      </w:r>
      <w:proofErr w:type="gramEnd"/>
      <w:r>
        <w:t>-ip" /&gt;</w:t>
      </w:r>
    </w:p>
    <w:p w14:paraId="77F50F4B" w14:textId="77777777" w:rsidR="00506801" w:rsidRDefault="00506801" w:rsidP="00506801">
      <w:pPr>
        <w:pStyle w:val="CMDOutput"/>
      </w:pPr>
      <w:r>
        <w:t xml:space="preserve">            &lt;ipv6 xmlns="urn</w:t>
      </w:r>
      <w:proofErr w:type="gramStart"/>
      <w:r>
        <w:t>:ietf:params:xml:ns:yang:ietf</w:t>
      </w:r>
      <w:proofErr w:type="gramEnd"/>
      <w:r>
        <w:t>-ip" /&gt;</w:t>
      </w:r>
    </w:p>
    <w:p w14:paraId="0F5895B4" w14:textId="77777777" w:rsidR="00506801" w:rsidRDefault="00506801" w:rsidP="00506801">
      <w:pPr>
        <w:pStyle w:val="CMDOutput"/>
      </w:pPr>
      <w:r>
        <w:t xml:space="preserve">         &lt;/interface&gt;</w:t>
      </w:r>
    </w:p>
    <w:p w14:paraId="5473CBC4" w14:textId="77777777" w:rsidR="00506801" w:rsidRDefault="00506801" w:rsidP="00506801">
      <w:pPr>
        <w:pStyle w:val="CMDOutput"/>
      </w:pPr>
      <w:r>
        <w:t xml:space="preserve">         &lt;interface&gt;</w:t>
      </w:r>
    </w:p>
    <w:p w14:paraId="795D12F0" w14:textId="77777777" w:rsidR="00506801" w:rsidRDefault="00506801" w:rsidP="00506801">
      <w:pPr>
        <w:pStyle w:val="CMDOutput"/>
      </w:pPr>
      <w:r>
        <w:t xml:space="preserve">            &lt;name&gt;GigabitEthernet0/0/0&lt;/name&gt;</w:t>
      </w:r>
    </w:p>
    <w:p w14:paraId="02AC813E" w14:textId="77777777" w:rsidR="00506801" w:rsidRDefault="00506801" w:rsidP="00506801">
      <w:pPr>
        <w:pStyle w:val="CMDOutput"/>
      </w:pPr>
      <w:r>
        <w:t xml:space="preserve">            &lt;type xmlns</w:t>
      </w:r>
      <w:proofErr w:type="gramStart"/>
      <w:r>
        <w:t>:ianaift</w:t>
      </w:r>
      <w:proofErr w:type="gramEnd"/>
      <w:r>
        <w:t>="urn:ietf:params:xml:ns:yang:iana-if-type"&gt;ianaift:ethernetCsmacd&lt;/type&gt;</w:t>
      </w:r>
    </w:p>
    <w:p w14:paraId="2EE6EB56" w14:textId="77777777" w:rsidR="00506801" w:rsidRDefault="00506801" w:rsidP="00506801">
      <w:pPr>
        <w:pStyle w:val="CMDOutput"/>
      </w:pPr>
      <w:r>
        <w:t xml:space="preserve">            &lt;enabled&gt;true&lt;/enabled&gt;</w:t>
      </w:r>
    </w:p>
    <w:p w14:paraId="6BDF047B" w14:textId="77777777" w:rsidR="00506801" w:rsidRDefault="00506801" w:rsidP="00506801">
      <w:pPr>
        <w:pStyle w:val="CMDOutput"/>
      </w:pPr>
      <w:r>
        <w:t xml:space="preserve">            &lt;ipv4 xmlns="urn</w:t>
      </w:r>
      <w:proofErr w:type="gramStart"/>
      <w:r>
        <w:t>:ietf:params:xml:ns:yang:ietf</w:t>
      </w:r>
      <w:proofErr w:type="gramEnd"/>
      <w:r>
        <w:t>-ip" /&gt;</w:t>
      </w:r>
    </w:p>
    <w:p w14:paraId="65BBC30A" w14:textId="77777777" w:rsidR="00506801" w:rsidRDefault="00506801" w:rsidP="00506801">
      <w:pPr>
        <w:pStyle w:val="CMDOutput"/>
      </w:pPr>
      <w:r>
        <w:t xml:space="preserve">            &lt;ipv6 xmlns="urn</w:t>
      </w:r>
      <w:proofErr w:type="gramStart"/>
      <w:r>
        <w:t>:ietf:params:xml:ns:yang:ietf</w:t>
      </w:r>
      <w:proofErr w:type="gramEnd"/>
      <w:r>
        <w:t>-ip" /&gt;</w:t>
      </w:r>
    </w:p>
    <w:p w14:paraId="6F36473F" w14:textId="77777777" w:rsidR="00506801" w:rsidRDefault="00506801" w:rsidP="00506801">
      <w:pPr>
        <w:pStyle w:val="CMDOutput"/>
      </w:pPr>
      <w:r>
        <w:t xml:space="preserve">         &lt;/interface&gt;</w:t>
      </w:r>
    </w:p>
    <w:p w14:paraId="10583C51" w14:textId="77777777" w:rsidR="00506801" w:rsidRDefault="00506801" w:rsidP="00506801">
      <w:pPr>
        <w:pStyle w:val="CMDOutput"/>
      </w:pPr>
      <w:r>
        <w:t xml:space="preserve">         &lt;interface&gt;</w:t>
      </w:r>
    </w:p>
    <w:p w14:paraId="240EAFCB" w14:textId="77777777" w:rsidR="00506801" w:rsidRDefault="00506801" w:rsidP="00506801">
      <w:pPr>
        <w:pStyle w:val="CMDOutput"/>
      </w:pPr>
      <w:r>
        <w:t xml:space="preserve">            &lt;name&gt;GigabitEthernet0/0/1&lt;/name&gt;</w:t>
      </w:r>
    </w:p>
    <w:p w14:paraId="627AB358" w14:textId="77777777" w:rsidR="00506801" w:rsidRDefault="00506801" w:rsidP="00506801">
      <w:pPr>
        <w:pStyle w:val="CMDOutput"/>
      </w:pPr>
      <w:r>
        <w:t xml:space="preserve">            &lt;description&gt;Link to PC&lt;/description&gt;</w:t>
      </w:r>
    </w:p>
    <w:p w14:paraId="183F2471" w14:textId="77777777" w:rsidR="00506801" w:rsidRDefault="00506801" w:rsidP="00506801">
      <w:pPr>
        <w:pStyle w:val="CMDOutput"/>
      </w:pPr>
      <w:r>
        <w:t xml:space="preserve">            &lt;type xmlns</w:t>
      </w:r>
      <w:proofErr w:type="gramStart"/>
      <w:r>
        <w:t>:ianaift</w:t>
      </w:r>
      <w:proofErr w:type="gramEnd"/>
      <w:r>
        <w:t>="urn:ietf:params:xml:ns:yang:iana-if-type"&gt;ianaift:ethernetCsmacd&lt;/type&gt;</w:t>
      </w:r>
    </w:p>
    <w:p w14:paraId="4965C4FD" w14:textId="77777777" w:rsidR="00506801" w:rsidRDefault="00506801" w:rsidP="00506801">
      <w:pPr>
        <w:pStyle w:val="CMDOutput"/>
      </w:pPr>
      <w:r>
        <w:t xml:space="preserve">            &lt;enabled&gt;true&lt;/enabled&gt;</w:t>
      </w:r>
    </w:p>
    <w:p w14:paraId="6042F1C1" w14:textId="77777777" w:rsidR="00506801" w:rsidRDefault="00506801" w:rsidP="00506801">
      <w:pPr>
        <w:pStyle w:val="CMDOutput"/>
      </w:pPr>
      <w:r>
        <w:t xml:space="preserve">            &lt;ipv4 xmlns="urn</w:t>
      </w:r>
      <w:proofErr w:type="gramStart"/>
      <w:r>
        <w:t>:ietf:params:xml:ns:yang:ietf</w:t>
      </w:r>
      <w:proofErr w:type="gramEnd"/>
      <w:r>
        <w:t>-ip"&gt;</w:t>
      </w:r>
    </w:p>
    <w:p w14:paraId="03415CC6" w14:textId="77777777" w:rsidR="00506801" w:rsidRDefault="00506801" w:rsidP="00506801">
      <w:pPr>
        <w:pStyle w:val="CMDOutput"/>
      </w:pPr>
      <w:r>
        <w:t xml:space="preserve">               &lt;address&gt;</w:t>
      </w:r>
    </w:p>
    <w:p w14:paraId="7D90BB5E" w14:textId="77777777" w:rsidR="00506801" w:rsidRDefault="00506801" w:rsidP="00506801">
      <w:pPr>
        <w:pStyle w:val="CMDOutput"/>
      </w:pPr>
      <w:r>
        <w:t xml:space="preserve">                  &lt;ip&gt;192.168.1.1&lt;/ip&gt;</w:t>
      </w:r>
    </w:p>
    <w:p w14:paraId="34710222" w14:textId="77777777" w:rsidR="00506801" w:rsidRDefault="00506801" w:rsidP="00506801">
      <w:pPr>
        <w:pStyle w:val="CMDOutput"/>
      </w:pPr>
      <w:r>
        <w:t xml:space="preserve">                  &lt;netmask&gt;255.255.255.0&lt;/netmask&gt;</w:t>
      </w:r>
    </w:p>
    <w:p w14:paraId="6E6B9C01" w14:textId="77777777" w:rsidR="00506801" w:rsidRDefault="00506801" w:rsidP="00506801">
      <w:pPr>
        <w:pStyle w:val="CMDOutput"/>
      </w:pPr>
      <w:r>
        <w:t xml:space="preserve">               &lt;/address&gt;</w:t>
      </w:r>
    </w:p>
    <w:p w14:paraId="314CC169" w14:textId="77777777" w:rsidR="00506801" w:rsidRDefault="00506801" w:rsidP="00506801">
      <w:pPr>
        <w:pStyle w:val="CMDOutput"/>
      </w:pPr>
      <w:r>
        <w:t xml:space="preserve">            &lt;/ipv4&gt;</w:t>
      </w:r>
    </w:p>
    <w:p w14:paraId="68A4941C" w14:textId="77777777" w:rsidR="00506801" w:rsidRDefault="00506801" w:rsidP="00506801">
      <w:pPr>
        <w:pStyle w:val="CMDOutput"/>
      </w:pPr>
      <w:r>
        <w:t xml:space="preserve">            &lt;ipv6 xmlns="urn</w:t>
      </w:r>
      <w:proofErr w:type="gramStart"/>
      <w:r>
        <w:t>:ietf:params:xml:ns:yang:ietf</w:t>
      </w:r>
      <w:proofErr w:type="gramEnd"/>
      <w:r>
        <w:t>-ip" /&gt;</w:t>
      </w:r>
    </w:p>
    <w:p w14:paraId="0CD2F481" w14:textId="77777777" w:rsidR="00506801" w:rsidRDefault="00506801" w:rsidP="00506801">
      <w:pPr>
        <w:pStyle w:val="CMDOutput"/>
      </w:pPr>
      <w:r>
        <w:t xml:space="preserve">         &lt;/interface&gt;</w:t>
      </w:r>
    </w:p>
    <w:p w14:paraId="13FAB5C8" w14:textId="77777777" w:rsidR="00506801" w:rsidRDefault="00506801" w:rsidP="00506801">
      <w:pPr>
        <w:pStyle w:val="CMDOutput"/>
      </w:pPr>
      <w:r>
        <w:t xml:space="preserve">      &lt;/interfaces&gt;</w:t>
      </w:r>
    </w:p>
    <w:p w14:paraId="141C86FC" w14:textId="77777777" w:rsidR="00506801" w:rsidRDefault="00506801" w:rsidP="00506801">
      <w:pPr>
        <w:pStyle w:val="CMDOutput"/>
      </w:pPr>
      <w:r>
        <w:t xml:space="preserve">   &lt;/data&gt;</w:t>
      </w:r>
    </w:p>
    <w:p w14:paraId="25733668" w14:textId="77777777" w:rsidR="00506801" w:rsidRDefault="00506801" w:rsidP="00506801">
      <w:pPr>
        <w:pStyle w:val="CMDOutput"/>
      </w:pPr>
      <w:r>
        <w:lastRenderedPageBreak/>
        <w:t>&lt;/rpc-reply&gt;</w:t>
      </w:r>
    </w:p>
    <w:p w14:paraId="6CDC0337" w14:textId="5666D3C7" w:rsidR="00506801" w:rsidRDefault="00280014" w:rsidP="00CA7982">
      <w:pPr>
        <w:pStyle w:val="Heading3"/>
      </w:pPr>
      <w:proofErr w:type="gramStart"/>
      <w:r>
        <w:t>Đóng phiên NETCONF</w:t>
      </w:r>
      <w:r w:rsidR="00506801">
        <w:t>.</w:t>
      </w:r>
      <w:proofErr w:type="gramEnd"/>
    </w:p>
    <w:p w14:paraId="4F7453C2" w14:textId="12D6155F" w:rsidR="0024699D" w:rsidRDefault="00D04530" w:rsidP="006755DF">
      <w:pPr>
        <w:pStyle w:val="BodyTextL25"/>
      </w:pPr>
      <w:r>
        <w:t>Để đóng phiên NETCONF,</w:t>
      </w:r>
      <w:r w:rsidR="00506801">
        <w:t xml:space="preserve"> client </w:t>
      </w:r>
      <w:r>
        <w:t>cần gửi tin nhắn RPC như sau</w:t>
      </w:r>
      <w:r w:rsidR="003F287C">
        <w:t>:</w:t>
      </w:r>
    </w:p>
    <w:p w14:paraId="64E645DA" w14:textId="77777777" w:rsidR="00506801" w:rsidRDefault="00506801" w:rsidP="00506801">
      <w:pPr>
        <w:pStyle w:val="CMD"/>
      </w:pPr>
      <w:r>
        <w:t>&lt;rpc message-id="9999999" xmlns="urn</w:t>
      </w:r>
      <w:proofErr w:type="gramStart"/>
      <w:r>
        <w:t>:ietf:params:xml:ns:netconf:base:1.0</w:t>
      </w:r>
      <w:proofErr w:type="gramEnd"/>
      <w:r>
        <w:t>"&gt;</w:t>
      </w:r>
    </w:p>
    <w:p w14:paraId="7112A9AA" w14:textId="77777777" w:rsidR="00506801" w:rsidRDefault="00506801" w:rsidP="00506801">
      <w:pPr>
        <w:pStyle w:val="CMD"/>
      </w:pPr>
      <w:r>
        <w:t xml:space="preserve"> &lt;close-session /&gt;</w:t>
      </w:r>
    </w:p>
    <w:p w14:paraId="7403C70E" w14:textId="77777777" w:rsidR="00506801" w:rsidRDefault="00506801" w:rsidP="00506801">
      <w:pPr>
        <w:pStyle w:val="CMD"/>
      </w:pPr>
      <w:r>
        <w:t>&lt;/rpc&gt;</w:t>
      </w:r>
    </w:p>
    <w:p w14:paraId="7BCC5AB6" w14:textId="3F2BD110" w:rsidR="00B93856" w:rsidRPr="00B93856" w:rsidRDefault="00144021" w:rsidP="0084695E">
      <w:pPr>
        <w:pStyle w:val="BodyTextL25"/>
      </w:pPr>
      <w:proofErr w:type="gramStart"/>
      <w:r>
        <w:t>Chúng ta</w:t>
      </w:r>
      <w:r w:rsidR="00D04530" w:rsidRPr="00D04530">
        <w:t xml:space="preserve"> sẽ được đưa trở lại dấu nhắc terminal.</w:t>
      </w:r>
      <w:proofErr w:type="gramEnd"/>
      <w:r w:rsidR="00D04530" w:rsidRPr="00D04530">
        <w:t xml:space="preserve"> </w:t>
      </w:r>
      <w:proofErr w:type="gramStart"/>
      <w:r w:rsidR="00D04530" w:rsidRPr="00D04530">
        <w:t>Quay trở lại dấu nhắc của router và hiển thị các phiên netconf đang mở</w:t>
      </w:r>
      <w:r>
        <w:t>.</w:t>
      </w:r>
      <w:proofErr w:type="gramEnd"/>
      <w:r>
        <w:t xml:space="preserve"> </w:t>
      </w:r>
      <w:proofErr w:type="gramStart"/>
      <w:r>
        <w:t>Chúng ta</w:t>
      </w:r>
      <w:r w:rsidR="00D04530" w:rsidRPr="00D04530">
        <w:t xml:space="preserve"> sẽ thấy rằng phiên đã được đóng lại</w:t>
      </w:r>
      <w:r w:rsidR="00B93856">
        <w:t>.</w:t>
      </w:r>
      <w:proofErr w:type="gramEnd"/>
    </w:p>
    <w:p w14:paraId="69C0F7CB" w14:textId="3A8B7D32" w:rsidR="006B0BF4" w:rsidRDefault="00717AC5" w:rsidP="006B0BF4">
      <w:pPr>
        <w:pStyle w:val="Heading2"/>
      </w:pPr>
      <w:r>
        <w:t>Sử dụng ncclient để kết nối NETCONF</w:t>
      </w:r>
    </w:p>
    <w:p w14:paraId="2AEF145E" w14:textId="7E97A06D" w:rsidR="006B0BF4" w:rsidRDefault="009E060E" w:rsidP="006B0BF4">
      <w:pPr>
        <w:pStyle w:val="BodyTextL25"/>
      </w:pPr>
      <w:proofErr w:type="gramStart"/>
      <w:r w:rsidRPr="009E060E">
        <w:t>Làm việc với NETCONF không yêu cầu làm việc với các thông điệp RPC và XML thô của NETCONF.</w:t>
      </w:r>
      <w:proofErr w:type="gramEnd"/>
      <w:r w:rsidRPr="009E060E">
        <w:t xml:space="preserve"> Trong Phần 3, bạn sẽ tìm hiểu cách sử dụng mô-đun Python ncclient để dễ dàng tương tác với các thiết bị mạng bằng NETCONF. </w:t>
      </w:r>
      <w:proofErr w:type="gramStart"/>
      <w:r w:rsidRPr="009E060E">
        <w:t>Ngoài ra, bạn sẽ tìm hiểu cách xác định mô hình YANG nào được thiết bị hỗ trợ.</w:t>
      </w:r>
      <w:proofErr w:type="gramEnd"/>
      <w:r w:rsidRPr="009E060E">
        <w:t xml:space="preserve"> Thông tin này hữu ích khi xây dựng hệ thống tự động hóa mạng sản xuất yêu cầu các mô hình YANG cụ thể được hỗ trợ bởi thiết bị mạng đã cho</w:t>
      </w:r>
      <w:r w:rsidR="006B0BF4" w:rsidRPr="006B0BF4">
        <w:t>.</w:t>
      </w:r>
    </w:p>
    <w:p w14:paraId="30ED2A06" w14:textId="69561727" w:rsidR="006B0BF4" w:rsidRDefault="00930ECB" w:rsidP="00CF0B76">
      <w:pPr>
        <w:pStyle w:val="Heading3"/>
      </w:pPr>
      <w:r>
        <w:t xml:space="preserve">Kiểm tra </w:t>
      </w:r>
      <w:proofErr w:type="gramStart"/>
      <w:r>
        <w:t>thư</w:t>
      </w:r>
      <w:proofErr w:type="gramEnd"/>
      <w:r>
        <w:t xml:space="preserve"> viện ncclie</w:t>
      </w:r>
      <w:bookmarkStart w:id="1" w:name="_GoBack"/>
      <w:bookmarkEnd w:id="1"/>
      <w:r w:rsidR="009E060E">
        <w:t>nt đã được cài đặt và sẵn sàng để sử dụng</w:t>
      </w:r>
      <w:r w:rsidR="00CF0B76">
        <w:t>.</w:t>
      </w:r>
    </w:p>
    <w:p w14:paraId="1571F3C9" w14:textId="49B67115" w:rsidR="0024699D" w:rsidRDefault="00912904" w:rsidP="00B43642">
      <w:pPr>
        <w:pStyle w:val="BodyTextL25"/>
      </w:pPr>
      <w:r w:rsidRPr="00912904">
        <w:t xml:space="preserve">Nhập lệnh danh sách pip3 --format = cột để xem tất cả các mô-đun Python hiện được cài đặt trong CCNP VM. </w:t>
      </w:r>
      <w:proofErr w:type="gramStart"/>
      <w:r w:rsidRPr="00912904">
        <w:t>Đầu ra của bạn có thể khác với sau đây.</w:t>
      </w:r>
      <w:proofErr w:type="gramEnd"/>
      <w:r w:rsidRPr="00912904">
        <w:t xml:space="preserve"> </w:t>
      </w:r>
      <w:proofErr w:type="gramStart"/>
      <w:r w:rsidRPr="00912904">
        <w:t>Nhưng bạn sẽ thấy ncclient được liệt kê, như được hiển thị.</w:t>
      </w:r>
      <w:proofErr w:type="gramEnd"/>
      <w:r w:rsidRPr="00912904">
        <w:t xml:space="preserve"> </w:t>
      </w:r>
      <w:proofErr w:type="gramStart"/>
      <w:r w:rsidRPr="00912904">
        <w:t>Nếu không, sử dụng lệnh sudo pip3 install ncclient để cài đặt nó</w:t>
      </w:r>
      <w:r w:rsidR="00CF0B76">
        <w:t>.</w:t>
      </w:r>
      <w:proofErr w:type="gramEnd"/>
    </w:p>
    <w:p w14:paraId="1A4E3C94" w14:textId="1EE54D75" w:rsidR="00CF0B76" w:rsidRDefault="00CF0B76" w:rsidP="00CF0B76">
      <w:pPr>
        <w:pStyle w:val="CMD"/>
      </w:pPr>
      <w:r>
        <w:t>student@</w:t>
      </w:r>
      <w:r w:rsidR="002D4C56">
        <w:t>CCNP</w:t>
      </w:r>
      <w:r>
        <w:t xml:space="preserve">:~$ </w:t>
      </w:r>
      <w:r w:rsidRPr="00CF0B76">
        <w:rPr>
          <w:b/>
          <w:bCs/>
        </w:rPr>
        <w:t>pip3 list --format=columns</w:t>
      </w:r>
    </w:p>
    <w:p w14:paraId="4676A72C" w14:textId="77777777" w:rsidR="00CF0B76" w:rsidRDefault="00CF0B76" w:rsidP="00CF0B76">
      <w:pPr>
        <w:pStyle w:val="CMDOutput"/>
      </w:pPr>
      <w:r>
        <w:t xml:space="preserve">Package               Version            </w:t>
      </w:r>
    </w:p>
    <w:p w14:paraId="50F81FAC" w14:textId="77777777" w:rsidR="00CF0B76" w:rsidRDefault="00CF0B76" w:rsidP="00CF0B76">
      <w:pPr>
        <w:pStyle w:val="CMDOutput"/>
      </w:pPr>
      <w:r>
        <w:t>--------------------- -------------------</w:t>
      </w:r>
    </w:p>
    <w:p w14:paraId="59E3D769" w14:textId="77777777" w:rsidR="00CF0B76" w:rsidRDefault="00CF0B76" w:rsidP="00CF0B76">
      <w:pPr>
        <w:pStyle w:val="CMDOutput"/>
      </w:pPr>
      <w:r>
        <w:t xml:space="preserve">apturl                0.5.2              </w:t>
      </w:r>
    </w:p>
    <w:p w14:paraId="14CBAD64" w14:textId="77777777" w:rsidR="00CF0B76" w:rsidRDefault="00CF0B76" w:rsidP="00CF0B76">
      <w:pPr>
        <w:pStyle w:val="CMDOutput"/>
      </w:pPr>
      <w:r>
        <w:t xml:space="preserve">asn1crypto            0.24.0             </w:t>
      </w:r>
    </w:p>
    <w:p w14:paraId="64C78B6D" w14:textId="77777777" w:rsidR="00CF0B76" w:rsidRDefault="00CF0B76" w:rsidP="00CF0B76">
      <w:pPr>
        <w:pStyle w:val="CMDOutput"/>
      </w:pPr>
      <w:r>
        <w:t>(output omitted)</w:t>
      </w:r>
    </w:p>
    <w:p w14:paraId="563CB3FB" w14:textId="77777777" w:rsidR="00CF0B76" w:rsidRDefault="00CF0B76" w:rsidP="00CF0B76">
      <w:pPr>
        <w:pStyle w:val="CMDOutput"/>
      </w:pPr>
      <w:r w:rsidRPr="00CF0B76">
        <w:rPr>
          <w:highlight w:val="yellow"/>
        </w:rPr>
        <w:t>ncclient              0.6.7</w:t>
      </w:r>
      <w:r>
        <w:t xml:space="preserve">              </w:t>
      </w:r>
    </w:p>
    <w:p w14:paraId="71D186C9" w14:textId="77777777" w:rsidR="00CF0B76" w:rsidRDefault="00CF0B76" w:rsidP="00CF0B76">
      <w:pPr>
        <w:pStyle w:val="CMDOutput"/>
      </w:pPr>
      <w:r>
        <w:t xml:space="preserve">netifaces             0.10.4             </w:t>
      </w:r>
    </w:p>
    <w:p w14:paraId="0E2CCEB9" w14:textId="77777777" w:rsidR="00CF0B76" w:rsidRDefault="00CF0B76" w:rsidP="00CF0B76">
      <w:pPr>
        <w:pStyle w:val="CMDOutput"/>
      </w:pPr>
      <w:r>
        <w:t xml:space="preserve">netmiko               3.0.0              </w:t>
      </w:r>
    </w:p>
    <w:p w14:paraId="680352DD" w14:textId="77777777" w:rsidR="00CF0B76" w:rsidRDefault="00CF0B76" w:rsidP="00CF0B76">
      <w:pPr>
        <w:pStyle w:val="CMDOutput"/>
      </w:pPr>
      <w:r>
        <w:t xml:space="preserve">oauth                 1.0.1              </w:t>
      </w:r>
    </w:p>
    <w:p w14:paraId="628EE94F" w14:textId="77777777" w:rsidR="00CF0B76" w:rsidRDefault="00CF0B76" w:rsidP="00CF0B76">
      <w:pPr>
        <w:pStyle w:val="CMDOutput"/>
      </w:pPr>
      <w:r>
        <w:t xml:space="preserve">olefile               0.45.1             </w:t>
      </w:r>
    </w:p>
    <w:p w14:paraId="1F9973A9" w14:textId="77777777" w:rsidR="00CF0B76" w:rsidRDefault="00CF0B76" w:rsidP="00CF0B76">
      <w:pPr>
        <w:pStyle w:val="CMDOutput"/>
      </w:pPr>
      <w:r>
        <w:t xml:space="preserve">paramiko              2.7.1              </w:t>
      </w:r>
    </w:p>
    <w:p w14:paraId="5CF6ECD0" w14:textId="77777777" w:rsidR="00CF0B76" w:rsidRDefault="00CF0B76" w:rsidP="00CF0B76">
      <w:pPr>
        <w:pStyle w:val="CMDOutput"/>
      </w:pPr>
      <w:r>
        <w:t xml:space="preserve">pexpect               4.2.1              </w:t>
      </w:r>
    </w:p>
    <w:p w14:paraId="07E7E047" w14:textId="77777777" w:rsidR="00CF0B76" w:rsidRDefault="00CF0B76" w:rsidP="00CF0B76">
      <w:pPr>
        <w:pStyle w:val="CMDOutput"/>
      </w:pPr>
      <w:r>
        <w:t xml:space="preserve">Pillow                5.1.0              </w:t>
      </w:r>
    </w:p>
    <w:p w14:paraId="6593A8CE" w14:textId="77777777" w:rsidR="00CF0B76" w:rsidRDefault="00CF0B76" w:rsidP="00CF0B76">
      <w:pPr>
        <w:pStyle w:val="CMDOutput"/>
      </w:pPr>
      <w:r>
        <w:t xml:space="preserve">pip                   9.0.1              </w:t>
      </w:r>
    </w:p>
    <w:p w14:paraId="6CBFDCB2" w14:textId="77777777" w:rsidR="00CF0B76" w:rsidRDefault="00CF0B76" w:rsidP="00CF0B76">
      <w:pPr>
        <w:pStyle w:val="CMDOutput"/>
      </w:pPr>
      <w:r>
        <w:t>(output omitted)</w:t>
      </w:r>
    </w:p>
    <w:p w14:paraId="17828E28" w14:textId="77777777" w:rsidR="00CF0B76" w:rsidRDefault="00CF0B76" w:rsidP="00CF0B76">
      <w:pPr>
        <w:pStyle w:val="CMDOutput"/>
      </w:pPr>
      <w:r>
        <w:t xml:space="preserve">requests              2.22.0             </w:t>
      </w:r>
    </w:p>
    <w:p w14:paraId="069440D1" w14:textId="77777777" w:rsidR="00CF0B76" w:rsidRDefault="00CF0B76" w:rsidP="00CF0B76">
      <w:pPr>
        <w:pStyle w:val="CMDOutput"/>
      </w:pPr>
      <w:r>
        <w:t xml:space="preserve">requests-unixsocket   0.1.5              </w:t>
      </w:r>
    </w:p>
    <w:p w14:paraId="008752D1" w14:textId="77777777" w:rsidR="00CF0B76" w:rsidRDefault="00CF0B76" w:rsidP="00CF0B76">
      <w:pPr>
        <w:pStyle w:val="CMDOutput"/>
      </w:pPr>
      <w:r>
        <w:t xml:space="preserve">scp                   0.13.2             </w:t>
      </w:r>
    </w:p>
    <w:p w14:paraId="6280DAF0" w14:textId="77777777" w:rsidR="00CF0B76" w:rsidRDefault="00CF0B76" w:rsidP="00CF0B76">
      <w:pPr>
        <w:pStyle w:val="CMDOutput"/>
      </w:pPr>
      <w:r>
        <w:t>(output omitted)</w:t>
      </w:r>
    </w:p>
    <w:p w14:paraId="045C202E" w14:textId="77777777" w:rsidR="00CF0B76" w:rsidRDefault="00CF0B76" w:rsidP="00CF0B76">
      <w:pPr>
        <w:pStyle w:val="CMDOutput"/>
      </w:pPr>
      <w:r>
        <w:t xml:space="preserve">xmltodict             0.12.0             </w:t>
      </w:r>
    </w:p>
    <w:p w14:paraId="7798DC35" w14:textId="746FE936" w:rsidR="0047600A" w:rsidRDefault="00CF0B76" w:rsidP="00CF0B76">
      <w:pPr>
        <w:pStyle w:val="CMD"/>
      </w:pPr>
      <w:r>
        <w:t xml:space="preserve">zope.interface      4.3.2            </w:t>
      </w:r>
    </w:p>
    <w:p w14:paraId="0C26EAE3" w14:textId="05FF2A58" w:rsidR="00CF0B76" w:rsidRDefault="00AC3566" w:rsidP="00B43642">
      <w:pPr>
        <w:pStyle w:val="Heading3"/>
      </w:pPr>
      <w:proofErr w:type="gramStart"/>
      <w:r>
        <w:t xml:space="preserve">Tạo </w:t>
      </w:r>
      <w:r w:rsidR="00CF0B76">
        <w:t xml:space="preserve">script </w:t>
      </w:r>
      <w:r>
        <w:t>sử dụng</w:t>
      </w:r>
      <w:r w:rsidR="00CF0B76">
        <w:t xml:space="preserve"> ncclient </w:t>
      </w:r>
      <w:r>
        <w:t>để kết nối đến dịch vụ NETCONF</w:t>
      </w:r>
      <w:r w:rsidR="00CF0B76">
        <w:t>.</w:t>
      </w:r>
      <w:proofErr w:type="gramEnd"/>
    </w:p>
    <w:p w14:paraId="4C0DC9FA" w14:textId="1B196A72" w:rsidR="00CF0B76" w:rsidRDefault="00655538" w:rsidP="00CF0B76">
      <w:pPr>
        <w:pStyle w:val="BodyTextL25"/>
      </w:pPr>
      <w:r w:rsidRPr="00655538">
        <w:t xml:space="preserve">Mô đun ncclient cung cấp một lớp trình quản lý với phương thức connect () để thiết lập các kết nối NETCONF từ xa. </w:t>
      </w:r>
      <w:proofErr w:type="gramStart"/>
      <w:r w:rsidRPr="00655538">
        <w:t>Sau khi kết nối thành công, đối tượng được trả về biểu thị kết nối NETCONF cho thiết bị từ xa</w:t>
      </w:r>
      <w:r w:rsidR="00CF0B76">
        <w:rPr>
          <w:noProof/>
        </w:rPr>
        <w:t>.</w:t>
      </w:r>
      <w:proofErr w:type="gramEnd"/>
    </w:p>
    <w:p w14:paraId="480A488C" w14:textId="5E823B36" w:rsidR="00EF4E09" w:rsidRDefault="00993D61" w:rsidP="00993D61">
      <w:pPr>
        <w:pStyle w:val="SubStepAlpha"/>
        <w:numPr>
          <w:ilvl w:val="3"/>
          <w:numId w:val="21"/>
        </w:numPr>
      </w:pPr>
      <w:r w:rsidRPr="00993D61">
        <w:lastRenderedPageBreak/>
        <w:t>Trong Python IDLE, tạo một tệp script Python mới được gọi là</w:t>
      </w:r>
      <w:r w:rsidR="00CF0B76">
        <w:t xml:space="preserve"> </w:t>
      </w:r>
      <w:r w:rsidR="00CF0B76" w:rsidRPr="00CF0B76">
        <w:rPr>
          <w:b/>
          <w:bCs/>
        </w:rPr>
        <w:t>ncclient-netconf.py</w:t>
      </w:r>
      <w:r w:rsidR="00CF0B76">
        <w:t>.</w:t>
      </w:r>
    </w:p>
    <w:p w14:paraId="4D8DFCB3" w14:textId="2A0B16AD" w:rsidR="0024699D" w:rsidRDefault="00993D61" w:rsidP="00993D61">
      <w:pPr>
        <w:pStyle w:val="SubStepAlpha"/>
        <w:numPr>
          <w:ilvl w:val="3"/>
          <w:numId w:val="21"/>
        </w:numPr>
      </w:pPr>
      <w:r w:rsidRPr="00993D61">
        <w:t xml:space="preserve">Trong trình soạn thảo script Python mới, nhập </w:t>
      </w:r>
      <w:proofErr w:type="gramStart"/>
      <w:r w:rsidRPr="00993D61">
        <w:t>lớp  quản</w:t>
      </w:r>
      <w:proofErr w:type="gramEnd"/>
      <w:r w:rsidRPr="00993D61">
        <w:t xml:space="preserve"> lý từ mô đun ncclient. Sau đó tạo một biến m để biểu diễn phương thức connection (). </w:t>
      </w:r>
      <w:proofErr w:type="gramStart"/>
      <w:r w:rsidRPr="00993D61">
        <w:t>connection(</w:t>
      </w:r>
      <w:proofErr w:type="gramEnd"/>
      <w:r w:rsidRPr="00993D61">
        <w:t>) bao gồm tất cả các thông tin được yêu cầu để kết nối với dịch vụ NETCONF chạy trên R1. Lưu ý rằng cổng là 830 cho NETCONF</w:t>
      </w:r>
      <w:r w:rsidR="00EF4E09">
        <w:t>.</w:t>
      </w:r>
    </w:p>
    <w:p w14:paraId="166D1C6B" w14:textId="77777777" w:rsidR="00EF4E09" w:rsidRDefault="00EF4E09" w:rsidP="00EF4E09">
      <w:pPr>
        <w:pStyle w:val="CMD"/>
      </w:pPr>
      <w:proofErr w:type="gramStart"/>
      <w:r>
        <w:t>from</w:t>
      </w:r>
      <w:proofErr w:type="gramEnd"/>
      <w:r>
        <w:t xml:space="preserve"> ncclient import manager</w:t>
      </w:r>
    </w:p>
    <w:p w14:paraId="72E80318" w14:textId="77777777" w:rsidR="00EF4E09" w:rsidRDefault="00EF4E09" w:rsidP="00EF4E09">
      <w:pPr>
        <w:pStyle w:val="CMD"/>
      </w:pPr>
    </w:p>
    <w:p w14:paraId="49CBA1D6" w14:textId="77777777" w:rsidR="00EF4E09" w:rsidRDefault="00EF4E09" w:rsidP="00EF4E09">
      <w:pPr>
        <w:pStyle w:val="CMD"/>
      </w:pPr>
      <w:r>
        <w:t xml:space="preserve">m = </w:t>
      </w:r>
      <w:proofErr w:type="gramStart"/>
      <w:r>
        <w:t>manager.connect(</w:t>
      </w:r>
      <w:proofErr w:type="gramEnd"/>
    </w:p>
    <w:p w14:paraId="240C5ACC" w14:textId="77777777" w:rsidR="00EF4E09" w:rsidRDefault="00EF4E09" w:rsidP="00EF4E09">
      <w:pPr>
        <w:pStyle w:val="CMD"/>
      </w:pPr>
      <w:r>
        <w:t xml:space="preserve">    host="192.168.1.1",</w:t>
      </w:r>
    </w:p>
    <w:p w14:paraId="0904059A" w14:textId="77777777" w:rsidR="00EF4E09" w:rsidRDefault="00EF4E09" w:rsidP="00EF4E09">
      <w:pPr>
        <w:pStyle w:val="CMD"/>
      </w:pPr>
      <w:r>
        <w:t xml:space="preserve">    port=830,</w:t>
      </w:r>
    </w:p>
    <w:p w14:paraId="7A578EFA" w14:textId="77777777" w:rsidR="00EF4E09" w:rsidRDefault="00EF4E09" w:rsidP="00EF4E09">
      <w:pPr>
        <w:pStyle w:val="CMD"/>
      </w:pPr>
      <w:r>
        <w:t xml:space="preserve">    username="cisco",</w:t>
      </w:r>
    </w:p>
    <w:p w14:paraId="0C150934" w14:textId="77777777" w:rsidR="00EF4E09" w:rsidRDefault="00EF4E09" w:rsidP="00EF4E09">
      <w:pPr>
        <w:pStyle w:val="CMD"/>
      </w:pPr>
      <w:r>
        <w:t xml:space="preserve">    password="cisco123!",</w:t>
      </w:r>
    </w:p>
    <w:p w14:paraId="1E0ED773" w14:textId="77777777" w:rsidR="00EF4E09" w:rsidRDefault="00EF4E09" w:rsidP="00EF4E09">
      <w:pPr>
        <w:pStyle w:val="CMD"/>
      </w:pPr>
      <w:r>
        <w:t xml:space="preserve">    hostkey_verify=False</w:t>
      </w:r>
    </w:p>
    <w:p w14:paraId="3A6C1C29" w14:textId="77777777" w:rsidR="00EF4E09" w:rsidRDefault="00EF4E09" w:rsidP="00EF4E09">
      <w:pPr>
        <w:pStyle w:val="CMD"/>
      </w:pPr>
      <w:r>
        <w:t xml:space="preserve">    )</w:t>
      </w:r>
    </w:p>
    <w:p w14:paraId="577672C7" w14:textId="2257DF4B" w:rsidR="00364462" w:rsidRDefault="00622EAF" w:rsidP="00364462">
      <w:pPr>
        <w:pStyle w:val="BodyTextL50"/>
      </w:pPr>
      <w:r w:rsidRPr="00622EAF">
        <w:t>Nếu hostkey_verify được đặt thành True, R1 sẽ yêu cầu bạn xác minh dấ</w:t>
      </w:r>
      <w:r>
        <w:t xml:space="preserve">u vân </w:t>
      </w:r>
      <w:proofErr w:type="gramStart"/>
      <w:r>
        <w:t>tay</w:t>
      </w:r>
      <w:proofErr w:type="gramEnd"/>
      <w:r>
        <w:t xml:space="preserve"> SSH. </w:t>
      </w:r>
      <w:proofErr w:type="gramStart"/>
      <w:r>
        <w:t>Trong lab này</w:t>
      </w:r>
      <w:r w:rsidR="00A70710">
        <w:t xml:space="preserve">, chúng ta sẽ </w:t>
      </w:r>
      <w:r w:rsidRPr="00622EAF">
        <w:t>đặt giá trị</w:t>
      </w:r>
      <w:r>
        <w:t xml:space="preserve"> này thành False</w:t>
      </w:r>
      <w:r w:rsidRPr="00622EAF">
        <w:t>, như đã thực hiện ở</w:t>
      </w:r>
      <w:r w:rsidR="00A70710">
        <w:t xml:space="preserve"> trên</w:t>
      </w:r>
      <w:r w:rsidR="00364462">
        <w:t>.</w:t>
      </w:r>
      <w:proofErr w:type="gramEnd"/>
    </w:p>
    <w:p w14:paraId="761E1754" w14:textId="7C0F53B7" w:rsidR="00EF4E09" w:rsidRDefault="003718BB" w:rsidP="003718BB">
      <w:pPr>
        <w:pStyle w:val="SubStepAlpha"/>
        <w:numPr>
          <w:ilvl w:val="3"/>
          <w:numId w:val="21"/>
        </w:numPr>
      </w:pPr>
      <w:r w:rsidRPr="003718BB">
        <w:t>Lưu và chạy chương trình để xác minh rằng không có lỗi. Bạn sẽ không thấy bất kỳ đầu ra nào. Nhưng bạn có thể xác minh rằng phiên NETCONF đang hoạt động trên R1 bằng cách nhập lệnh hiển thị phiên netconf-yang</w:t>
      </w:r>
      <w:r w:rsidR="00EF4E09">
        <w:t>.</w:t>
      </w:r>
    </w:p>
    <w:p w14:paraId="30DEFD53" w14:textId="77777777" w:rsidR="00364462" w:rsidRDefault="00364462" w:rsidP="00364462">
      <w:pPr>
        <w:pStyle w:val="CMDOutput"/>
      </w:pPr>
      <w:r>
        <w:t>================= RESTART: /home/student/ncclient-netconf.py =================</w:t>
      </w:r>
    </w:p>
    <w:p w14:paraId="75A93802" w14:textId="77777777" w:rsidR="00364462" w:rsidRDefault="00364462" w:rsidP="00364462">
      <w:pPr>
        <w:pStyle w:val="CMDOutput"/>
      </w:pPr>
      <w:r>
        <w:t>&gt;&gt;&gt;</w:t>
      </w:r>
    </w:p>
    <w:p w14:paraId="0042D30F" w14:textId="42EBE1BD" w:rsidR="00EF4E09" w:rsidRDefault="003718BB" w:rsidP="003718BB">
      <w:pPr>
        <w:pStyle w:val="Heading3"/>
      </w:pPr>
      <w:r w:rsidRPr="003718BB">
        <w:t xml:space="preserve">Thêm chức năng in vào </w:t>
      </w:r>
      <w:r>
        <w:t xml:space="preserve">script để capabilities </w:t>
      </w:r>
      <w:r w:rsidRPr="003718BB">
        <w:t>NETCONF cho R1 được liệt kê</w:t>
      </w:r>
      <w:proofErr w:type="gramStart"/>
      <w:r w:rsidRPr="003718BB">
        <w:t>.</w:t>
      </w:r>
      <w:r w:rsidR="00364462">
        <w:t>.</w:t>
      </w:r>
      <w:proofErr w:type="gramEnd"/>
    </w:p>
    <w:p w14:paraId="1EA78818" w14:textId="1AEB403E" w:rsidR="00364462" w:rsidRDefault="003718BB" w:rsidP="00364462">
      <w:pPr>
        <w:pStyle w:val="BodyTextL25"/>
      </w:pPr>
      <w:proofErr w:type="gramStart"/>
      <w:r w:rsidRPr="003718BB">
        <w:t>Đối tượng m được trả về bởi hàm manager.connect () đại diện cho phiên từ xa NETCONF.</w:t>
      </w:r>
      <w:proofErr w:type="gramEnd"/>
      <w:r w:rsidRPr="003718BB">
        <w:t xml:space="preserve"> Như bạn đã thấy trong Phần 2, trong mỗi phiên NETCONF, trướ</w:t>
      </w:r>
      <w:r w:rsidR="00BB0524">
        <w:t>c tiên</w:t>
      </w:r>
      <w:r w:rsidRPr="003718BB">
        <w:t xml:space="preserve"> máy chủ sẽ gửi danh sách capabilities của nó là một danh sách, ở định dạ</w:t>
      </w:r>
      <w:r w:rsidR="00BB0524">
        <w:t>ng XML</w:t>
      </w:r>
      <w:r w:rsidRPr="003718BB">
        <w:t xml:space="preserve"> của các mô hình YANG được hỗ trợ. Với mô đun ncclient, danh sách capabilities nhận được được lưu trữ trong danh sách m.server_capabilities</w:t>
      </w:r>
      <w:r w:rsidR="00364462">
        <w:t xml:space="preserve">. </w:t>
      </w:r>
    </w:p>
    <w:p w14:paraId="1C1CC98E" w14:textId="1A71BB2A" w:rsidR="0024699D" w:rsidRDefault="00E56F64" w:rsidP="00364462">
      <w:pPr>
        <w:pStyle w:val="SubStepAlpha"/>
      </w:pPr>
      <w:r>
        <w:t xml:space="preserve">Sử dụng vòng lặp </w:t>
      </w:r>
      <w:r>
        <w:rPr>
          <w:b/>
          <w:bCs/>
        </w:rPr>
        <w:t xml:space="preserve">for </w:t>
      </w:r>
      <w:r>
        <w:rPr>
          <w:bCs/>
        </w:rPr>
        <w:t>và chức năng in</w:t>
      </w:r>
      <w:r>
        <w:t xml:space="preserve"> để hiển thị </w:t>
      </w:r>
      <w:r w:rsidR="00364462">
        <w:t>capabilities</w:t>
      </w:r>
      <w:r>
        <w:t xml:space="preserve"> của thiết bị</w:t>
      </w:r>
      <w:r w:rsidR="00364462">
        <w:t>:</w:t>
      </w:r>
    </w:p>
    <w:p w14:paraId="4B40BC24" w14:textId="77777777" w:rsidR="00364462" w:rsidRDefault="00364462" w:rsidP="00364462">
      <w:pPr>
        <w:pStyle w:val="CMD"/>
      </w:pPr>
      <w:proofErr w:type="gramStart"/>
      <w:r>
        <w:t>print(</w:t>
      </w:r>
      <w:proofErr w:type="gramEnd"/>
      <w:r>
        <w:t>"#Supported Capabilities (YANG models):")</w:t>
      </w:r>
    </w:p>
    <w:p w14:paraId="0D7E8560" w14:textId="77777777" w:rsidR="00364462" w:rsidRDefault="00364462" w:rsidP="00364462">
      <w:pPr>
        <w:pStyle w:val="CMD"/>
      </w:pPr>
      <w:proofErr w:type="gramStart"/>
      <w:r>
        <w:t>for</w:t>
      </w:r>
      <w:proofErr w:type="gramEnd"/>
      <w:r>
        <w:t xml:space="preserve"> capability in m.server_capabilities:</w:t>
      </w:r>
    </w:p>
    <w:p w14:paraId="49CF749D" w14:textId="77777777" w:rsidR="0024699D" w:rsidRDefault="00364462" w:rsidP="0024699D">
      <w:pPr>
        <w:pStyle w:val="CMDOutput"/>
      </w:pPr>
      <w:r>
        <w:t xml:space="preserve">    print(capability)</w:t>
      </w:r>
      <w:r w:rsidR="0024699D" w:rsidRPr="0024699D">
        <w:t xml:space="preserve"> </w:t>
      </w:r>
    </w:p>
    <w:p w14:paraId="05CF5B30" w14:textId="005FA4B0" w:rsidR="0024699D" w:rsidRDefault="005A777F" w:rsidP="005A777F">
      <w:pPr>
        <w:pStyle w:val="SubStepAlpha"/>
      </w:pPr>
      <w:r w:rsidRPr="005A777F">
        <w:t>Lưu và chạy chương trình. Đầu ra là cùng một đầu ra mà bạn nhận được từ việc gửi tin nhắn xin chào phức tạ</w:t>
      </w:r>
      <w:r w:rsidR="00D447EF">
        <w:t>p trong Part 2, Step</w:t>
      </w:r>
      <w:r w:rsidRPr="005A777F">
        <w:t xml:space="preserve"> 3, nhưng không có thẻ XML mở</w:t>
      </w:r>
      <w:r>
        <w:t xml:space="preserve"> và đóng &lt;capa</w:t>
      </w:r>
      <w:r w:rsidRPr="005A777F">
        <w:t>bility&gt; trên mỗi dòng</w:t>
      </w:r>
      <w:r w:rsidR="00F07A8F">
        <w:t>.</w:t>
      </w:r>
    </w:p>
    <w:p w14:paraId="72B1CD7C" w14:textId="77777777" w:rsidR="00F07A8F" w:rsidRDefault="00F07A8F" w:rsidP="00F07A8F">
      <w:pPr>
        <w:pStyle w:val="CMDOutput"/>
      </w:pPr>
      <w:r>
        <w:t>================= RESTART: /home/student/ncclient-netconf.py =================</w:t>
      </w:r>
    </w:p>
    <w:p w14:paraId="2A24FDC4" w14:textId="77777777" w:rsidR="00F07A8F" w:rsidRDefault="00F07A8F" w:rsidP="00F07A8F">
      <w:pPr>
        <w:pStyle w:val="CMDOutput"/>
      </w:pPr>
      <w:r>
        <w:t>#Supported Capabilities (YANG models):</w:t>
      </w:r>
    </w:p>
    <w:p w14:paraId="68281B72" w14:textId="77777777" w:rsidR="00F07A8F" w:rsidRDefault="00F07A8F" w:rsidP="00F07A8F">
      <w:pPr>
        <w:pStyle w:val="CMDOutput"/>
      </w:pPr>
      <w:proofErr w:type="gramStart"/>
      <w:r>
        <w:t>urn:</w:t>
      </w:r>
      <w:proofErr w:type="gramEnd"/>
      <w:r>
        <w:t>ietf:params:netconf:base:1.0</w:t>
      </w:r>
    </w:p>
    <w:p w14:paraId="65B1DD0C" w14:textId="77777777" w:rsidR="00F07A8F" w:rsidRDefault="00F07A8F" w:rsidP="00F07A8F">
      <w:pPr>
        <w:pStyle w:val="CMDOutput"/>
      </w:pPr>
      <w:proofErr w:type="gramStart"/>
      <w:r>
        <w:t>urn:</w:t>
      </w:r>
      <w:proofErr w:type="gramEnd"/>
      <w:r>
        <w:t>ietf:params:netconf:base:1.1</w:t>
      </w:r>
    </w:p>
    <w:p w14:paraId="737A0021" w14:textId="77777777" w:rsidR="00F07A8F" w:rsidRDefault="00F07A8F" w:rsidP="00F07A8F">
      <w:pPr>
        <w:pStyle w:val="CMDOutput"/>
      </w:pPr>
      <w:proofErr w:type="gramStart"/>
      <w:r>
        <w:t>urn:</w:t>
      </w:r>
      <w:proofErr w:type="gramEnd"/>
      <w:r>
        <w:t>ietf:params:netconf:capability:writable-running:1.0</w:t>
      </w:r>
    </w:p>
    <w:p w14:paraId="2A63EBF9" w14:textId="77777777" w:rsidR="00F07A8F" w:rsidRDefault="00F07A8F" w:rsidP="00F07A8F">
      <w:pPr>
        <w:pStyle w:val="CMDOutput"/>
      </w:pPr>
      <w:proofErr w:type="gramStart"/>
      <w:r>
        <w:t>urn:</w:t>
      </w:r>
      <w:proofErr w:type="gramEnd"/>
      <w:r>
        <w:t>ietf:params:netconf:capability:xpath:1.0</w:t>
      </w:r>
    </w:p>
    <w:p w14:paraId="56607E35" w14:textId="77777777" w:rsidR="00F07A8F" w:rsidRDefault="00F07A8F" w:rsidP="00F07A8F">
      <w:pPr>
        <w:pStyle w:val="CMDOutput"/>
      </w:pPr>
      <w:proofErr w:type="gramStart"/>
      <w:r>
        <w:t>urn:</w:t>
      </w:r>
      <w:proofErr w:type="gramEnd"/>
      <w:r>
        <w:t>ietf:params:netconf:capability:validate:1.0</w:t>
      </w:r>
    </w:p>
    <w:p w14:paraId="4ED68D6C" w14:textId="77777777" w:rsidR="00F07A8F" w:rsidRDefault="00F07A8F" w:rsidP="00F07A8F">
      <w:pPr>
        <w:pStyle w:val="CMDOutput"/>
      </w:pPr>
      <w:proofErr w:type="gramStart"/>
      <w:r>
        <w:t>urn:</w:t>
      </w:r>
      <w:proofErr w:type="gramEnd"/>
      <w:r>
        <w:t>ietf:params:netconf:capability:validate:1.1</w:t>
      </w:r>
    </w:p>
    <w:p w14:paraId="17FC3DBB" w14:textId="77777777" w:rsidR="00F07A8F" w:rsidRDefault="00F07A8F" w:rsidP="00F07A8F">
      <w:pPr>
        <w:pStyle w:val="CMDOutput"/>
      </w:pPr>
      <w:proofErr w:type="gramStart"/>
      <w:r>
        <w:t>urn:</w:t>
      </w:r>
      <w:proofErr w:type="gramEnd"/>
      <w:r>
        <w:t>ietf:params:netconf:capability:rollback-on-error:1.0</w:t>
      </w:r>
    </w:p>
    <w:p w14:paraId="42D8EC13" w14:textId="77777777" w:rsidR="00F07A8F" w:rsidRDefault="00F07A8F" w:rsidP="00F07A8F">
      <w:pPr>
        <w:pStyle w:val="CMDOutput"/>
      </w:pPr>
      <w:proofErr w:type="gramStart"/>
      <w:r>
        <w:t>urn:</w:t>
      </w:r>
      <w:proofErr w:type="gramEnd"/>
      <w:r>
        <w:t>ietf:params:netconf:capability:notification:1.0</w:t>
      </w:r>
    </w:p>
    <w:p w14:paraId="16E57723" w14:textId="77777777" w:rsidR="00F07A8F" w:rsidRDefault="00F07A8F" w:rsidP="00F07A8F">
      <w:pPr>
        <w:pStyle w:val="CMDOutput"/>
      </w:pPr>
      <w:r>
        <w:t>Urn</w:t>
      </w:r>
      <w:proofErr w:type="gramStart"/>
      <w:r>
        <w:t>:ietf:params:netconf:capability:interleave:1.0</w:t>
      </w:r>
      <w:proofErr w:type="gramEnd"/>
    </w:p>
    <w:p w14:paraId="7C183235" w14:textId="08B6BD14" w:rsidR="00CF0B76" w:rsidRDefault="0084695E" w:rsidP="00F07A8F">
      <w:pPr>
        <w:pStyle w:val="CMDOutput"/>
      </w:pPr>
      <w:r>
        <w:t>&lt;</w:t>
      </w:r>
      <w:r w:rsidR="00F07A8F">
        <w:t>output omitted</w:t>
      </w:r>
      <w:r>
        <w:t>&gt;</w:t>
      </w:r>
    </w:p>
    <w:p w14:paraId="2729EC19" w14:textId="6BFE1DCD" w:rsidR="006B0BF4" w:rsidRDefault="007F7E4C" w:rsidP="006B0BF4">
      <w:pPr>
        <w:pStyle w:val="Heading2"/>
      </w:pPr>
      <w:r>
        <w:lastRenderedPageBreak/>
        <w:t>Sử dụng</w:t>
      </w:r>
      <w:r w:rsidR="006B0BF4">
        <w:t xml:space="preserve"> ncclient </w:t>
      </w:r>
      <w:r>
        <w:t>để lấy cấu hình</w:t>
      </w:r>
    </w:p>
    <w:p w14:paraId="0E534304" w14:textId="628F20AD" w:rsidR="006B0BF4" w:rsidRDefault="00486357" w:rsidP="006B0BF4">
      <w:pPr>
        <w:pStyle w:val="BodyTextL25"/>
      </w:pPr>
      <w:r w:rsidRPr="00486357">
        <w:t>Trong Phầ</w:t>
      </w:r>
      <w:r>
        <w:t>n 4,</w:t>
      </w:r>
      <w:r w:rsidRPr="00486357">
        <w:t xml:space="preserve"> sử dụng NETCONF ncclient để truy xuất cấu hình của R1, cập nhật cấu hình và tạo giao diện mới. </w:t>
      </w:r>
      <w:r>
        <w:t>Chúng ta</w:t>
      </w:r>
      <w:r w:rsidRPr="00486357">
        <w:t xml:space="preserve"> cũng sẽ tìm hiểu lý do tại sao hỗ trợ giao dịch của NETCONF lại quan trọng để nhận được các thay đổi mạng nhất quán</w:t>
      </w:r>
      <w:r w:rsidR="00F07A8F" w:rsidRPr="00F07A8F">
        <w:t>.</w:t>
      </w:r>
    </w:p>
    <w:p w14:paraId="2B3EB251" w14:textId="14819F7B" w:rsidR="00F07A8F" w:rsidRDefault="002C0C63" w:rsidP="002C0C63">
      <w:pPr>
        <w:pStyle w:val="Heading3"/>
      </w:pPr>
      <w:proofErr w:type="gramStart"/>
      <w:r w:rsidRPr="002C0C63">
        <w:t>Sử dụng hàm get_config () để truy xuất cấu hình đang chạy cho R1</w:t>
      </w:r>
      <w:r w:rsidR="00117142">
        <w:t>.</w:t>
      </w:r>
      <w:proofErr w:type="gramEnd"/>
    </w:p>
    <w:p w14:paraId="1F4B9A4E" w14:textId="25A55260" w:rsidR="0024699D" w:rsidRDefault="002C0C63" w:rsidP="002C0C63">
      <w:pPr>
        <w:pStyle w:val="SubStepAlpha"/>
      </w:pPr>
      <w:r>
        <w:t>Chúng ta</w:t>
      </w:r>
      <w:r w:rsidRPr="002C0C63">
        <w:t xml:space="preserve"> có thể sử dụng phương thức </w:t>
      </w:r>
      <w:r w:rsidRPr="002C0C63">
        <w:rPr>
          <w:b/>
        </w:rPr>
        <w:t>get_config ()</w:t>
      </w:r>
      <w:r w:rsidRPr="002C0C63">
        <w:t xml:space="preserve"> của đối tượng phiên m NETCONF để truy xuất cấu hình cho R1. Phương thức </w:t>
      </w:r>
      <w:r w:rsidRPr="002C0C63">
        <w:rPr>
          <w:b/>
        </w:rPr>
        <w:t>get_config ()</w:t>
      </w:r>
      <w:r w:rsidRPr="002C0C63">
        <w:t xml:space="preserve"> cần chuỗi nguồn thông số chỉ định nguồn kho dữ liệu </w:t>
      </w:r>
      <w:proofErr w:type="gramStart"/>
      <w:r w:rsidRPr="002C0C63">
        <w:t>NETCONF .</w:t>
      </w:r>
      <w:proofErr w:type="gramEnd"/>
      <w:r w:rsidRPr="002C0C63">
        <w:t xml:space="preserve"> Sử dụng chức năng in để hiển thị kết quả. Kho dữ liệu NETCONF duy nhất hiện có trên R1 là kho dữ liệu đang chạ</w:t>
      </w:r>
      <w:r>
        <w:t>y. C</w:t>
      </w:r>
      <w:r w:rsidRPr="002C0C63">
        <w:t xml:space="preserve">ó thể xác minh điều này bằng lệnh </w:t>
      </w:r>
      <w:r w:rsidRPr="002C0C63">
        <w:rPr>
          <w:b/>
        </w:rPr>
        <w:t>show netconf-yang datastores</w:t>
      </w:r>
      <w:r w:rsidRPr="002C0C63">
        <w:t>. Nế</w:t>
      </w:r>
      <w:r>
        <w:t>u</w:t>
      </w:r>
      <w:r w:rsidRPr="002C0C63">
        <w:t xml:space="preserve"> muốn bỏ qua việc hiển thị đầu ra từ Phần 3, hãy đánh dấu comment khối câu lệnh in capabilities, như được hiển thị trong phần sau</w:t>
      </w:r>
      <w:r w:rsidR="008A1CED">
        <w:t>:</w:t>
      </w:r>
    </w:p>
    <w:p w14:paraId="5CDE862E" w14:textId="77777777" w:rsidR="0082186D" w:rsidRDefault="0082186D" w:rsidP="0082186D">
      <w:pPr>
        <w:pStyle w:val="CMD"/>
      </w:pPr>
      <w:r w:rsidRPr="0084695E">
        <w:rPr>
          <w:highlight w:val="yellow"/>
        </w:rPr>
        <w:t>'''</w:t>
      </w:r>
    </w:p>
    <w:p w14:paraId="5FCE6CD9" w14:textId="77777777" w:rsidR="0082186D" w:rsidRDefault="0082186D" w:rsidP="0082186D">
      <w:pPr>
        <w:pStyle w:val="CMD"/>
      </w:pPr>
      <w:proofErr w:type="gramStart"/>
      <w:r>
        <w:t>print(</w:t>
      </w:r>
      <w:proofErr w:type="gramEnd"/>
      <w:r>
        <w:t>"#Supported Capabilities (YANG models):")</w:t>
      </w:r>
    </w:p>
    <w:p w14:paraId="0D32AE61" w14:textId="77777777" w:rsidR="0082186D" w:rsidRDefault="0082186D" w:rsidP="0082186D">
      <w:pPr>
        <w:pStyle w:val="CMD"/>
      </w:pPr>
      <w:proofErr w:type="gramStart"/>
      <w:r>
        <w:t>for</w:t>
      </w:r>
      <w:proofErr w:type="gramEnd"/>
      <w:r>
        <w:t xml:space="preserve"> capability in m.server_capabilities:</w:t>
      </w:r>
    </w:p>
    <w:p w14:paraId="6C588824" w14:textId="77777777" w:rsidR="0082186D" w:rsidRDefault="0082186D" w:rsidP="0082186D">
      <w:pPr>
        <w:pStyle w:val="CMD"/>
      </w:pPr>
      <w:r>
        <w:t xml:space="preserve">    print(capability)</w:t>
      </w:r>
    </w:p>
    <w:p w14:paraId="1B6BC32B" w14:textId="77777777" w:rsidR="0082186D" w:rsidRDefault="0082186D" w:rsidP="0082186D">
      <w:pPr>
        <w:pStyle w:val="CMD"/>
      </w:pPr>
      <w:r w:rsidRPr="0084695E">
        <w:rPr>
          <w:highlight w:val="yellow"/>
        </w:rPr>
        <w:t>'''</w:t>
      </w:r>
    </w:p>
    <w:p w14:paraId="102B064A" w14:textId="77777777" w:rsidR="0082186D" w:rsidRDefault="0082186D" w:rsidP="0082186D">
      <w:pPr>
        <w:pStyle w:val="CMD"/>
      </w:pPr>
    </w:p>
    <w:p w14:paraId="5D9D0B2A" w14:textId="77777777" w:rsidR="0082186D" w:rsidRPr="0082186D" w:rsidRDefault="0082186D" w:rsidP="0082186D">
      <w:pPr>
        <w:pStyle w:val="CMD"/>
        <w:rPr>
          <w:highlight w:val="yellow"/>
        </w:rPr>
      </w:pPr>
      <w:r w:rsidRPr="0082186D">
        <w:rPr>
          <w:highlight w:val="yellow"/>
        </w:rPr>
        <w:t>netconf_reply = m.get_config(source="running")</w:t>
      </w:r>
    </w:p>
    <w:p w14:paraId="6CC232A1" w14:textId="77777777" w:rsidR="0082186D" w:rsidRDefault="0082186D" w:rsidP="0082186D">
      <w:pPr>
        <w:pStyle w:val="CMD"/>
      </w:pPr>
      <w:r w:rsidRPr="0082186D">
        <w:rPr>
          <w:highlight w:val="yellow"/>
        </w:rPr>
        <w:t>print(netconf_reply)</w:t>
      </w:r>
    </w:p>
    <w:p w14:paraId="0BEC984B" w14:textId="656AE067" w:rsidR="00117142" w:rsidRDefault="002C0C63" w:rsidP="002C0C63">
      <w:pPr>
        <w:pStyle w:val="SubStepAlpha"/>
      </w:pPr>
      <w:r w:rsidRPr="002C0C63">
        <w:t xml:space="preserve">Lưu và chạy chương trình của bạn. Đầu ra sẽ có hơn 100 dòng, vì vậy IDLE có thể nén chúng. Bấm đúp vào </w:t>
      </w:r>
      <w:r>
        <w:t>Squeezed text</w:t>
      </w:r>
      <w:r w:rsidRPr="002C0C63">
        <w:t xml:space="preserve"> trong cửa sổ IDLE</w:t>
      </w:r>
      <w:r>
        <w:t xml:space="preserve"> shell</w:t>
      </w:r>
      <w:r w:rsidRPr="002C0C63">
        <w:t xml:space="preserve"> để mở rộng đầu ra</w:t>
      </w:r>
      <w:r w:rsidR="0082186D">
        <w:t>.</w:t>
      </w:r>
    </w:p>
    <w:p w14:paraId="4D5CD9E4" w14:textId="77777777" w:rsidR="0082186D" w:rsidRPr="00656E2A" w:rsidRDefault="0082186D" w:rsidP="00656E2A">
      <w:pPr>
        <w:pStyle w:val="CMDOutput"/>
      </w:pPr>
      <w:r w:rsidRPr="00656E2A">
        <w:t>================= RESTART: /home/student/ncclient-netconf.py =================</w:t>
      </w:r>
    </w:p>
    <w:p w14:paraId="7E1FCCED" w14:textId="77777777" w:rsidR="00656E2A" w:rsidRPr="00656E2A" w:rsidRDefault="00656E2A" w:rsidP="00656E2A">
      <w:pPr>
        <w:pStyle w:val="CMDOutput"/>
      </w:pPr>
      <w:r w:rsidRPr="00656E2A">
        <w:t>&lt;?xml version="1.0" encoding="UTF-8"?&gt;</w:t>
      </w:r>
    </w:p>
    <w:p w14:paraId="25059CC8" w14:textId="77777777" w:rsidR="0082186D" w:rsidRPr="00656E2A" w:rsidRDefault="00656E2A" w:rsidP="00656E2A">
      <w:pPr>
        <w:pStyle w:val="CMDOutput"/>
      </w:pPr>
      <w:r w:rsidRPr="00656E2A">
        <w:t>&lt;rpc-reply xmlns="urn:ietf:params:xml:ns:netconf:base:1.0" message-id="urn:uuid:b146b877-ba9a-45bc-8219-31732d1708dd" xmlns:nc="urn:ietf:params:xml:ns:netconf:base:1.0"&gt;&lt;data&gt;&lt;native xmlns="http://cisco.com/ns/yang/Cisco-IOS-XE-native"&gt;&lt;version&gt;16.9&lt;/version&gt;&lt;boot-start-marker/&gt;&lt;boot-end-marker/&gt;&lt;service&gt;&lt;timestamps&gt;&lt;debug&gt;&lt;datetime&gt;&lt;msec&gt;&lt;/msec&gt;&lt;/datetime&gt;&lt;/debug&gt;&lt;log&gt;&lt;datetime&gt;&lt;msec/&gt;&lt;/datetime&gt;&lt;/log&gt;&lt;/timestamps&gt;&lt;/service&gt;&lt;hostname&gt;R1&lt;/hostname&gt;</w:t>
      </w:r>
    </w:p>
    <w:p w14:paraId="6A1DD178" w14:textId="0E9EAB97" w:rsidR="0082186D" w:rsidRDefault="00A40CA6">
      <w:pPr>
        <w:pStyle w:val="CMDOutput"/>
      </w:pPr>
      <w:r>
        <w:t>&lt;</w:t>
      </w:r>
      <w:r w:rsidR="0082186D" w:rsidRPr="00656E2A">
        <w:t>output omitted</w:t>
      </w:r>
      <w:r>
        <w:t>&gt;</w:t>
      </w:r>
    </w:p>
    <w:p w14:paraId="4E039E38" w14:textId="62B48F66" w:rsidR="0024699D" w:rsidRDefault="00B7223A" w:rsidP="00B7223A">
      <w:pPr>
        <w:pStyle w:val="SubStepAlpha"/>
      </w:pPr>
      <w:r w:rsidRPr="00B7223A">
        <w:t>Lưu ý rằng XML trả về không được định dạng. Bạn có thể sao chép nó ra cùng một trang mà bạn đã tìm thấy trong Phần 2 để cải tiến XML</w:t>
      </w:r>
      <w:r w:rsidR="0082186D">
        <w:t>.</w:t>
      </w:r>
    </w:p>
    <w:p w14:paraId="66CFF881" w14:textId="77777777" w:rsidR="0082186D" w:rsidRDefault="0082186D" w:rsidP="0082186D">
      <w:pPr>
        <w:pStyle w:val="CMDOutput"/>
      </w:pPr>
      <w:r>
        <w:t>&lt;?xml version="1.0" encoding="UTF-8"?&gt;</w:t>
      </w:r>
    </w:p>
    <w:p w14:paraId="537D577C" w14:textId="77777777" w:rsidR="0082186D" w:rsidRDefault="0082186D" w:rsidP="0082186D">
      <w:pPr>
        <w:pStyle w:val="CMDOutput"/>
      </w:pPr>
      <w:r>
        <w:t>&lt;rpc-reply xmlns="urn:ietf:params:xml:ns:netconf:base:1.0" xmlns:nc="urn:ietf:params:xml:ns:netconf:base:1.0" message-id="urn:uuid:b146b877-ba9a-45bc-8219-31732d1708dd"&gt;</w:t>
      </w:r>
    </w:p>
    <w:p w14:paraId="0A921C19" w14:textId="77777777" w:rsidR="0082186D" w:rsidRDefault="0082186D" w:rsidP="0082186D">
      <w:pPr>
        <w:pStyle w:val="CMDOutput"/>
      </w:pPr>
      <w:r>
        <w:t xml:space="preserve">   &lt;data&gt;</w:t>
      </w:r>
    </w:p>
    <w:p w14:paraId="224C9BB6" w14:textId="77777777" w:rsidR="0082186D" w:rsidRDefault="0082186D" w:rsidP="0082186D">
      <w:pPr>
        <w:pStyle w:val="CMDOutput"/>
      </w:pPr>
      <w:r>
        <w:t xml:space="preserve">      &lt;native xmlns="http://cisco.com/ns/yang/Cisco-IOS-XE-native"&gt;</w:t>
      </w:r>
    </w:p>
    <w:p w14:paraId="6FFE6A88" w14:textId="77777777" w:rsidR="0082186D" w:rsidRDefault="0082186D" w:rsidP="0082186D">
      <w:pPr>
        <w:pStyle w:val="CMDOutput"/>
      </w:pPr>
      <w:r>
        <w:t xml:space="preserve">         &lt;version&gt;16.9&lt;/version&gt;</w:t>
      </w:r>
    </w:p>
    <w:p w14:paraId="0E49E64F" w14:textId="77777777" w:rsidR="0082186D" w:rsidRDefault="0082186D" w:rsidP="0082186D">
      <w:pPr>
        <w:pStyle w:val="CMDOutput"/>
      </w:pPr>
      <w:r>
        <w:t xml:space="preserve">         &lt;boot-start-marker /&gt;</w:t>
      </w:r>
    </w:p>
    <w:p w14:paraId="441524C3" w14:textId="77777777" w:rsidR="0082186D" w:rsidRDefault="0082186D" w:rsidP="0082186D">
      <w:pPr>
        <w:pStyle w:val="CMDOutput"/>
      </w:pPr>
      <w:r>
        <w:t xml:space="preserve">         &lt;boot-end-marker /&gt;</w:t>
      </w:r>
    </w:p>
    <w:p w14:paraId="7A30324A" w14:textId="77777777" w:rsidR="0082186D" w:rsidRDefault="0082186D" w:rsidP="0082186D">
      <w:pPr>
        <w:pStyle w:val="CMDOutput"/>
      </w:pPr>
      <w:r>
        <w:t xml:space="preserve">         &lt;service&gt;</w:t>
      </w:r>
    </w:p>
    <w:p w14:paraId="26063ED7" w14:textId="77777777" w:rsidR="0082186D" w:rsidRDefault="0082186D" w:rsidP="0082186D">
      <w:pPr>
        <w:pStyle w:val="CMDOutput"/>
      </w:pPr>
      <w:r>
        <w:t xml:space="preserve">            &lt;timestamps&gt;</w:t>
      </w:r>
    </w:p>
    <w:p w14:paraId="58A57E9E" w14:textId="77777777" w:rsidR="0082186D" w:rsidRDefault="0082186D" w:rsidP="0082186D">
      <w:pPr>
        <w:pStyle w:val="CMDOutput"/>
      </w:pPr>
      <w:r>
        <w:t xml:space="preserve">               &lt;debug&gt;</w:t>
      </w:r>
    </w:p>
    <w:p w14:paraId="5FF75C4C" w14:textId="77777777" w:rsidR="0082186D" w:rsidRDefault="0082186D" w:rsidP="0082186D">
      <w:pPr>
        <w:pStyle w:val="CMDOutput"/>
      </w:pPr>
      <w:r>
        <w:t xml:space="preserve">                  &lt;datetime&gt;</w:t>
      </w:r>
    </w:p>
    <w:p w14:paraId="2F9CB4D7" w14:textId="77777777" w:rsidR="0082186D" w:rsidRDefault="0082186D" w:rsidP="0082186D">
      <w:pPr>
        <w:pStyle w:val="CMDOutput"/>
      </w:pPr>
      <w:r>
        <w:t xml:space="preserve">                     &lt;msec /&gt;</w:t>
      </w:r>
    </w:p>
    <w:p w14:paraId="29D25ECB" w14:textId="77777777" w:rsidR="0082186D" w:rsidRDefault="0082186D" w:rsidP="0082186D">
      <w:pPr>
        <w:pStyle w:val="CMDOutput"/>
      </w:pPr>
      <w:r>
        <w:t xml:space="preserve">                  &lt;/datetime&gt;</w:t>
      </w:r>
    </w:p>
    <w:p w14:paraId="068B5E8D" w14:textId="77777777" w:rsidR="0082186D" w:rsidRDefault="0082186D" w:rsidP="0082186D">
      <w:pPr>
        <w:pStyle w:val="CMDOutput"/>
      </w:pPr>
      <w:r>
        <w:lastRenderedPageBreak/>
        <w:t xml:space="preserve">               &lt;/debug&gt;</w:t>
      </w:r>
    </w:p>
    <w:p w14:paraId="2BB701AB" w14:textId="77777777" w:rsidR="0082186D" w:rsidRDefault="0082186D" w:rsidP="0082186D">
      <w:pPr>
        <w:pStyle w:val="CMDOutput"/>
      </w:pPr>
      <w:r>
        <w:t xml:space="preserve">               &lt;log&gt;</w:t>
      </w:r>
    </w:p>
    <w:p w14:paraId="26C7CAAC" w14:textId="77777777" w:rsidR="0082186D" w:rsidRDefault="0082186D" w:rsidP="0082186D">
      <w:pPr>
        <w:pStyle w:val="CMDOutput"/>
      </w:pPr>
      <w:r>
        <w:t xml:space="preserve">                  &lt;datetime&gt;</w:t>
      </w:r>
    </w:p>
    <w:p w14:paraId="59B7023F" w14:textId="77777777" w:rsidR="0082186D" w:rsidRDefault="0082186D" w:rsidP="0082186D">
      <w:pPr>
        <w:pStyle w:val="CMDOutput"/>
      </w:pPr>
      <w:r>
        <w:t xml:space="preserve">                     &lt;msec /&gt;</w:t>
      </w:r>
    </w:p>
    <w:p w14:paraId="5CDE1BF4" w14:textId="77777777" w:rsidR="0082186D" w:rsidRDefault="0082186D" w:rsidP="0082186D">
      <w:pPr>
        <w:pStyle w:val="CMDOutput"/>
      </w:pPr>
      <w:r>
        <w:t xml:space="preserve">                  &lt;/datetime&gt;</w:t>
      </w:r>
    </w:p>
    <w:p w14:paraId="4FE33D27" w14:textId="77777777" w:rsidR="0082186D" w:rsidRDefault="0082186D" w:rsidP="0082186D">
      <w:pPr>
        <w:pStyle w:val="CMDOutput"/>
      </w:pPr>
      <w:r>
        <w:t xml:space="preserve">               &lt;/log&gt;</w:t>
      </w:r>
    </w:p>
    <w:p w14:paraId="5BADCF04" w14:textId="77777777" w:rsidR="0082186D" w:rsidRDefault="0082186D" w:rsidP="0082186D">
      <w:pPr>
        <w:pStyle w:val="CMDOutput"/>
      </w:pPr>
      <w:r>
        <w:t xml:space="preserve">            &lt;/timestamps&gt;</w:t>
      </w:r>
    </w:p>
    <w:p w14:paraId="35EBC217" w14:textId="77777777" w:rsidR="0082186D" w:rsidRDefault="0082186D" w:rsidP="0082186D">
      <w:pPr>
        <w:pStyle w:val="CMDOutput"/>
      </w:pPr>
      <w:r>
        <w:t xml:space="preserve">         &lt;/service&gt;</w:t>
      </w:r>
    </w:p>
    <w:p w14:paraId="3081CCF0" w14:textId="77777777" w:rsidR="0082186D" w:rsidRDefault="0082186D" w:rsidP="0082186D">
      <w:pPr>
        <w:pStyle w:val="CMDOutput"/>
      </w:pPr>
      <w:r>
        <w:t xml:space="preserve">         &lt;hostname&gt;R1&lt;/hostname&gt;</w:t>
      </w:r>
    </w:p>
    <w:p w14:paraId="7E9FF231" w14:textId="3FD2DE53" w:rsidR="0082186D" w:rsidRDefault="00A40CA6" w:rsidP="0082186D">
      <w:pPr>
        <w:pStyle w:val="CMDOutput"/>
      </w:pPr>
      <w:r>
        <w:t>&lt;</w:t>
      </w:r>
      <w:proofErr w:type="gramStart"/>
      <w:r w:rsidR="0082186D">
        <w:t>output</w:t>
      </w:r>
      <w:proofErr w:type="gramEnd"/>
      <w:r w:rsidR="0082186D">
        <w:t xml:space="preserve"> omitted</w:t>
      </w:r>
      <w:r>
        <w:t>&gt;</w:t>
      </w:r>
    </w:p>
    <w:p w14:paraId="07975CE8" w14:textId="151E6F62" w:rsidR="00656E2A" w:rsidRDefault="00B7223A" w:rsidP="00656E2A">
      <w:pPr>
        <w:pStyle w:val="Heading3"/>
      </w:pPr>
      <w:proofErr w:type="gramStart"/>
      <w:r>
        <w:t>Sử dụng</w:t>
      </w:r>
      <w:r w:rsidR="00656E2A">
        <w:t xml:space="preserve"> Python </w:t>
      </w:r>
      <w:r>
        <w:t>để định dạng</w:t>
      </w:r>
      <w:r w:rsidR="00656E2A">
        <w:t xml:space="preserve"> XML</w:t>
      </w:r>
      <w:r>
        <w:t xml:space="preserve"> dễ nhìn hơn</w:t>
      </w:r>
      <w:r w:rsidR="008A1CED">
        <w:t>.</w:t>
      </w:r>
      <w:proofErr w:type="gramEnd"/>
    </w:p>
    <w:p w14:paraId="54D3D299" w14:textId="7E40E39E" w:rsidR="00656E2A" w:rsidRDefault="00151F67" w:rsidP="00FB07EB">
      <w:pPr>
        <w:pStyle w:val="BodyTextL25"/>
      </w:pPr>
      <w:proofErr w:type="gramStart"/>
      <w:r w:rsidRPr="00151F67">
        <w:t>Python đã tích hợp hỗ trợ để làm việc với các tệp XML.</w:t>
      </w:r>
      <w:proofErr w:type="gramEnd"/>
      <w:r w:rsidRPr="00151F67">
        <w:t xml:space="preserve"> Mô-đun xml.dom.minidom có ​​thể được sử dụng để làm đẹp đầu ra với hàm </w:t>
      </w:r>
      <w:proofErr w:type="gramStart"/>
      <w:r w:rsidRPr="00151F67">
        <w:t>toprettyxml(</w:t>
      </w:r>
      <w:proofErr w:type="gramEnd"/>
      <w:r w:rsidRPr="00151F67">
        <w:t>)</w:t>
      </w:r>
      <w:r w:rsidR="00656E2A">
        <w:t>.</w:t>
      </w:r>
    </w:p>
    <w:p w14:paraId="5D4318C3" w14:textId="427323B0" w:rsidR="00656E2A" w:rsidRDefault="00151F67" w:rsidP="00151F67">
      <w:pPr>
        <w:pStyle w:val="SubStepAlpha"/>
      </w:pPr>
      <w:r w:rsidRPr="00151F67">
        <w:t>Khi bắt đầu tập lệnh của bạn, hãy thêm một câu lệnh để nhập mô-đun xml.dom.minidom. Sau đó, thay thế chức năng in đơn giả</w:t>
      </w:r>
      <w:r>
        <w:t xml:space="preserve">n </w:t>
      </w:r>
      <w:proofErr w:type="gramStart"/>
      <w:r>
        <w:t>print(</w:t>
      </w:r>
      <w:proofErr w:type="gramEnd"/>
      <w:r>
        <w:t>netconf_reply</w:t>
      </w:r>
      <w:r w:rsidRPr="00151F67">
        <w:t>) bằng phiên bản in đầu ra XML được chỉnh sửa</w:t>
      </w:r>
      <w:r w:rsidR="00FB07EB">
        <w:t>.</w:t>
      </w:r>
    </w:p>
    <w:p w14:paraId="7219E13B" w14:textId="77777777" w:rsidR="00656E2A" w:rsidRDefault="00656E2A" w:rsidP="00FB07EB">
      <w:pPr>
        <w:pStyle w:val="CMD"/>
      </w:pPr>
      <w:proofErr w:type="gramStart"/>
      <w:r>
        <w:t>import</w:t>
      </w:r>
      <w:proofErr w:type="gramEnd"/>
      <w:r>
        <w:t xml:space="preserve"> xml.dom.minidom</w:t>
      </w:r>
    </w:p>
    <w:p w14:paraId="65E27FF4" w14:textId="77777777" w:rsidR="00656E2A" w:rsidRDefault="00656E2A" w:rsidP="00FB07EB">
      <w:pPr>
        <w:pStyle w:val="CMD"/>
      </w:pPr>
      <w:proofErr w:type="gramStart"/>
      <w:r>
        <w:t>print(</w:t>
      </w:r>
      <w:proofErr w:type="gramEnd"/>
      <w:r>
        <w:t>xml.dom.minidom.parseString(netconf_reply.xml).toprettyxml())</w:t>
      </w:r>
    </w:p>
    <w:p w14:paraId="3D53A6A8" w14:textId="79D593D9" w:rsidR="0024699D" w:rsidRDefault="00D768E6" w:rsidP="00D768E6">
      <w:pPr>
        <w:pStyle w:val="SubStepAlpha"/>
      </w:pPr>
      <w:r>
        <w:t>Lưu và chạy chương trình</w:t>
      </w:r>
      <w:r w:rsidR="00FB07EB">
        <w:t xml:space="preserve">. </w:t>
      </w:r>
      <w:r>
        <w:t>Mở rộng đầu ra để xem XML được hiển thị ở định dạng dễ đọc hơn</w:t>
      </w:r>
      <w:r w:rsidR="00FB07EB">
        <w:t>.</w:t>
      </w:r>
    </w:p>
    <w:p w14:paraId="5E126CB6" w14:textId="77777777" w:rsidR="00FB07EB" w:rsidRDefault="00FB07EB" w:rsidP="00FB07EB">
      <w:pPr>
        <w:pStyle w:val="CMDOutput"/>
      </w:pPr>
      <w:r>
        <w:t>================= RESTART: /home/student/ncclient-netconf.py =================</w:t>
      </w:r>
    </w:p>
    <w:p w14:paraId="03E15B23" w14:textId="77777777" w:rsidR="00FB07EB" w:rsidRDefault="00FB07EB" w:rsidP="00FB07EB">
      <w:pPr>
        <w:pStyle w:val="CMDOutput"/>
      </w:pPr>
      <w:proofErr w:type="gramStart"/>
      <w:r>
        <w:t>&lt;?xml</w:t>
      </w:r>
      <w:proofErr w:type="gramEnd"/>
      <w:r>
        <w:t xml:space="preserve"> version="1.0" ?&gt;</w:t>
      </w:r>
    </w:p>
    <w:p w14:paraId="7771F918" w14:textId="77777777" w:rsidR="00FB07EB" w:rsidRDefault="00FB07EB" w:rsidP="00FB07EB">
      <w:pPr>
        <w:pStyle w:val="CMDOutput"/>
      </w:pPr>
      <w:r>
        <w:t>&lt;rpc-reply message-id="urn:uuid:0fc605b5-bf01-44c2-9830-1c092db3afa7" xmlns="urn:ietf:params:xml:ns:netconf:base:1.0" xmlns:nc="urn:ietf:params:xml:ns:netconf:base:1.0"&gt;</w:t>
      </w:r>
    </w:p>
    <w:p w14:paraId="6A6E1470" w14:textId="77777777" w:rsidR="00FB07EB" w:rsidRDefault="00FB07EB" w:rsidP="00FB07EB">
      <w:pPr>
        <w:pStyle w:val="CMDOutput"/>
      </w:pPr>
      <w:r>
        <w:t xml:space="preserve">    &lt;data&gt;</w:t>
      </w:r>
    </w:p>
    <w:p w14:paraId="1C12FD4F" w14:textId="77777777" w:rsidR="00FB07EB" w:rsidRDefault="00FB07EB" w:rsidP="00FB07EB">
      <w:pPr>
        <w:pStyle w:val="CMDOutput"/>
      </w:pPr>
      <w:r>
        <w:t xml:space="preserve">        &lt;native xmlns="http://cisco.com/ns/yang/Cisco-IOS-XE-native"&gt;</w:t>
      </w:r>
    </w:p>
    <w:p w14:paraId="1F8C7367" w14:textId="77777777" w:rsidR="00FB07EB" w:rsidRDefault="00FB07EB" w:rsidP="00FB07EB">
      <w:pPr>
        <w:pStyle w:val="CMDOutput"/>
      </w:pPr>
      <w:r>
        <w:t xml:space="preserve">            &lt;version&gt;16.9&lt;/version&gt;</w:t>
      </w:r>
    </w:p>
    <w:p w14:paraId="6A33F6A1" w14:textId="77777777" w:rsidR="00FB07EB" w:rsidRDefault="00FB07EB" w:rsidP="00FB07EB">
      <w:pPr>
        <w:pStyle w:val="CMDOutput"/>
      </w:pPr>
      <w:r>
        <w:t xml:space="preserve">            &lt;boot-start-marker/&gt;</w:t>
      </w:r>
    </w:p>
    <w:p w14:paraId="668971E0" w14:textId="77777777" w:rsidR="00FB07EB" w:rsidRDefault="00FB07EB" w:rsidP="00FB07EB">
      <w:pPr>
        <w:pStyle w:val="CMDOutput"/>
      </w:pPr>
      <w:r>
        <w:t xml:space="preserve">            &lt;boot-end-marker/&gt;</w:t>
      </w:r>
    </w:p>
    <w:p w14:paraId="41E29416" w14:textId="77777777" w:rsidR="00FB07EB" w:rsidRDefault="00FB07EB" w:rsidP="00FB07EB">
      <w:pPr>
        <w:pStyle w:val="CMDOutput"/>
      </w:pPr>
      <w:r>
        <w:t xml:space="preserve">            &lt;service&gt;</w:t>
      </w:r>
    </w:p>
    <w:p w14:paraId="2C57F78B" w14:textId="77777777" w:rsidR="00FB07EB" w:rsidRDefault="00FB07EB" w:rsidP="00FB07EB">
      <w:pPr>
        <w:pStyle w:val="CMDOutput"/>
      </w:pPr>
      <w:r>
        <w:t xml:space="preserve">                &lt;timestamps&gt;</w:t>
      </w:r>
    </w:p>
    <w:p w14:paraId="45C06A62" w14:textId="77777777" w:rsidR="00FB07EB" w:rsidRDefault="00FB07EB" w:rsidP="00FB07EB">
      <w:pPr>
        <w:pStyle w:val="CMDOutput"/>
      </w:pPr>
      <w:r>
        <w:t xml:space="preserve">                    &lt;debug&gt;</w:t>
      </w:r>
    </w:p>
    <w:p w14:paraId="01BE181C" w14:textId="77777777" w:rsidR="00FB07EB" w:rsidRDefault="00FB07EB" w:rsidP="00FB07EB">
      <w:pPr>
        <w:pStyle w:val="CMDOutput"/>
      </w:pPr>
      <w:r>
        <w:t xml:space="preserve">                        &lt;datetime&gt;</w:t>
      </w:r>
    </w:p>
    <w:p w14:paraId="74AF89DD" w14:textId="77777777" w:rsidR="00FB07EB" w:rsidRDefault="00FB07EB" w:rsidP="00FB07EB">
      <w:pPr>
        <w:pStyle w:val="CMDOutput"/>
      </w:pPr>
      <w:r>
        <w:t xml:space="preserve">                            &lt;msec/&gt;</w:t>
      </w:r>
    </w:p>
    <w:p w14:paraId="0D48DD20" w14:textId="77777777" w:rsidR="00FB07EB" w:rsidRDefault="00FB07EB" w:rsidP="00FB07EB">
      <w:pPr>
        <w:pStyle w:val="CMDOutput"/>
      </w:pPr>
      <w:r>
        <w:t xml:space="preserve">                        &lt;/datetime&gt;</w:t>
      </w:r>
    </w:p>
    <w:p w14:paraId="3F57C627" w14:textId="77777777" w:rsidR="00FB07EB" w:rsidRDefault="00FB07EB" w:rsidP="00FB07EB">
      <w:pPr>
        <w:pStyle w:val="CMDOutput"/>
      </w:pPr>
      <w:r>
        <w:t xml:space="preserve">                    &lt;/debug&gt;</w:t>
      </w:r>
    </w:p>
    <w:p w14:paraId="2559A27B" w14:textId="77777777" w:rsidR="00FB07EB" w:rsidRDefault="00FB07EB" w:rsidP="00FB07EB">
      <w:pPr>
        <w:pStyle w:val="CMDOutput"/>
      </w:pPr>
      <w:r>
        <w:t xml:space="preserve">                    &lt;log&gt;</w:t>
      </w:r>
    </w:p>
    <w:p w14:paraId="7ABB1A21" w14:textId="77777777" w:rsidR="00FB07EB" w:rsidRDefault="00FB07EB" w:rsidP="00FB07EB">
      <w:pPr>
        <w:pStyle w:val="CMDOutput"/>
      </w:pPr>
      <w:r>
        <w:t xml:space="preserve">                        &lt;datetime&gt;</w:t>
      </w:r>
    </w:p>
    <w:p w14:paraId="76E64ED5" w14:textId="77777777" w:rsidR="00FB07EB" w:rsidRDefault="00FB07EB" w:rsidP="00FB07EB">
      <w:pPr>
        <w:pStyle w:val="CMDOutput"/>
      </w:pPr>
      <w:r>
        <w:t xml:space="preserve">                            &lt;msec/&gt;</w:t>
      </w:r>
    </w:p>
    <w:p w14:paraId="7C6B427A" w14:textId="77777777" w:rsidR="00FB07EB" w:rsidRDefault="00FB07EB" w:rsidP="00FB07EB">
      <w:pPr>
        <w:pStyle w:val="CMDOutput"/>
      </w:pPr>
      <w:r>
        <w:t xml:space="preserve">                        &lt;/datetime&gt;</w:t>
      </w:r>
    </w:p>
    <w:p w14:paraId="39E24153" w14:textId="77777777" w:rsidR="00FB07EB" w:rsidRDefault="00FB07EB" w:rsidP="00FB07EB">
      <w:pPr>
        <w:pStyle w:val="CMDOutput"/>
      </w:pPr>
      <w:r>
        <w:t xml:space="preserve">                    &lt;/log&gt;</w:t>
      </w:r>
    </w:p>
    <w:p w14:paraId="37F0E27F" w14:textId="77777777" w:rsidR="00FB07EB" w:rsidRDefault="00FB07EB" w:rsidP="00FB07EB">
      <w:pPr>
        <w:pStyle w:val="CMDOutput"/>
      </w:pPr>
      <w:r>
        <w:t xml:space="preserve">                &lt;/timestamps&gt;</w:t>
      </w:r>
    </w:p>
    <w:p w14:paraId="2F2DF7B5" w14:textId="77777777" w:rsidR="00FB07EB" w:rsidRDefault="00FB07EB" w:rsidP="00FB07EB">
      <w:pPr>
        <w:pStyle w:val="CMDOutput"/>
      </w:pPr>
      <w:r>
        <w:t xml:space="preserve">            &lt;/service&gt;</w:t>
      </w:r>
    </w:p>
    <w:p w14:paraId="11849EDE" w14:textId="77777777" w:rsidR="00FB07EB" w:rsidRDefault="00FB07EB" w:rsidP="00FB07EB">
      <w:pPr>
        <w:pStyle w:val="CMDOutput"/>
      </w:pPr>
      <w:r>
        <w:t xml:space="preserve">            &lt;hostname&gt;R1&lt;/hostname&gt;</w:t>
      </w:r>
    </w:p>
    <w:p w14:paraId="59FE9BED" w14:textId="15F3749F" w:rsidR="003A60C0" w:rsidRDefault="00AB0C9B" w:rsidP="003A60C0">
      <w:pPr>
        <w:pStyle w:val="Heading3"/>
      </w:pPr>
      <w:r>
        <w:t>Sử dụng</w:t>
      </w:r>
      <w:r w:rsidR="003A60C0">
        <w:t xml:space="preserve"> </w:t>
      </w:r>
      <w:r>
        <w:t xml:space="preserve">bộ lọc </w:t>
      </w:r>
      <w:r w:rsidR="003A60C0">
        <w:t xml:space="preserve">filter </w:t>
      </w:r>
      <w:r>
        <w:t>với</w:t>
      </w:r>
      <w:r w:rsidR="003A60C0">
        <w:t xml:space="preserve"> get_</w:t>
      </w:r>
      <w:proofErr w:type="gramStart"/>
      <w:r w:rsidR="003A60C0">
        <w:t>config(</w:t>
      </w:r>
      <w:proofErr w:type="gramEnd"/>
      <w:r w:rsidR="003A60C0">
        <w:t xml:space="preserve">) </w:t>
      </w:r>
      <w:r>
        <w:t>để chỉ lấy</w:t>
      </w:r>
      <w:r w:rsidR="003A60C0">
        <w:t xml:space="preserve"> </w:t>
      </w:r>
      <w:r w:rsidR="00046532">
        <w:t>mô hình YANG</w:t>
      </w:r>
      <w:r>
        <w:t xml:space="preserve"> chỉ định</w:t>
      </w:r>
      <w:r w:rsidR="003A60C0">
        <w:t>.</w:t>
      </w:r>
    </w:p>
    <w:p w14:paraId="17B0A7C5" w14:textId="4DAF8CF2" w:rsidR="003A60C0" w:rsidRDefault="00AB0C9B" w:rsidP="003A60C0">
      <w:pPr>
        <w:pStyle w:val="BodyTextL25"/>
      </w:pPr>
      <w:proofErr w:type="gramStart"/>
      <w:r w:rsidRPr="00AB0C9B">
        <w:t>Quản trị viên mạng chỉ có thể muốn truy xuất một phần cấu hình đang chạy trên thiết bị.</w:t>
      </w:r>
      <w:proofErr w:type="gramEnd"/>
      <w:r w:rsidRPr="00AB0C9B">
        <w:t xml:space="preserve"> NETCONF chỉ hỗ trợ trả về dữ liệu được xác định trong tham số bộ lọc củ</w:t>
      </w:r>
      <w:r w:rsidR="00527503">
        <w:t>a hàm get_</w:t>
      </w:r>
      <w:proofErr w:type="gramStart"/>
      <w:r w:rsidR="00527503">
        <w:t>conf</w:t>
      </w:r>
      <w:r w:rsidRPr="00AB0C9B">
        <w:t>(</w:t>
      </w:r>
      <w:proofErr w:type="gramEnd"/>
      <w:r w:rsidRPr="00AB0C9B">
        <w:t>)</w:t>
      </w:r>
      <w:r w:rsidR="003A60C0">
        <w:t>.</w:t>
      </w:r>
    </w:p>
    <w:p w14:paraId="6F20EDC8" w14:textId="27451125" w:rsidR="0024699D" w:rsidRDefault="005A3A53" w:rsidP="005A3A53">
      <w:pPr>
        <w:pStyle w:val="SubStepAlpha"/>
      </w:pPr>
      <w:r w:rsidRPr="005A3A53">
        <w:lastRenderedPageBreak/>
        <w:t>Tạo một biến có tên là netconf_filter chỉ lấy dữ liệu được xác định bởi mô hình Cisco IOS XE Native YANG</w:t>
      </w:r>
      <w:r w:rsidR="008A1CED">
        <w:t>.</w:t>
      </w:r>
    </w:p>
    <w:p w14:paraId="39FA7E4C" w14:textId="77777777" w:rsidR="003A60C0" w:rsidRPr="003A60C0" w:rsidRDefault="003A60C0" w:rsidP="00F034C1">
      <w:pPr>
        <w:pStyle w:val="CMD"/>
      </w:pPr>
      <w:r w:rsidRPr="003A60C0">
        <w:t>netconf_filter = """</w:t>
      </w:r>
    </w:p>
    <w:p w14:paraId="59CC022C" w14:textId="77777777" w:rsidR="003A60C0" w:rsidRPr="003A60C0" w:rsidRDefault="003A60C0" w:rsidP="00F034C1">
      <w:pPr>
        <w:pStyle w:val="CMD"/>
      </w:pPr>
      <w:r w:rsidRPr="003A60C0">
        <w:t>&lt;filter&gt;</w:t>
      </w:r>
    </w:p>
    <w:p w14:paraId="027C46A7" w14:textId="77777777" w:rsidR="003A60C0" w:rsidRPr="003A60C0" w:rsidRDefault="003A60C0" w:rsidP="00F034C1">
      <w:pPr>
        <w:pStyle w:val="CMD"/>
      </w:pPr>
      <w:r w:rsidRPr="003A60C0">
        <w:t xml:space="preserve">    &lt;native xmlns="http://cisco.com/ns/yang/Cisco-IOS-XE-native" /&gt;</w:t>
      </w:r>
    </w:p>
    <w:p w14:paraId="74AF2106" w14:textId="77777777" w:rsidR="003A60C0" w:rsidRPr="003A60C0" w:rsidRDefault="003A60C0" w:rsidP="00F034C1">
      <w:pPr>
        <w:pStyle w:val="CMD"/>
      </w:pPr>
      <w:r w:rsidRPr="003A60C0">
        <w:t>&lt;/filter&gt;</w:t>
      </w:r>
    </w:p>
    <w:p w14:paraId="7D92D166" w14:textId="77777777" w:rsidR="003A60C0" w:rsidRPr="003A60C0" w:rsidRDefault="003A60C0" w:rsidP="00F034C1">
      <w:pPr>
        <w:pStyle w:val="CMD"/>
      </w:pPr>
      <w:r w:rsidRPr="003A60C0">
        <w:t>"""</w:t>
      </w:r>
    </w:p>
    <w:p w14:paraId="04782E52" w14:textId="77777777" w:rsidR="003A60C0" w:rsidRPr="003A60C0" w:rsidRDefault="003A60C0" w:rsidP="00F034C1">
      <w:pPr>
        <w:pStyle w:val="CMD"/>
      </w:pPr>
      <w:r w:rsidRPr="003A60C0">
        <w:t>netconf_reply = m.get_</w:t>
      </w:r>
      <w:proofErr w:type="gramStart"/>
      <w:r w:rsidRPr="003A60C0">
        <w:t>config(</w:t>
      </w:r>
      <w:proofErr w:type="gramEnd"/>
      <w:r w:rsidRPr="003A60C0">
        <w:t>source="running", filter=netconf_filter)</w:t>
      </w:r>
    </w:p>
    <w:p w14:paraId="37FD0F4A" w14:textId="2EC6666A" w:rsidR="0024699D" w:rsidRDefault="005A3A53" w:rsidP="005A3A53">
      <w:pPr>
        <w:pStyle w:val="SubStepAlpha"/>
      </w:pPr>
      <w:r w:rsidRPr="005A3A53">
        <w:t>Lưu và chạy chương trình của bạn. Mở rộng đầu ra để xem XML được hiển thị ở định dạng dễ đọc hơn. Sự bắt đầu của đầu ra là như nhau, như được hiển thị dưới đây. Tuy nhiên, phần còn lại của đầu ra chỉ bao gồm các mô hình YANG được chỉ định</w:t>
      </w:r>
      <w:r w:rsidR="002035B4">
        <w:t xml:space="preserve">. </w:t>
      </w:r>
    </w:p>
    <w:p w14:paraId="77A3CB64" w14:textId="77777777" w:rsidR="002035B4" w:rsidRDefault="002035B4" w:rsidP="002035B4">
      <w:pPr>
        <w:pStyle w:val="CMDOutput"/>
      </w:pPr>
      <w:r>
        <w:t>================= RESTART: /home/student/ncclient-netconf.py =================</w:t>
      </w:r>
    </w:p>
    <w:p w14:paraId="61BEA73A" w14:textId="77777777" w:rsidR="002035B4" w:rsidRDefault="002035B4" w:rsidP="002035B4">
      <w:pPr>
        <w:pStyle w:val="CMDOutput"/>
      </w:pPr>
      <w:proofErr w:type="gramStart"/>
      <w:r>
        <w:t>&lt;?xml</w:t>
      </w:r>
      <w:proofErr w:type="gramEnd"/>
      <w:r>
        <w:t xml:space="preserve"> version="1.0" ?&gt;</w:t>
      </w:r>
    </w:p>
    <w:p w14:paraId="6A223C33" w14:textId="77777777" w:rsidR="002035B4" w:rsidRDefault="002035B4" w:rsidP="002035B4">
      <w:pPr>
        <w:pStyle w:val="CMDOutput"/>
      </w:pPr>
      <w:r>
        <w:t>&lt;rpc-reply message-id="urn:uuid:a3e46a28-07b4-4e8d-964c-647cb565e7a1" xmlns="urn:ietf:params:xml:ns:netconf:base:1.0" xmlns:nc="urn:ietf:params:xml:ns:netconf:base:1.0"&gt;</w:t>
      </w:r>
    </w:p>
    <w:p w14:paraId="3E6C7274" w14:textId="77777777" w:rsidR="002035B4" w:rsidRDefault="002035B4" w:rsidP="002035B4">
      <w:pPr>
        <w:pStyle w:val="CMDOutput"/>
      </w:pPr>
      <w:r>
        <w:t xml:space="preserve">    &lt;data&gt;</w:t>
      </w:r>
    </w:p>
    <w:p w14:paraId="616FA4A1" w14:textId="77777777" w:rsidR="002035B4" w:rsidRDefault="002035B4" w:rsidP="002035B4">
      <w:pPr>
        <w:pStyle w:val="CMDOutput"/>
      </w:pPr>
      <w:r>
        <w:t xml:space="preserve">        &lt;native xmlns="http://cisco.com/ns/yang/Cisco-IOS-XE-native"&gt;</w:t>
      </w:r>
    </w:p>
    <w:p w14:paraId="130BA230" w14:textId="77777777" w:rsidR="002035B4" w:rsidRDefault="002035B4" w:rsidP="002035B4">
      <w:pPr>
        <w:pStyle w:val="CMDOutput"/>
      </w:pPr>
      <w:r>
        <w:t xml:space="preserve">            &lt;version&gt;16.9&lt;/version&gt;</w:t>
      </w:r>
    </w:p>
    <w:p w14:paraId="4059BBEB" w14:textId="77777777" w:rsidR="002035B4" w:rsidRDefault="002035B4" w:rsidP="002035B4">
      <w:pPr>
        <w:pStyle w:val="CMDOutput"/>
      </w:pPr>
      <w:r>
        <w:t xml:space="preserve">            &lt;boot-start-marker/&gt;</w:t>
      </w:r>
    </w:p>
    <w:p w14:paraId="4D8AEDDA" w14:textId="77777777" w:rsidR="002035B4" w:rsidRDefault="002035B4" w:rsidP="002035B4">
      <w:pPr>
        <w:pStyle w:val="CMDOutput"/>
      </w:pPr>
      <w:r>
        <w:t xml:space="preserve">            &lt;boot-end-marker/&gt;</w:t>
      </w:r>
    </w:p>
    <w:p w14:paraId="65D3A8F9" w14:textId="77777777" w:rsidR="002035B4" w:rsidRDefault="002035B4" w:rsidP="002035B4">
      <w:pPr>
        <w:pStyle w:val="CMDOutput"/>
      </w:pPr>
      <w:r>
        <w:t xml:space="preserve">            &lt;service&gt;</w:t>
      </w:r>
    </w:p>
    <w:p w14:paraId="04063E10" w14:textId="77777777" w:rsidR="002035B4" w:rsidRDefault="002035B4" w:rsidP="002035B4">
      <w:pPr>
        <w:pStyle w:val="CMDOutput"/>
      </w:pPr>
      <w:r>
        <w:t xml:space="preserve">                &lt;timestamps&gt;</w:t>
      </w:r>
    </w:p>
    <w:p w14:paraId="7E87AAF9" w14:textId="77777777" w:rsidR="002035B4" w:rsidRDefault="002035B4" w:rsidP="002035B4">
      <w:pPr>
        <w:pStyle w:val="CMDOutput"/>
      </w:pPr>
      <w:r>
        <w:t xml:space="preserve">                    &lt;debug&gt;</w:t>
      </w:r>
    </w:p>
    <w:p w14:paraId="35B71761" w14:textId="77777777" w:rsidR="002035B4" w:rsidRDefault="002035B4" w:rsidP="002035B4">
      <w:pPr>
        <w:pStyle w:val="CMDOutput"/>
      </w:pPr>
      <w:r>
        <w:t xml:space="preserve">                        &lt;datetime&gt;</w:t>
      </w:r>
    </w:p>
    <w:p w14:paraId="4C08C711" w14:textId="77777777" w:rsidR="002035B4" w:rsidRDefault="002035B4" w:rsidP="002035B4">
      <w:pPr>
        <w:pStyle w:val="CMDOutput"/>
      </w:pPr>
      <w:r>
        <w:t xml:space="preserve">                            &lt;msec/&gt;</w:t>
      </w:r>
    </w:p>
    <w:p w14:paraId="07C9C76C" w14:textId="77777777" w:rsidR="002035B4" w:rsidRDefault="002035B4" w:rsidP="002035B4">
      <w:pPr>
        <w:pStyle w:val="CMDOutput"/>
      </w:pPr>
      <w:r>
        <w:t xml:space="preserve">                        &lt;/datetime&gt;</w:t>
      </w:r>
    </w:p>
    <w:p w14:paraId="62F43174" w14:textId="77777777" w:rsidR="002035B4" w:rsidRDefault="002035B4" w:rsidP="002035B4">
      <w:pPr>
        <w:pStyle w:val="CMDOutput"/>
      </w:pPr>
      <w:r>
        <w:t xml:space="preserve">                    &lt;/debug&gt;</w:t>
      </w:r>
    </w:p>
    <w:p w14:paraId="4D1A2A52" w14:textId="77777777" w:rsidR="002035B4" w:rsidRDefault="002035B4" w:rsidP="002035B4">
      <w:pPr>
        <w:pStyle w:val="CMDOutput"/>
      </w:pPr>
      <w:r>
        <w:t xml:space="preserve">                    &lt;log&gt;</w:t>
      </w:r>
    </w:p>
    <w:p w14:paraId="7FD67D4D" w14:textId="77777777" w:rsidR="002035B4" w:rsidRDefault="002035B4" w:rsidP="002035B4">
      <w:pPr>
        <w:pStyle w:val="CMDOutput"/>
      </w:pPr>
      <w:r>
        <w:t xml:space="preserve">                        &lt;datetime&gt;</w:t>
      </w:r>
    </w:p>
    <w:p w14:paraId="6291FA4B" w14:textId="77777777" w:rsidR="002035B4" w:rsidRDefault="002035B4" w:rsidP="002035B4">
      <w:pPr>
        <w:pStyle w:val="CMDOutput"/>
      </w:pPr>
      <w:r>
        <w:t xml:space="preserve">                            &lt;msec/&gt;</w:t>
      </w:r>
    </w:p>
    <w:p w14:paraId="153BEAE3" w14:textId="77777777" w:rsidR="002035B4" w:rsidRDefault="002035B4" w:rsidP="002035B4">
      <w:pPr>
        <w:pStyle w:val="CMDOutput"/>
      </w:pPr>
      <w:r>
        <w:t xml:space="preserve">                        &lt;/datetime&gt;</w:t>
      </w:r>
    </w:p>
    <w:p w14:paraId="36AEBF90" w14:textId="77777777" w:rsidR="002035B4" w:rsidRDefault="002035B4" w:rsidP="002035B4">
      <w:pPr>
        <w:pStyle w:val="CMDOutput"/>
      </w:pPr>
      <w:r>
        <w:t xml:space="preserve">                    &lt;/log&gt;</w:t>
      </w:r>
    </w:p>
    <w:p w14:paraId="68F7BA85" w14:textId="77777777" w:rsidR="002035B4" w:rsidRDefault="002035B4" w:rsidP="002035B4">
      <w:pPr>
        <w:pStyle w:val="CMDOutput"/>
      </w:pPr>
      <w:r>
        <w:t xml:space="preserve">                &lt;/timestamps&gt;</w:t>
      </w:r>
    </w:p>
    <w:p w14:paraId="02BB7DE6" w14:textId="77777777" w:rsidR="002035B4" w:rsidRDefault="002035B4" w:rsidP="002035B4">
      <w:pPr>
        <w:pStyle w:val="CMDOutput"/>
      </w:pPr>
      <w:r>
        <w:t xml:space="preserve">            &lt;/service&gt;</w:t>
      </w:r>
    </w:p>
    <w:p w14:paraId="6DD9A483" w14:textId="77777777" w:rsidR="002035B4" w:rsidRDefault="002035B4" w:rsidP="002035B4">
      <w:pPr>
        <w:pStyle w:val="CMDOutput"/>
      </w:pPr>
      <w:r>
        <w:t xml:space="preserve">            </w:t>
      </w:r>
      <w:r w:rsidRPr="002035B4">
        <w:t>&lt;hostname&gt;R1&lt;/hostname&gt;</w:t>
      </w:r>
    </w:p>
    <w:p w14:paraId="51892C21" w14:textId="77777777" w:rsidR="003A06D3" w:rsidRDefault="003A06D3" w:rsidP="002035B4">
      <w:pPr>
        <w:pStyle w:val="CMDOutput"/>
      </w:pPr>
      <w:r>
        <w:t>(output omitted)</w:t>
      </w:r>
    </w:p>
    <w:p w14:paraId="7AD3BC87" w14:textId="24B04C00" w:rsidR="003A60C0" w:rsidRPr="003A60C0" w:rsidRDefault="005A3A53" w:rsidP="005A3A53">
      <w:pPr>
        <w:pStyle w:val="SubStepAlpha"/>
      </w:pPr>
      <w:r w:rsidRPr="005A3A53">
        <w:t>Lọc dữ liệu được truy xuất để chỉ hiển thị mô-đun YANG gốc làm giảm đáng kể đầu ra của bạn. Điều này là do mô-đun YANG riêng chỉ bao gồm một tập hợp con của tất cả các mô hình Cisco IOX XE YANG</w:t>
      </w:r>
      <w:r w:rsidR="002B02B6">
        <w:t>.</w:t>
      </w:r>
    </w:p>
    <w:p w14:paraId="27F48885" w14:textId="6212BB51" w:rsidR="006B0BF4" w:rsidRDefault="00AA589C" w:rsidP="006B0BF4">
      <w:pPr>
        <w:pStyle w:val="Heading2"/>
      </w:pPr>
      <w:r>
        <w:t xml:space="preserve">Sử dụng </w:t>
      </w:r>
      <w:r w:rsidR="006B0BF4">
        <w:t xml:space="preserve">ncclient </w:t>
      </w:r>
      <w:r>
        <w:t>để cấu hình thiết bị</w:t>
      </w:r>
    </w:p>
    <w:p w14:paraId="6B262B5C" w14:textId="1C2ABFC6" w:rsidR="006B0BF4" w:rsidRDefault="00AA589C" w:rsidP="006B0BF4">
      <w:pPr>
        <w:pStyle w:val="BodyTextL25"/>
      </w:pPr>
      <w:r w:rsidRPr="00AA589C">
        <w:t xml:space="preserve">Trong Phần 5, bạn sẽ sử dụng </w:t>
      </w:r>
      <w:r w:rsidRPr="00AA589C">
        <w:rPr>
          <w:b/>
        </w:rPr>
        <w:t>ncclient</w:t>
      </w:r>
      <w:r w:rsidRPr="00AA589C">
        <w:t xml:space="preserve"> để cấu hình R1 bằng phương thức </w:t>
      </w:r>
      <w:r>
        <w:rPr>
          <w:b/>
        </w:rPr>
        <w:t>edit_</w:t>
      </w:r>
      <w:proofErr w:type="gramStart"/>
      <w:r>
        <w:rPr>
          <w:b/>
        </w:rPr>
        <w:t>config</w:t>
      </w:r>
      <w:r w:rsidRPr="00AA589C">
        <w:rPr>
          <w:b/>
        </w:rPr>
        <w:t>(</w:t>
      </w:r>
      <w:proofErr w:type="gramEnd"/>
      <w:r w:rsidRPr="00AA589C">
        <w:rPr>
          <w:b/>
        </w:rPr>
        <w:t>)</w:t>
      </w:r>
      <w:r w:rsidRPr="00AA589C">
        <w:t xml:space="preserve"> của mô đun quản lý</w:t>
      </w:r>
      <w:r w:rsidR="002035B4">
        <w:t xml:space="preserve">. </w:t>
      </w:r>
    </w:p>
    <w:p w14:paraId="18247D4E" w14:textId="64221238" w:rsidR="003C799C" w:rsidRDefault="00C30FED" w:rsidP="00EA48A6">
      <w:pPr>
        <w:pStyle w:val="Heading3"/>
      </w:pPr>
      <w:proofErr w:type="gramStart"/>
      <w:r>
        <w:t>Sử dụng ncclient để chỉnh sửa hostname cho R1</w:t>
      </w:r>
      <w:r w:rsidR="003C799C" w:rsidRPr="003C799C">
        <w:t>.</w:t>
      </w:r>
      <w:proofErr w:type="gramEnd"/>
    </w:p>
    <w:p w14:paraId="4AE7DF05" w14:textId="58C2B535" w:rsidR="003C799C" w:rsidRDefault="009855C3" w:rsidP="003C799C">
      <w:pPr>
        <w:pStyle w:val="BodyTextL25"/>
      </w:pPr>
      <w:r>
        <w:rPr>
          <w:b/>
          <w:bCs/>
        </w:rPr>
        <w:t>Ghi chú</w:t>
      </w:r>
      <w:r w:rsidR="003C799C">
        <w:t xml:space="preserve">: </w:t>
      </w:r>
      <w:r w:rsidRPr="009855C3">
        <w:t xml:space="preserve">Sẽ ổn nếu nhiều học viên truy cập cùng một lúc và thay đổi tên máy chủ. Bạn sẽ tìm kiếm phản hồi &lt;ok /&gt; từ NETCONF để xác nhận cấu hình của bạn đã được gửi và áp dụng thành công. </w:t>
      </w:r>
      <w:proofErr w:type="gramStart"/>
      <w:r w:rsidRPr="009855C3">
        <w:t>Tên máy chủ hiện tại không quan trọng</w:t>
      </w:r>
      <w:r w:rsidR="0020088E">
        <w:t>.</w:t>
      </w:r>
      <w:proofErr w:type="gramEnd"/>
    </w:p>
    <w:p w14:paraId="3C6399CF" w14:textId="3226FF13" w:rsidR="0024699D" w:rsidRDefault="00AA4428" w:rsidP="00AA4428">
      <w:pPr>
        <w:pStyle w:val="SubStepAlpha"/>
      </w:pPr>
      <w:r w:rsidRPr="00AA4428">
        <w:lastRenderedPageBreak/>
        <w:t>Để cập nhật cài đặt hiện có trong cấu hình cho R1, bạn có thể trích xuất vị trí cài đặt từ cấu hình được truy xuất trong Phần 4. Đối với bước này, bạn sẽ đặt một biến để thay đổi giá trị &lt;hostname&gt;</w:t>
      </w:r>
      <w:r w:rsidR="003A06D3">
        <w:t>.</w:t>
      </w:r>
    </w:p>
    <w:p w14:paraId="1596DCF0" w14:textId="77777777" w:rsidR="003A06D3" w:rsidRDefault="003A06D3" w:rsidP="003A06D3">
      <w:pPr>
        <w:pStyle w:val="CMDOutput"/>
      </w:pPr>
      <w:r>
        <w:t>================= RESTART: /home/student/ncclient-netconf.py =================</w:t>
      </w:r>
    </w:p>
    <w:p w14:paraId="57A6A32D" w14:textId="77777777" w:rsidR="003A06D3" w:rsidRDefault="003A06D3" w:rsidP="003A06D3">
      <w:pPr>
        <w:pStyle w:val="CMDOutput"/>
      </w:pPr>
      <w:proofErr w:type="gramStart"/>
      <w:r>
        <w:t>&lt;?xml</w:t>
      </w:r>
      <w:proofErr w:type="gramEnd"/>
      <w:r>
        <w:t xml:space="preserve"> version="1.0" ?&gt;</w:t>
      </w:r>
    </w:p>
    <w:p w14:paraId="2ECED3D5" w14:textId="77777777" w:rsidR="003A06D3" w:rsidRDefault="003A06D3" w:rsidP="003A06D3">
      <w:pPr>
        <w:pStyle w:val="CMDOutput"/>
      </w:pPr>
      <w:r>
        <w:t>&lt;rpc-reply message-id="urn:uuid:a3e46a28-07b4-4e8d-964c-647cb565e7a1" xmlns="urn:ietf:params:xml:ns:netconf:base:1.0" xmlns:nc="urn:ietf:params:xml:ns:netconf:base:1.0"&gt;</w:t>
      </w:r>
    </w:p>
    <w:p w14:paraId="4FA16E17" w14:textId="77777777" w:rsidR="003A06D3" w:rsidRDefault="003A06D3" w:rsidP="003A06D3">
      <w:pPr>
        <w:pStyle w:val="CMDOutput"/>
      </w:pPr>
      <w:r>
        <w:t xml:space="preserve">    &lt;data&gt;</w:t>
      </w:r>
    </w:p>
    <w:p w14:paraId="7F094EC7" w14:textId="77777777" w:rsidR="003A06D3" w:rsidRDefault="003A06D3" w:rsidP="003A06D3">
      <w:pPr>
        <w:pStyle w:val="CMDOutput"/>
      </w:pPr>
      <w:r>
        <w:t xml:space="preserve">        &lt;native xmlns="http://cisco.com/ns/yang/Cisco-IOS-XE-native"&gt;</w:t>
      </w:r>
    </w:p>
    <w:p w14:paraId="2320341C" w14:textId="77777777" w:rsidR="003A06D3" w:rsidRDefault="003A06D3" w:rsidP="003A06D3">
      <w:pPr>
        <w:pStyle w:val="CMDOutput"/>
      </w:pPr>
      <w:r>
        <w:t>(output omitted)</w:t>
      </w:r>
    </w:p>
    <w:p w14:paraId="257BEDEA" w14:textId="77777777" w:rsidR="003A06D3" w:rsidRDefault="003A06D3" w:rsidP="003A06D3">
      <w:pPr>
        <w:pStyle w:val="CMDOutput"/>
      </w:pPr>
      <w:r>
        <w:t xml:space="preserve">            </w:t>
      </w:r>
      <w:r w:rsidRPr="003A06D3">
        <w:rPr>
          <w:highlight w:val="yellow"/>
        </w:rPr>
        <w:t>&lt;hostname&gt;R1&lt;/hostname&gt;</w:t>
      </w:r>
    </w:p>
    <w:p w14:paraId="1E62F863" w14:textId="77777777" w:rsidR="003A06D3" w:rsidRDefault="003A06D3" w:rsidP="003A06D3">
      <w:pPr>
        <w:pStyle w:val="CMDOutput"/>
      </w:pPr>
      <w:r>
        <w:t>(output omitted)</w:t>
      </w:r>
    </w:p>
    <w:p w14:paraId="7F3B7DFA" w14:textId="1BCB8BF1" w:rsidR="0024699D" w:rsidRDefault="00AA4428" w:rsidP="00AA4428">
      <w:pPr>
        <w:pStyle w:val="SubStepAlpha"/>
      </w:pPr>
      <w:r w:rsidRPr="00AA4428">
        <w:t>Trước đây, bạn đã xác định biến &lt;filter&gt;. Để sửa đổi cấu hình thiết bị, bạn sẽ xác định biến &lt;config&gt;. Thêm biến sau vào tập lệnh ncclient_netconf.py của bạn. Bạn có thể sử dụng NEWHOSTNAME hoặc bất kỳ tên máy chủ nào bạn muốn</w:t>
      </w:r>
      <w:r w:rsidR="003A06D3">
        <w:t>.</w:t>
      </w:r>
    </w:p>
    <w:p w14:paraId="0F360A7B" w14:textId="77777777" w:rsidR="003A06D3" w:rsidRDefault="003A06D3" w:rsidP="003A06D3">
      <w:pPr>
        <w:pStyle w:val="CMD"/>
      </w:pPr>
      <w:r>
        <w:t>netconf_</w:t>
      </w:r>
      <w:r w:rsidR="00C8431B">
        <w:t>hostname</w:t>
      </w:r>
      <w:r>
        <w:t xml:space="preserve"> = """</w:t>
      </w:r>
    </w:p>
    <w:p w14:paraId="273CC416" w14:textId="77777777" w:rsidR="003A06D3" w:rsidRDefault="003A06D3" w:rsidP="003A06D3">
      <w:pPr>
        <w:pStyle w:val="CMD"/>
      </w:pPr>
      <w:r>
        <w:t>&lt;config&gt;</w:t>
      </w:r>
    </w:p>
    <w:p w14:paraId="613B4AB2" w14:textId="77777777" w:rsidR="003A06D3" w:rsidRDefault="003A06D3" w:rsidP="003A06D3">
      <w:pPr>
        <w:pStyle w:val="CMD"/>
      </w:pPr>
      <w:r>
        <w:t xml:space="preserve">  &lt;native xmlns="http://cisco.com/ns/yang/Cisco-IOS-XE-native"&gt;</w:t>
      </w:r>
    </w:p>
    <w:p w14:paraId="3AAD6C2D" w14:textId="77777777" w:rsidR="003A06D3" w:rsidRDefault="003A06D3" w:rsidP="003A06D3">
      <w:pPr>
        <w:pStyle w:val="CMD"/>
      </w:pPr>
      <w:r>
        <w:t xml:space="preserve">     &lt;hostname&gt;NEWHOSTNAME&lt;/hostname&gt;</w:t>
      </w:r>
    </w:p>
    <w:p w14:paraId="2A1BC833" w14:textId="77777777" w:rsidR="003A06D3" w:rsidRDefault="003A06D3" w:rsidP="003A06D3">
      <w:pPr>
        <w:pStyle w:val="CMD"/>
      </w:pPr>
      <w:r>
        <w:t xml:space="preserve">  &lt;/native&gt;</w:t>
      </w:r>
    </w:p>
    <w:p w14:paraId="06DC1BCE" w14:textId="77777777" w:rsidR="003A06D3" w:rsidRDefault="003A06D3" w:rsidP="003A06D3">
      <w:pPr>
        <w:pStyle w:val="CMD"/>
      </w:pPr>
      <w:r>
        <w:t>&lt;/config&gt;</w:t>
      </w:r>
    </w:p>
    <w:p w14:paraId="4523680E" w14:textId="77777777" w:rsidR="003A06D3" w:rsidRDefault="003A06D3" w:rsidP="003A06D3">
      <w:pPr>
        <w:pStyle w:val="CMD"/>
      </w:pPr>
      <w:r>
        <w:t>"""</w:t>
      </w:r>
    </w:p>
    <w:p w14:paraId="2CE53ED9" w14:textId="3D7D9A0D" w:rsidR="003A06D3" w:rsidRDefault="00AA4428" w:rsidP="00AA4428">
      <w:pPr>
        <w:pStyle w:val="SubStepAlpha"/>
      </w:pPr>
      <w:r w:rsidRPr="00AA4428">
        <w:t>Sử dụng hàm edit_</w:t>
      </w:r>
      <w:proofErr w:type="gramStart"/>
      <w:r w:rsidRPr="00AA4428">
        <w:t>config(</w:t>
      </w:r>
      <w:proofErr w:type="gramEnd"/>
      <w:r w:rsidRPr="00AA4428">
        <w:t>) của đối tượng phiên m NETCONF để gửi cấu hình và lưu trữ các kết quả trong biến netconf_reply để chúng có thể được in. Các tham số cho hàm edit_config() như sau</w:t>
      </w:r>
      <w:r w:rsidR="00F01645">
        <w:t>:</w:t>
      </w:r>
    </w:p>
    <w:p w14:paraId="71A8D47C" w14:textId="430D95DB" w:rsidR="003A06D3" w:rsidRDefault="003A06D3" w:rsidP="003A06D3">
      <w:pPr>
        <w:pStyle w:val="Bulletlevel1"/>
        <w:tabs>
          <w:tab w:val="clear" w:pos="720"/>
        </w:tabs>
        <w:ind w:left="1080"/>
      </w:pPr>
      <w:proofErr w:type="gramStart"/>
      <w:r w:rsidRPr="003A06D3">
        <w:rPr>
          <w:b/>
          <w:bCs/>
        </w:rPr>
        <w:t>target</w:t>
      </w:r>
      <w:proofErr w:type="gramEnd"/>
      <w:r>
        <w:t xml:space="preserve"> </w:t>
      </w:r>
      <w:r w:rsidR="00AA4428">
        <w:t>–</w:t>
      </w:r>
      <w:r>
        <w:t xml:space="preserve"> </w:t>
      </w:r>
      <w:r w:rsidR="00AA4428">
        <w:t>đối tượng kho lưu trữ</w:t>
      </w:r>
      <w:r>
        <w:t xml:space="preserve"> NETCONF </w:t>
      </w:r>
      <w:r w:rsidR="00AA4428">
        <w:t>cần được cập nhật.</w:t>
      </w:r>
    </w:p>
    <w:p w14:paraId="74EC8816" w14:textId="0499E1EA" w:rsidR="0024699D" w:rsidRDefault="003A06D3" w:rsidP="00F01645">
      <w:pPr>
        <w:pStyle w:val="Bulletlevel1"/>
        <w:tabs>
          <w:tab w:val="clear" w:pos="720"/>
        </w:tabs>
        <w:ind w:left="1080"/>
      </w:pPr>
      <w:r w:rsidRPr="003A06D3">
        <w:rPr>
          <w:b/>
          <w:bCs/>
        </w:rPr>
        <w:t>config</w:t>
      </w:r>
      <w:r>
        <w:t xml:space="preserve"> </w:t>
      </w:r>
      <w:r w:rsidR="00AA4428">
        <w:t>–</w:t>
      </w:r>
      <w:r>
        <w:t xml:space="preserve"> </w:t>
      </w:r>
      <w:r w:rsidR="00AA4428">
        <w:t>cấ</w:t>
      </w:r>
      <w:r w:rsidR="009B3641">
        <w:t>u hì</w:t>
      </w:r>
      <w:r w:rsidR="00AA4428">
        <w:t>nh chỉnh sửa cần được gửi</w:t>
      </w:r>
    </w:p>
    <w:p w14:paraId="428626FA" w14:textId="77777777" w:rsidR="00F01645" w:rsidRDefault="00F01645" w:rsidP="00F01645">
      <w:pPr>
        <w:pStyle w:val="CMD"/>
      </w:pPr>
      <w:r>
        <w:t>netconf_reply = m.edit_</w:t>
      </w:r>
      <w:proofErr w:type="gramStart"/>
      <w:r>
        <w:t>config(</w:t>
      </w:r>
      <w:proofErr w:type="gramEnd"/>
      <w:r>
        <w:t>target="running", config=netconf_</w:t>
      </w:r>
      <w:r w:rsidR="00C8431B">
        <w:t>hostname</w:t>
      </w:r>
      <w:r>
        <w:t>)</w:t>
      </w:r>
    </w:p>
    <w:p w14:paraId="16248EBF" w14:textId="7BA7EA59" w:rsidR="003A06D3" w:rsidRDefault="00121C99" w:rsidP="00121C99">
      <w:pPr>
        <w:pStyle w:val="SubStepAlpha"/>
      </w:pPr>
      <w:r w:rsidRPr="00121C99">
        <w:t>Hàm edit_config () trả về thông báo trả lời RPC XML với &lt;ok /&gt; cho biết thay đổi đã được áp dụng thành công. Lặp lại câu lệnh in trước để hiển thị kết quả</w:t>
      </w:r>
      <w:r w:rsidR="00F01645">
        <w:t>.</w:t>
      </w:r>
    </w:p>
    <w:p w14:paraId="6E2D937A" w14:textId="77777777" w:rsidR="003A06D3" w:rsidRDefault="003A06D3" w:rsidP="003A06D3">
      <w:pPr>
        <w:pStyle w:val="CMD"/>
      </w:pPr>
      <w:proofErr w:type="gramStart"/>
      <w:r>
        <w:t>print(</w:t>
      </w:r>
      <w:proofErr w:type="gramEnd"/>
      <w:r>
        <w:t>xml.dom.minidom.parseString(netconf_reply.xml).toprettyxml())</w:t>
      </w:r>
    </w:p>
    <w:p w14:paraId="6E947864" w14:textId="38ECD8AE" w:rsidR="0024699D" w:rsidRDefault="00121C99" w:rsidP="00121C99">
      <w:pPr>
        <w:pStyle w:val="SubStepAlpha"/>
      </w:pPr>
      <w:r w:rsidRPr="00121C99">
        <w:t>Lưu và chạy chương trình của bạn. Bạn sẽ nhận được đầu ra tương tự như đầu ra được hiển thị dưới đây. Bạn cũng có thể xác minh rằng tên máy chủ cho R1 đã thay đổi bằng cách truy cập R1 CLI</w:t>
      </w:r>
      <w:r w:rsidR="00F01645">
        <w:t>.</w:t>
      </w:r>
    </w:p>
    <w:p w14:paraId="0EE744E2" w14:textId="77777777" w:rsidR="00F01645" w:rsidRDefault="00F01645" w:rsidP="00F01645">
      <w:pPr>
        <w:pStyle w:val="CMDOutput"/>
      </w:pPr>
      <w:r>
        <w:t>================= RESTART: /home/student/ncclient-netconf.py =================</w:t>
      </w:r>
    </w:p>
    <w:p w14:paraId="594A4FFE" w14:textId="77777777" w:rsidR="00F01645" w:rsidRDefault="00F01645" w:rsidP="00F01645">
      <w:pPr>
        <w:pStyle w:val="CMDOutput"/>
      </w:pPr>
      <w:proofErr w:type="gramStart"/>
      <w:r>
        <w:t>&lt;?xml</w:t>
      </w:r>
      <w:proofErr w:type="gramEnd"/>
      <w:r>
        <w:t xml:space="preserve"> version="1.0" ?&gt;</w:t>
      </w:r>
    </w:p>
    <w:p w14:paraId="12EB9E77" w14:textId="77777777" w:rsidR="00F01645" w:rsidRDefault="00F01645" w:rsidP="00F01645">
      <w:pPr>
        <w:pStyle w:val="CMDOutput"/>
      </w:pPr>
      <w:r>
        <w:t>&lt;rpc-reply message-id="urn:uuid:8d8e1f04-1aa4-47c9-92d5-2a8981322f8f" xmlns="urn:ietf:params:xml:ns:netconf:base:1.0" xmlns:nc="urn:ietf:params:xml:ns:netconf:base:1.0"&gt;</w:t>
      </w:r>
    </w:p>
    <w:p w14:paraId="742AF0E0" w14:textId="77777777" w:rsidR="00F01645" w:rsidRDefault="00F01645" w:rsidP="00F01645">
      <w:pPr>
        <w:pStyle w:val="CMDOutput"/>
      </w:pPr>
      <w:r>
        <w:t xml:space="preserve">    </w:t>
      </w:r>
      <w:r w:rsidRPr="00F01645">
        <w:rPr>
          <w:highlight w:val="yellow"/>
        </w:rPr>
        <w:t>&lt;ok/&gt;</w:t>
      </w:r>
    </w:p>
    <w:p w14:paraId="2E67C3AD" w14:textId="77777777" w:rsidR="00F01645" w:rsidRDefault="00F01645" w:rsidP="00F01645">
      <w:pPr>
        <w:pStyle w:val="CMDOutput"/>
      </w:pPr>
      <w:r>
        <w:t>&lt;/rpc-reply&gt;</w:t>
      </w:r>
    </w:p>
    <w:p w14:paraId="5DCA98E4" w14:textId="77777777" w:rsidR="00F01645" w:rsidRDefault="00F01645" w:rsidP="00F01645">
      <w:pPr>
        <w:pStyle w:val="CMDOutput"/>
      </w:pPr>
    </w:p>
    <w:p w14:paraId="405842E3" w14:textId="77777777" w:rsidR="00F01645" w:rsidRDefault="00F01645" w:rsidP="00F01645">
      <w:pPr>
        <w:pStyle w:val="CMDOutput"/>
      </w:pPr>
      <w:r>
        <w:t>&gt;&gt;&gt;</w:t>
      </w:r>
    </w:p>
    <w:p w14:paraId="5B4FC30F" w14:textId="3A5CD5A9" w:rsidR="007B0A9E" w:rsidRPr="003C799C" w:rsidRDefault="00121C99" w:rsidP="007B0A9E">
      <w:pPr>
        <w:pStyle w:val="SubStepAlpha"/>
      </w:pPr>
      <w:r>
        <w:t>Thay đổi hostname trở về lại</w:t>
      </w:r>
      <w:r w:rsidR="007B0A9E">
        <w:t xml:space="preserve"> R1.</w:t>
      </w:r>
    </w:p>
    <w:p w14:paraId="1DFB03C6" w14:textId="0AE93BF8" w:rsidR="002035B4" w:rsidRDefault="00121C99" w:rsidP="00121C99">
      <w:pPr>
        <w:pStyle w:val="Heading3"/>
      </w:pPr>
      <w:r w:rsidRPr="00121C99">
        <w:t>Sử dụng ncclient để tạo loopback</w:t>
      </w:r>
      <w:r w:rsidR="00CF1E54">
        <w:t xml:space="preserve"> interface</w:t>
      </w:r>
      <w:r w:rsidRPr="00121C99">
        <w:t xml:space="preserve"> mới trên R1</w:t>
      </w:r>
      <w:r w:rsidR="00EA48A6">
        <w:t>.</w:t>
      </w:r>
    </w:p>
    <w:p w14:paraId="41CC76EE" w14:textId="1F6E5E22" w:rsidR="00C8431B" w:rsidRDefault="00440E49" w:rsidP="00440E49">
      <w:pPr>
        <w:pStyle w:val="SubStepAlpha"/>
      </w:pPr>
      <w:r>
        <w:t>Đánh dấu commnet code</w:t>
      </w:r>
      <w:r w:rsidRPr="00440E49">
        <w:t xml:space="preserve"> từ bước trước nếu bạn muốn tránh thay đổi</w:t>
      </w:r>
      <w:r>
        <w:t xml:space="preserve"> hostname</w:t>
      </w:r>
      <w:r w:rsidRPr="00440E49">
        <w:t xml:space="preserve"> một lần nữa</w:t>
      </w:r>
      <w:r w:rsidR="00C8431B">
        <w:t xml:space="preserve">. </w:t>
      </w:r>
    </w:p>
    <w:p w14:paraId="5BFB648C" w14:textId="776230F3" w:rsidR="007B0A9E" w:rsidRDefault="00FA5299" w:rsidP="00FA5299">
      <w:pPr>
        <w:pStyle w:val="SubStepAlpha"/>
      </w:pPr>
      <w:r w:rsidRPr="00FA5299">
        <w:lastRenderedPageBreak/>
        <w:t>Tạo một biến &lt;config&gt; mới để giữ cấu hình cho giao diện loopback mới. Thêm phần sau vào tập lệnh ncclient_netconf.py của bạn. Nếu nhiề</w:t>
      </w:r>
      <w:r>
        <w:t>u học</w:t>
      </w:r>
      <w:r w:rsidRPr="00FA5299">
        <w:t xml:space="preserve"> viên đang truy cập R1 cùng một lúc, hãy sử dụng loopback được chỉ định bởi người hướng dẫn. Nếu không, bạn có thể sử dụng loopback 1, như hiển thị bên dưới</w:t>
      </w:r>
      <w:r w:rsidR="007B0A9E">
        <w:t>.</w:t>
      </w:r>
    </w:p>
    <w:p w14:paraId="564D31C4" w14:textId="5F9E5778" w:rsidR="0024699D" w:rsidRPr="00DF2430" w:rsidRDefault="00FA5299" w:rsidP="00DF2430">
      <w:pPr>
        <w:pStyle w:val="BodyTextL50"/>
      </w:pPr>
      <w:r>
        <w:rPr>
          <w:b/>
          <w:bCs/>
        </w:rPr>
        <w:t>Ghi chú</w:t>
      </w:r>
      <w:r w:rsidR="007B0A9E">
        <w:t xml:space="preserve">: </w:t>
      </w:r>
      <w:r w:rsidRPr="00FA5299">
        <w:t xml:space="preserve">Thay thế [Tên sinh viên] bằng tên của bạn. </w:t>
      </w:r>
      <w:proofErr w:type="gramStart"/>
      <w:r w:rsidRPr="00FA5299">
        <w:t>Để lại dấu gạch chéo ngược (\) trong lệnh mô tả.</w:t>
      </w:r>
      <w:proofErr w:type="gramEnd"/>
      <w:r w:rsidRPr="00FA5299">
        <w:t xml:space="preserve"> Ký tự thoát, dấu gạch chéo ngược (\), cho phép giải thích thay thế cho trích dẫn đơn (') là dấu nháy đơn. </w:t>
      </w:r>
      <w:proofErr w:type="gramStart"/>
      <w:r w:rsidRPr="00FA5299">
        <w:t>Các ký tự thoát cho phép các ký tự đặc biệt được sử dụng bên trong khai báo chuỗi.</w:t>
      </w:r>
      <w:proofErr w:type="gramEnd"/>
      <w:r w:rsidRPr="00FA5299">
        <w:t xml:space="preserve"> </w:t>
      </w:r>
      <w:proofErr w:type="gramStart"/>
      <w:r w:rsidRPr="00FA5299">
        <w:t>Trích dẫn duy nhất thường được sử dụng để ghi chú bắt đầu hoặc kết thúc khai báo chuỗi</w:t>
      </w:r>
      <w:r w:rsidR="00406DB5">
        <w:t>.</w:t>
      </w:r>
      <w:proofErr w:type="gramEnd"/>
    </w:p>
    <w:p w14:paraId="0B4AB531" w14:textId="213183D0" w:rsidR="00B508D4" w:rsidRDefault="00B508D4" w:rsidP="00B508D4">
      <w:pPr>
        <w:pStyle w:val="CMD"/>
      </w:pPr>
      <w:r>
        <w:t>netconf_loop</w:t>
      </w:r>
      <w:r w:rsidR="00044F9E">
        <w:t>b</w:t>
      </w:r>
      <w:r>
        <w:t>ack = """</w:t>
      </w:r>
    </w:p>
    <w:p w14:paraId="4C15C7A1" w14:textId="77777777" w:rsidR="00B508D4" w:rsidRDefault="00B508D4" w:rsidP="00B508D4">
      <w:pPr>
        <w:pStyle w:val="CMD"/>
      </w:pPr>
      <w:r>
        <w:t>&lt;config&gt;</w:t>
      </w:r>
    </w:p>
    <w:p w14:paraId="7A98597B" w14:textId="77777777" w:rsidR="00B508D4" w:rsidRDefault="00B508D4" w:rsidP="00B508D4">
      <w:pPr>
        <w:pStyle w:val="CMD"/>
      </w:pPr>
      <w:r>
        <w:t xml:space="preserve"> &lt;native xmlns="http://cisco.com/ns/yang/Cisco-IOS-XE-native"&gt;</w:t>
      </w:r>
    </w:p>
    <w:p w14:paraId="41ADB666" w14:textId="77777777" w:rsidR="00B508D4" w:rsidRDefault="00B508D4" w:rsidP="00B508D4">
      <w:pPr>
        <w:pStyle w:val="CMD"/>
      </w:pPr>
      <w:r>
        <w:t xml:space="preserve">  &lt;interface&gt;</w:t>
      </w:r>
    </w:p>
    <w:p w14:paraId="403B447E" w14:textId="77777777" w:rsidR="00B508D4" w:rsidRDefault="00B508D4" w:rsidP="00B508D4">
      <w:pPr>
        <w:pStyle w:val="CMD"/>
      </w:pPr>
      <w:r>
        <w:t xml:space="preserve">   &lt;Loopback&gt;</w:t>
      </w:r>
    </w:p>
    <w:p w14:paraId="3CBF5CA8" w14:textId="77777777" w:rsidR="00B508D4" w:rsidRDefault="00B508D4" w:rsidP="00B508D4">
      <w:pPr>
        <w:pStyle w:val="CMD"/>
      </w:pPr>
      <w:r>
        <w:t xml:space="preserve">    &lt;name&gt;1&lt;/name&gt;</w:t>
      </w:r>
    </w:p>
    <w:p w14:paraId="14526C6E" w14:textId="3181C31D" w:rsidR="00B508D4" w:rsidRDefault="00B508D4" w:rsidP="00B508D4">
      <w:pPr>
        <w:pStyle w:val="CMD"/>
      </w:pPr>
      <w:r>
        <w:t xml:space="preserve">    &lt;</w:t>
      </w:r>
      <w:proofErr w:type="gramStart"/>
      <w:r>
        <w:t>description</w:t>
      </w:r>
      <w:proofErr w:type="gramEnd"/>
      <w:r>
        <w:t>&gt;[Student Name]</w:t>
      </w:r>
      <w:r w:rsidR="00F36B61">
        <w:t>\</w:t>
      </w:r>
      <w:r>
        <w:t>'s loopback&lt;/description&gt;</w:t>
      </w:r>
    </w:p>
    <w:p w14:paraId="391671CE" w14:textId="77777777" w:rsidR="00B508D4" w:rsidRDefault="00B508D4" w:rsidP="00B508D4">
      <w:pPr>
        <w:pStyle w:val="CMD"/>
      </w:pPr>
      <w:r>
        <w:t xml:space="preserve">    &lt;ip&gt;</w:t>
      </w:r>
    </w:p>
    <w:p w14:paraId="2D18CE5E" w14:textId="77777777" w:rsidR="00B508D4" w:rsidRDefault="00B508D4" w:rsidP="00B508D4">
      <w:pPr>
        <w:pStyle w:val="CMD"/>
      </w:pPr>
      <w:r>
        <w:t xml:space="preserve">     &lt;address&gt;</w:t>
      </w:r>
    </w:p>
    <w:p w14:paraId="2BB1C085" w14:textId="77777777" w:rsidR="00B508D4" w:rsidRDefault="00B508D4" w:rsidP="00B508D4">
      <w:pPr>
        <w:pStyle w:val="CMD"/>
      </w:pPr>
      <w:r>
        <w:t xml:space="preserve">      &lt;primary&gt;</w:t>
      </w:r>
    </w:p>
    <w:p w14:paraId="5D337605" w14:textId="77777777" w:rsidR="00B508D4" w:rsidRDefault="00B508D4" w:rsidP="00B508D4">
      <w:pPr>
        <w:pStyle w:val="CMD"/>
      </w:pPr>
      <w:r>
        <w:t xml:space="preserve">       &lt;address&gt;10.1.1.1&lt;/address&gt;</w:t>
      </w:r>
    </w:p>
    <w:p w14:paraId="1A439781" w14:textId="77777777" w:rsidR="00B508D4" w:rsidRDefault="00B508D4" w:rsidP="00B508D4">
      <w:pPr>
        <w:pStyle w:val="CMD"/>
      </w:pPr>
      <w:r>
        <w:t xml:space="preserve">       &lt;mask&gt;255.255.255.0&lt;/mask&gt;</w:t>
      </w:r>
    </w:p>
    <w:p w14:paraId="2E17E2BE" w14:textId="77777777" w:rsidR="00B508D4" w:rsidRDefault="00B508D4" w:rsidP="00B508D4">
      <w:pPr>
        <w:pStyle w:val="CMD"/>
      </w:pPr>
      <w:r>
        <w:t xml:space="preserve">      &lt;/primary&gt;</w:t>
      </w:r>
    </w:p>
    <w:p w14:paraId="6562534F" w14:textId="77777777" w:rsidR="00B508D4" w:rsidRDefault="00B508D4" w:rsidP="00B508D4">
      <w:pPr>
        <w:pStyle w:val="CMD"/>
      </w:pPr>
      <w:r>
        <w:t xml:space="preserve">     &lt;/address&gt;</w:t>
      </w:r>
    </w:p>
    <w:p w14:paraId="0822F810" w14:textId="77777777" w:rsidR="00B508D4" w:rsidRDefault="00B508D4" w:rsidP="00B508D4">
      <w:pPr>
        <w:pStyle w:val="CMD"/>
      </w:pPr>
      <w:r>
        <w:t xml:space="preserve">    &lt;/ip&gt;</w:t>
      </w:r>
    </w:p>
    <w:p w14:paraId="409322AD" w14:textId="77777777" w:rsidR="00B508D4" w:rsidRDefault="00B508D4" w:rsidP="00B508D4">
      <w:pPr>
        <w:pStyle w:val="CMD"/>
      </w:pPr>
      <w:r>
        <w:t xml:space="preserve">   &lt;/Loopback&gt;</w:t>
      </w:r>
    </w:p>
    <w:p w14:paraId="67A62EC5" w14:textId="77777777" w:rsidR="00B508D4" w:rsidRDefault="00B508D4" w:rsidP="00B508D4">
      <w:pPr>
        <w:pStyle w:val="CMD"/>
      </w:pPr>
      <w:r>
        <w:t xml:space="preserve">  &lt;/interface&gt;</w:t>
      </w:r>
    </w:p>
    <w:p w14:paraId="6D5D394B" w14:textId="77777777" w:rsidR="00B508D4" w:rsidRDefault="00B508D4" w:rsidP="00B508D4">
      <w:pPr>
        <w:pStyle w:val="CMD"/>
      </w:pPr>
      <w:r>
        <w:t xml:space="preserve"> &lt;/native&gt;</w:t>
      </w:r>
    </w:p>
    <w:p w14:paraId="2C6BEA82" w14:textId="77777777" w:rsidR="00B508D4" w:rsidRDefault="00B508D4" w:rsidP="00B508D4">
      <w:pPr>
        <w:pStyle w:val="CMD"/>
      </w:pPr>
      <w:r>
        <w:t>&lt;/config&gt;</w:t>
      </w:r>
    </w:p>
    <w:p w14:paraId="4310453C" w14:textId="77777777" w:rsidR="007B0A9E" w:rsidRDefault="00B508D4" w:rsidP="00B508D4">
      <w:pPr>
        <w:pStyle w:val="CMD"/>
      </w:pPr>
      <w:r>
        <w:t>"""</w:t>
      </w:r>
    </w:p>
    <w:p w14:paraId="5329043E" w14:textId="40C16197" w:rsidR="0024699D" w:rsidRDefault="00DF5C4F" w:rsidP="00DF5C4F">
      <w:pPr>
        <w:pStyle w:val="SubStepAlpha"/>
      </w:pPr>
      <w:r w:rsidRPr="00DF5C4F">
        <w:t>Nhận xét biến netconf_repply trước đó nếu bạn muốn tránh thay đổi tên máy chủ một lần nữa. Thêm chức năng edit_</w:t>
      </w:r>
      <w:proofErr w:type="gramStart"/>
      <w:r w:rsidRPr="00DF5C4F">
        <w:t>config(</w:t>
      </w:r>
      <w:proofErr w:type="gramEnd"/>
      <w:r w:rsidRPr="00DF5C4F">
        <w:t>) sau vào ncclient_netconf.py của bạn để gửi cấu hình loopback mới tới R1 và sau đó in ra kết quả</w:t>
      </w:r>
      <w:r w:rsidR="007B0A9E">
        <w:t>.</w:t>
      </w:r>
    </w:p>
    <w:p w14:paraId="4CCB00C1" w14:textId="0C864D65" w:rsidR="00B508D4" w:rsidRDefault="00B508D4" w:rsidP="00B508D4">
      <w:pPr>
        <w:pStyle w:val="CMD"/>
      </w:pPr>
      <w:r>
        <w:t>netconf_reply = m.edit_</w:t>
      </w:r>
      <w:proofErr w:type="gramStart"/>
      <w:r>
        <w:t>config(</w:t>
      </w:r>
      <w:proofErr w:type="gramEnd"/>
      <w:r>
        <w:t>target="running", config=netconf_loop</w:t>
      </w:r>
      <w:r w:rsidR="00FD7CEE">
        <w:t>b</w:t>
      </w:r>
      <w:r>
        <w:t>ack)</w:t>
      </w:r>
    </w:p>
    <w:p w14:paraId="22E8D803" w14:textId="77777777" w:rsidR="007B0A9E" w:rsidRDefault="00B508D4" w:rsidP="00B508D4">
      <w:pPr>
        <w:pStyle w:val="CMD"/>
      </w:pPr>
      <w:proofErr w:type="gramStart"/>
      <w:r>
        <w:t>print(</w:t>
      </w:r>
      <w:proofErr w:type="gramEnd"/>
      <w:r>
        <w:t>xml.dom.minidom.parseString(netconf_reply.xml).toprettyxml())</w:t>
      </w:r>
    </w:p>
    <w:p w14:paraId="5E12CD1A" w14:textId="2793A410" w:rsidR="006755DF" w:rsidRDefault="00472699" w:rsidP="00B508D4">
      <w:pPr>
        <w:pStyle w:val="SubStepAlpha"/>
      </w:pPr>
      <w:r>
        <w:t>Lưu và chạy chương trình</w:t>
      </w:r>
      <w:r w:rsidR="00C8431B">
        <w:t xml:space="preserve">. </w:t>
      </w:r>
      <w:r>
        <w:t>Chúng ta có thể lấy được kết quả đầu ra như bên dưới</w:t>
      </w:r>
      <w:r w:rsidR="000831A5">
        <w:t>:</w:t>
      </w:r>
    </w:p>
    <w:p w14:paraId="1DEDD6D5" w14:textId="77777777" w:rsidR="00B508D4" w:rsidRDefault="00B508D4" w:rsidP="00B508D4">
      <w:pPr>
        <w:pStyle w:val="CMDOutput"/>
      </w:pPr>
      <w:r>
        <w:t>================= RESTART: /home/student/ncclient-netconf.py =================</w:t>
      </w:r>
    </w:p>
    <w:p w14:paraId="48576459" w14:textId="77777777" w:rsidR="00B508D4" w:rsidRDefault="00B508D4" w:rsidP="00B508D4">
      <w:pPr>
        <w:pStyle w:val="CMDOutput"/>
      </w:pPr>
      <w:proofErr w:type="gramStart"/>
      <w:r>
        <w:t>&lt;?xml</w:t>
      </w:r>
      <w:proofErr w:type="gramEnd"/>
      <w:r>
        <w:t xml:space="preserve"> version="1.0" ?&gt;</w:t>
      </w:r>
    </w:p>
    <w:p w14:paraId="5BB1824C" w14:textId="77777777" w:rsidR="00B508D4" w:rsidRDefault="00B508D4" w:rsidP="00B508D4">
      <w:pPr>
        <w:pStyle w:val="CMDOutput"/>
      </w:pPr>
      <w:r>
        <w:t>&lt;rpc-reply message-id="urn:uuid:6407b416-2851-4eca-bbfa-7afbc6e8fbcf" xmlns="urn:ietf:params:xml:ns:netconf:base:1.0" xmlns:nc="urn:ietf:params:xml:ns:netconf:base:1.0"&gt;</w:t>
      </w:r>
    </w:p>
    <w:p w14:paraId="43E080E4" w14:textId="77777777" w:rsidR="00B508D4" w:rsidRDefault="00B508D4" w:rsidP="00B508D4">
      <w:pPr>
        <w:pStyle w:val="CMDOutput"/>
      </w:pPr>
      <w:r>
        <w:t xml:space="preserve">    </w:t>
      </w:r>
      <w:r w:rsidRPr="00B508D4">
        <w:rPr>
          <w:highlight w:val="yellow"/>
        </w:rPr>
        <w:t>&lt;ok/&gt;</w:t>
      </w:r>
    </w:p>
    <w:p w14:paraId="16BD7828" w14:textId="77777777" w:rsidR="00B508D4" w:rsidRDefault="00B508D4" w:rsidP="00B508D4">
      <w:pPr>
        <w:pStyle w:val="CMDOutput"/>
      </w:pPr>
      <w:r>
        <w:t>&lt;/rpc-reply&gt;</w:t>
      </w:r>
    </w:p>
    <w:p w14:paraId="7DB75B63" w14:textId="77777777" w:rsidR="00B508D4" w:rsidRDefault="00B508D4" w:rsidP="00B508D4">
      <w:pPr>
        <w:pStyle w:val="CMDOutput"/>
      </w:pPr>
    </w:p>
    <w:p w14:paraId="7E39E264" w14:textId="77777777" w:rsidR="00C8431B" w:rsidRDefault="00B508D4" w:rsidP="00B508D4">
      <w:pPr>
        <w:pStyle w:val="CMDOutput"/>
      </w:pPr>
      <w:r>
        <w:t>&gt;&gt;&gt;</w:t>
      </w:r>
    </w:p>
    <w:p w14:paraId="1167AC80" w14:textId="06659D05" w:rsidR="0024699D" w:rsidRDefault="00DF6234" w:rsidP="00B508D4">
      <w:pPr>
        <w:pStyle w:val="SubStepAlpha"/>
      </w:pPr>
      <w:r>
        <w:t>Trên</w:t>
      </w:r>
      <w:r w:rsidR="00C8431B">
        <w:t xml:space="preserve"> R1, </w:t>
      </w:r>
      <w:r>
        <w:t>kiểm tra loopback interface đã được tạo</w:t>
      </w:r>
      <w:r w:rsidR="00C8431B">
        <w:t>.</w:t>
      </w:r>
    </w:p>
    <w:p w14:paraId="51516997" w14:textId="77777777" w:rsidR="0024699D" w:rsidRDefault="0024699D" w:rsidP="0024699D">
      <w:pPr>
        <w:pStyle w:val="ConfigWindow"/>
      </w:pPr>
      <w:r>
        <w:t>Open configuration window</w:t>
      </w:r>
    </w:p>
    <w:p w14:paraId="3B4C9D72" w14:textId="77777777" w:rsidR="00B508D4" w:rsidRDefault="00B508D4" w:rsidP="00B508D4">
      <w:pPr>
        <w:pStyle w:val="CMD"/>
      </w:pPr>
      <w:r>
        <w:t xml:space="preserve">R1# </w:t>
      </w:r>
      <w:r w:rsidRPr="00B508D4">
        <w:rPr>
          <w:b/>
          <w:bCs/>
        </w:rPr>
        <w:t>show ip interface brief</w:t>
      </w:r>
    </w:p>
    <w:p w14:paraId="05410538" w14:textId="77777777" w:rsidR="00B508D4" w:rsidRDefault="00B508D4" w:rsidP="00B508D4">
      <w:pPr>
        <w:pStyle w:val="CMDOutput"/>
      </w:pPr>
      <w:r>
        <w:t>Interface              IP-Address      OK? Method Status                Protocol</w:t>
      </w:r>
    </w:p>
    <w:p w14:paraId="2A71F0EA" w14:textId="77777777" w:rsidR="00B508D4" w:rsidRDefault="00B508D4" w:rsidP="00B508D4">
      <w:pPr>
        <w:pStyle w:val="CMDOutput"/>
      </w:pPr>
      <w:r>
        <w:t xml:space="preserve">GigabitEthernet0/0/0   unassigned      YES </w:t>
      </w:r>
      <w:proofErr w:type="gramStart"/>
      <w:r>
        <w:t>unset  down</w:t>
      </w:r>
      <w:proofErr w:type="gramEnd"/>
      <w:r>
        <w:t xml:space="preserve">                  down</w:t>
      </w:r>
    </w:p>
    <w:p w14:paraId="703403FE" w14:textId="77777777" w:rsidR="00B508D4" w:rsidRDefault="00B508D4" w:rsidP="00B508D4">
      <w:pPr>
        <w:pStyle w:val="CMDOutput"/>
      </w:pPr>
      <w:r>
        <w:lastRenderedPageBreak/>
        <w:t>GigabitEthernet0/0/1   192.168.1.1     YES manual up                    up</w:t>
      </w:r>
    </w:p>
    <w:p w14:paraId="168A0FF3" w14:textId="77777777" w:rsidR="00B508D4" w:rsidRDefault="00B508D4" w:rsidP="00B508D4">
      <w:pPr>
        <w:pStyle w:val="CMDOutput"/>
      </w:pPr>
      <w:r>
        <w:t xml:space="preserve">Serial0/1/0            unassigned      YES </w:t>
      </w:r>
      <w:proofErr w:type="gramStart"/>
      <w:r>
        <w:t>unset  up</w:t>
      </w:r>
      <w:proofErr w:type="gramEnd"/>
      <w:r>
        <w:t xml:space="preserve">                    up</w:t>
      </w:r>
    </w:p>
    <w:p w14:paraId="4992ADAD" w14:textId="77777777" w:rsidR="00B508D4" w:rsidRDefault="00B508D4" w:rsidP="00B508D4">
      <w:pPr>
        <w:pStyle w:val="CMDOutput"/>
      </w:pPr>
      <w:r>
        <w:t xml:space="preserve">Serial0/1/1            unassigned      YES </w:t>
      </w:r>
      <w:proofErr w:type="gramStart"/>
      <w:r>
        <w:t>unset  up</w:t>
      </w:r>
      <w:proofErr w:type="gramEnd"/>
      <w:r>
        <w:t xml:space="preserve">                    up</w:t>
      </w:r>
    </w:p>
    <w:p w14:paraId="1B1D9BDE" w14:textId="77777777" w:rsidR="00B508D4" w:rsidRDefault="00B508D4" w:rsidP="00B508D4">
      <w:pPr>
        <w:pStyle w:val="CMDOutput"/>
      </w:pPr>
      <w:r>
        <w:t xml:space="preserve">GigabitEthernet0       unassigned      YES </w:t>
      </w:r>
      <w:proofErr w:type="gramStart"/>
      <w:r>
        <w:t>unset  down</w:t>
      </w:r>
      <w:proofErr w:type="gramEnd"/>
      <w:r>
        <w:t xml:space="preserve">                  down</w:t>
      </w:r>
    </w:p>
    <w:p w14:paraId="59F15B34" w14:textId="77777777" w:rsidR="00B508D4" w:rsidRDefault="00B508D4" w:rsidP="00B508D4">
      <w:pPr>
        <w:pStyle w:val="CMDOutput"/>
      </w:pPr>
      <w:r w:rsidRPr="00B508D4">
        <w:rPr>
          <w:highlight w:val="yellow"/>
        </w:rPr>
        <w:t xml:space="preserve">Loopback1              10.1.1.1        YES </w:t>
      </w:r>
      <w:proofErr w:type="gramStart"/>
      <w:r w:rsidRPr="00B508D4">
        <w:rPr>
          <w:highlight w:val="yellow"/>
        </w:rPr>
        <w:t>other  up</w:t>
      </w:r>
      <w:proofErr w:type="gramEnd"/>
      <w:r w:rsidRPr="00B508D4">
        <w:rPr>
          <w:highlight w:val="yellow"/>
        </w:rPr>
        <w:t xml:space="preserve">                    up</w:t>
      </w:r>
    </w:p>
    <w:p w14:paraId="385EDFB3" w14:textId="77777777" w:rsidR="006755DF" w:rsidRPr="003C799C" w:rsidRDefault="006755DF" w:rsidP="006755DF">
      <w:pPr>
        <w:pStyle w:val="ConfigWindow"/>
      </w:pPr>
      <w:r>
        <w:t>Close configuration window</w:t>
      </w:r>
    </w:p>
    <w:p w14:paraId="2AB89591" w14:textId="3CD4E769" w:rsidR="00E22379" w:rsidRDefault="005D1BB3" w:rsidP="005D1BB3">
      <w:pPr>
        <w:pStyle w:val="Heading3"/>
      </w:pPr>
      <w:proofErr w:type="gramStart"/>
      <w:r w:rsidRPr="005D1BB3">
        <w:t>Cố gắng tạo giao diện loopback mới có cùng địa chỉ IPv4</w:t>
      </w:r>
      <w:r w:rsidR="0024699D">
        <w:t>.</w:t>
      </w:r>
      <w:proofErr w:type="gramEnd"/>
    </w:p>
    <w:p w14:paraId="0426C6B1" w14:textId="0A53919C" w:rsidR="00F00658" w:rsidRDefault="003060D5" w:rsidP="003060D5">
      <w:pPr>
        <w:pStyle w:val="SubStepAlpha"/>
      </w:pPr>
      <w:r w:rsidRPr="003060D5">
        <w:t>Tạo một biến mới gọi là netconf_newloop. Nó sẽ giữ một cấu hình tạo giao diện loopback 2 mới nhưng có cùng địa chỉ IPv4 như trên loopback 1: 10.1.1.1./24. Tại router CLI, điều này sẽ tạo ra lỗi do cố gắng gán địa chỉ IP trùng lặp cho cổng</w:t>
      </w:r>
      <w:r w:rsidR="00F00658">
        <w:t xml:space="preserve">. </w:t>
      </w:r>
    </w:p>
    <w:p w14:paraId="064EB6B8" w14:textId="1CC9D3BF" w:rsidR="0024699D" w:rsidRDefault="003060D5" w:rsidP="005E221D">
      <w:pPr>
        <w:pStyle w:val="BodyTextL50"/>
      </w:pPr>
      <w:r>
        <w:rPr>
          <w:b/>
          <w:bCs/>
        </w:rPr>
        <w:t>Ghi chú</w:t>
      </w:r>
      <w:r w:rsidR="00F00658">
        <w:t xml:space="preserve">: </w:t>
      </w:r>
      <w:r w:rsidRPr="003060D5">
        <w:t xml:space="preserve">Nếu nhiều sinh viên đang truy cập cùng một lúc, hãy tăng </w:t>
      </w:r>
      <w:r>
        <w:t xml:space="preserve">số hiệu của loopback </w:t>
      </w:r>
      <w:r w:rsidRPr="003060D5">
        <w:t xml:space="preserve">thêm 1 </w:t>
      </w:r>
      <w:r>
        <w:t xml:space="preserve">giá trị </w:t>
      </w:r>
      <w:r w:rsidRPr="003060D5">
        <w:t xml:space="preserve">được chỉ định bởi người hướng dẫn của bạn. </w:t>
      </w:r>
      <w:proofErr w:type="gramStart"/>
      <w:r w:rsidRPr="003060D5">
        <w:t>Nếu không, bạn có thể sử dụng loopback 2, như hiển thị bên dưới</w:t>
      </w:r>
      <w:r w:rsidR="0024699D">
        <w:t>.</w:t>
      </w:r>
      <w:proofErr w:type="gramEnd"/>
    </w:p>
    <w:p w14:paraId="4B8623C4" w14:textId="77777777" w:rsidR="0024699D" w:rsidRDefault="0024699D" w:rsidP="0024699D">
      <w:pPr>
        <w:pStyle w:val="CMD"/>
      </w:pPr>
      <w:r>
        <w:t>netconf_newloop = """</w:t>
      </w:r>
    </w:p>
    <w:p w14:paraId="7416EA6B" w14:textId="77777777" w:rsidR="0024699D" w:rsidRDefault="0024699D" w:rsidP="0024699D">
      <w:pPr>
        <w:pStyle w:val="CMD"/>
      </w:pPr>
      <w:r>
        <w:t>&lt;config&gt;</w:t>
      </w:r>
    </w:p>
    <w:p w14:paraId="2E2C115E" w14:textId="77777777" w:rsidR="0024699D" w:rsidRDefault="0024699D" w:rsidP="0024699D">
      <w:pPr>
        <w:pStyle w:val="CMD"/>
      </w:pPr>
      <w:r>
        <w:t xml:space="preserve"> &lt;native xmlns="http://cisco.com/ns/yang/Cisco-IOS-XE-native"&gt;</w:t>
      </w:r>
    </w:p>
    <w:p w14:paraId="6BA31EC9" w14:textId="77777777" w:rsidR="0024699D" w:rsidRDefault="0024699D" w:rsidP="0024699D">
      <w:pPr>
        <w:pStyle w:val="CMD"/>
      </w:pPr>
      <w:r>
        <w:t xml:space="preserve">  &lt;interface&gt;</w:t>
      </w:r>
    </w:p>
    <w:p w14:paraId="6BE0E47A" w14:textId="77777777" w:rsidR="0024699D" w:rsidRDefault="0024699D" w:rsidP="0024699D">
      <w:pPr>
        <w:pStyle w:val="CMD"/>
      </w:pPr>
      <w:r>
        <w:t xml:space="preserve">   &lt;Loopback&gt;</w:t>
      </w:r>
    </w:p>
    <w:p w14:paraId="2DAA060C" w14:textId="77777777" w:rsidR="0024699D" w:rsidRDefault="0024699D" w:rsidP="0024699D">
      <w:pPr>
        <w:pStyle w:val="CMD"/>
      </w:pPr>
      <w:r>
        <w:t xml:space="preserve">    &lt;name&gt;2&lt;/name&gt;</w:t>
      </w:r>
    </w:p>
    <w:p w14:paraId="6EB6B939" w14:textId="77777777" w:rsidR="0024699D" w:rsidRDefault="0024699D" w:rsidP="0024699D">
      <w:pPr>
        <w:pStyle w:val="CMD"/>
      </w:pPr>
      <w:r>
        <w:t xml:space="preserve">    &lt;</w:t>
      </w:r>
      <w:proofErr w:type="gramStart"/>
      <w:r>
        <w:t>description</w:t>
      </w:r>
      <w:proofErr w:type="gramEnd"/>
      <w:r>
        <w:t>&gt;[Student Name]’s loopback&lt;/description&gt;</w:t>
      </w:r>
    </w:p>
    <w:p w14:paraId="72ECA8C1" w14:textId="77777777" w:rsidR="0024699D" w:rsidRDefault="0024699D" w:rsidP="0024699D">
      <w:pPr>
        <w:pStyle w:val="CMD"/>
      </w:pPr>
      <w:r>
        <w:t xml:space="preserve">    &lt;ip&gt;</w:t>
      </w:r>
    </w:p>
    <w:p w14:paraId="7C12E76D" w14:textId="77777777" w:rsidR="0024699D" w:rsidRDefault="0024699D" w:rsidP="0024699D">
      <w:pPr>
        <w:pStyle w:val="CMD"/>
      </w:pPr>
      <w:r>
        <w:t xml:space="preserve">     &lt;address&gt;</w:t>
      </w:r>
    </w:p>
    <w:p w14:paraId="7C452F6A" w14:textId="77777777" w:rsidR="0024699D" w:rsidRDefault="0024699D" w:rsidP="0024699D">
      <w:pPr>
        <w:pStyle w:val="CMD"/>
      </w:pPr>
      <w:r>
        <w:t xml:space="preserve">      &lt;primary&gt;</w:t>
      </w:r>
    </w:p>
    <w:p w14:paraId="0538E83A" w14:textId="77777777" w:rsidR="0024699D" w:rsidRDefault="0024699D" w:rsidP="0024699D">
      <w:pPr>
        <w:pStyle w:val="CMD"/>
      </w:pPr>
      <w:r>
        <w:t xml:space="preserve">       &lt;address&gt;10.1.1.1&lt;/address&gt;</w:t>
      </w:r>
    </w:p>
    <w:p w14:paraId="7331B024" w14:textId="77777777" w:rsidR="0024699D" w:rsidRDefault="0024699D" w:rsidP="0024699D">
      <w:pPr>
        <w:pStyle w:val="CMD"/>
      </w:pPr>
      <w:r>
        <w:t xml:space="preserve">       &lt;mask&gt;255.255.255.0&lt;/mask&gt;</w:t>
      </w:r>
    </w:p>
    <w:p w14:paraId="543F4253" w14:textId="77777777" w:rsidR="0024699D" w:rsidRDefault="0024699D" w:rsidP="0024699D">
      <w:pPr>
        <w:pStyle w:val="CMD"/>
      </w:pPr>
      <w:r>
        <w:t xml:space="preserve">      &lt;/primary&gt;</w:t>
      </w:r>
    </w:p>
    <w:p w14:paraId="19E03DB3" w14:textId="77777777" w:rsidR="0024699D" w:rsidRDefault="0024699D" w:rsidP="0024699D">
      <w:pPr>
        <w:pStyle w:val="CMD"/>
      </w:pPr>
      <w:r>
        <w:t xml:space="preserve">     &lt;/address&gt;</w:t>
      </w:r>
    </w:p>
    <w:p w14:paraId="4AABC3CF" w14:textId="77777777" w:rsidR="0024699D" w:rsidRDefault="0024699D" w:rsidP="0024699D">
      <w:pPr>
        <w:pStyle w:val="CMD"/>
      </w:pPr>
      <w:r>
        <w:t xml:space="preserve">    &lt;/ip&gt;</w:t>
      </w:r>
    </w:p>
    <w:p w14:paraId="3A83B67D" w14:textId="77777777" w:rsidR="0024699D" w:rsidRDefault="0024699D" w:rsidP="0024699D">
      <w:pPr>
        <w:pStyle w:val="CMD"/>
      </w:pPr>
      <w:r>
        <w:t xml:space="preserve">   &lt;/Loopback&gt;</w:t>
      </w:r>
    </w:p>
    <w:p w14:paraId="69FCAE87" w14:textId="77777777" w:rsidR="0024699D" w:rsidRDefault="0024699D" w:rsidP="0024699D">
      <w:pPr>
        <w:pStyle w:val="CMD"/>
      </w:pPr>
      <w:r>
        <w:t xml:space="preserve">  &lt;/interface&gt;</w:t>
      </w:r>
    </w:p>
    <w:p w14:paraId="1DC05812" w14:textId="77777777" w:rsidR="0024699D" w:rsidRDefault="0024699D" w:rsidP="0024699D">
      <w:pPr>
        <w:pStyle w:val="CMD"/>
      </w:pPr>
      <w:r>
        <w:t xml:space="preserve"> &lt;/native&gt;</w:t>
      </w:r>
    </w:p>
    <w:p w14:paraId="76FF7B02" w14:textId="77777777" w:rsidR="0024699D" w:rsidRDefault="0024699D" w:rsidP="0024699D">
      <w:pPr>
        <w:pStyle w:val="CMD"/>
      </w:pPr>
      <w:r>
        <w:t>&lt;/config&gt;</w:t>
      </w:r>
    </w:p>
    <w:p w14:paraId="421EFF13" w14:textId="77777777" w:rsidR="00E22379" w:rsidRDefault="0024699D" w:rsidP="0024699D">
      <w:pPr>
        <w:pStyle w:val="CMD"/>
      </w:pPr>
      <w:r>
        <w:t>"""</w:t>
      </w:r>
    </w:p>
    <w:p w14:paraId="54495005" w14:textId="55103D71" w:rsidR="0024699D" w:rsidRDefault="003060D5" w:rsidP="003060D5">
      <w:pPr>
        <w:pStyle w:val="SubStepAlpha"/>
      </w:pPr>
      <w:r w:rsidRPr="003060D5">
        <w:t>Thêm chức năng edit_config () sau vào ncclient_netconf.py của bạn để gửi cấu hình loopback mới tới R1. Bạn không cần một câu lệnh in cho bước này</w:t>
      </w:r>
      <w:r w:rsidR="0024699D" w:rsidRPr="0024699D">
        <w:t>.</w:t>
      </w:r>
    </w:p>
    <w:p w14:paraId="716C63B3" w14:textId="77777777" w:rsidR="0024699D" w:rsidRDefault="0024699D" w:rsidP="0024699D">
      <w:pPr>
        <w:pStyle w:val="CMD"/>
      </w:pPr>
      <w:r w:rsidRPr="0024699D">
        <w:t>netconf_reply = m.edit_</w:t>
      </w:r>
      <w:proofErr w:type="gramStart"/>
      <w:r w:rsidRPr="0024699D">
        <w:t>config(</w:t>
      </w:r>
      <w:proofErr w:type="gramEnd"/>
      <w:r w:rsidRPr="0024699D">
        <w:t>target="running", config=netconf_newloop)</w:t>
      </w:r>
    </w:p>
    <w:p w14:paraId="51FECBF5" w14:textId="7FE334ED" w:rsidR="0024699D" w:rsidRDefault="003060D5" w:rsidP="003060D5">
      <w:pPr>
        <w:pStyle w:val="SubStepAlpha"/>
      </w:pPr>
      <w:r w:rsidRPr="003060D5">
        <w:t>Lưu và chạy chương trình. Bạn sẽ nhận được đầu ra lỗi tương tự như sau</w:t>
      </w:r>
      <w:r w:rsidR="0024699D">
        <w:t>:</w:t>
      </w:r>
    </w:p>
    <w:p w14:paraId="62C4E4AC" w14:textId="77777777" w:rsidR="009E6D89" w:rsidRDefault="009E6D89" w:rsidP="009E6D89">
      <w:pPr>
        <w:pStyle w:val="CMDOutput"/>
      </w:pPr>
      <w:r>
        <w:t>============ RESTART: /home/student/Documents/ncclient-netconf.py ============</w:t>
      </w:r>
    </w:p>
    <w:p w14:paraId="368572C0" w14:textId="77777777" w:rsidR="009E6D89" w:rsidRDefault="009E6D89" w:rsidP="009E6D89">
      <w:pPr>
        <w:pStyle w:val="CMDOutput"/>
      </w:pPr>
      <w:r>
        <w:t>Traceback (most recent call last):</w:t>
      </w:r>
    </w:p>
    <w:p w14:paraId="3890088A" w14:textId="77777777" w:rsidR="009E6D89" w:rsidRDefault="009E6D89" w:rsidP="009E6D89">
      <w:pPr>
        <w:pStyle w:val="CMDOutput"/>
      </w:pPr>
      <w:r>
        <w:t xml:space="preserve">  File "/home/student/Documents/ncclient-netconf.py", line 71, in &lt;module&gt;</w:t>
      </w:r>
    </w:p>
    <w:p w14:paraId="08A47957" w14:textId="3A42F422" w:rsidR="009E6D89" w:rsidRDefault="00B87041" w:rsidP="009E6D89">
      <w:pPr>
        <w:pStyle w:val="CMDOutput"/>
      </w:pPr>
      <w:r>
        <w:t xml:space="preserve">    </w:t>
      </w:r>
      <w:r w:rsidR="009E6D89">
        <w:t>netconf_reply2=m.edit_</w:t>
      </w:r>
      <w:proofErr w:type="gramStart"/>
      <w:r w:rsidR="009E6D89">
        <w:t>config(</w:t>
      </w:r>
      <w:proofErr w:type="gramEnd"/>
      <w:r w:rsidR="009E6D89">
        <w:t>target='running', config = netconf_newloop)</w:t>
      </w:r>
    </w:p>
    <w:p w14:paraId="28CFC4F7" w14:textId="77777777" w:rsidR="009E6D89" w:rsidRDefault="009E6D89" w:rsidP="009E6D89">
      <w:pPr>
        <w:pStyle w:val="CMDOutput"/>
      </w:pPr>
      <w:r>
        <w:t xml:space="preserve">  File "/home/student/.local/lib/python3.6/site-packages/ncclient/manager.py", line 236, in execute</w:t>
      </w:r>
    </w:p>
    <w:p w14:paraId="45C400B6" w14:textId="359C8628" w:rsidR="009E6D89" w:rsidRDefault="00B87041" w:rsidP="009E6D89">
      <w:pPr>
        <w:pStyle w:val="CMDOutput"/>
      </w:pPr>
      <w:r>
        <w:t xml:space="preserve">     </w:t>
      </w:r>
      <w:r w:rsidR="009E6D89">
        <w:t>huge_tree=self._huge_tree).</w:t>
      </w:r>
      <w:proofErr w:type="gramStart"/>
      <w:r w:rsidR="009E6D89">
        <w:t>request(</w:t>
      </w:r>
      <w:proofErr w:type="gramEnd"/>
      <w:r w:rsidR="009E6D89">
        <w:t>*args, **kwds)</w:t>
      </w:r>
    </w:p>
    <w:p w14:paraId="0B5C1CD0" w14:textId="77777777" w:rsidR="009E6D89" w:rsidRDefault="009E6D89" w:rsidP="009E6D89">
      <w:pPr>
        <w:pStyle w:val="CMDOutput"/>
      </w:pPr>
      <w:r>
        <w:t xml:space="preserve">  File "/home/student/.local/lib/python3.6/site-packages/ncclient/operations/edit.py", line 69, in request</w:t>
      </w:r>
    </w:p>
    <w:p w14:paraId="67CA111B" w14:textId="50D38326" w:rsidR="009E6D89" w:rsidRDefault="00B87041" w:rsidP="009E6D89">
      <w:pPr>
        <w:pStyle w:val="CMDOutput"/>
      </w:pPr>
      <w:r>
        <w:lastRenderedPageBreak/>
        <w:t xml:space="preserve">     </w:t>
      </w:r>
      <w:proofErr w:type="gramStart"/>
      <w:r w:rsidR="009E6D89">
        <w:t>return</w:t>
      </w:r>
      <w:proofErr w:type="gramEnd"/>
      <w:r w:rsidR="009E6D89">
        <w:t xml:space="preserve"> self._request(node)</w:t>
      </w:r>
    </w:p>
    <w:p w14:paraId="4DFF25D4" w14:textId="77777777" w:rsidR="009E6D89" w:rsidRDefault="009E6D89" w:rsidP="009E6D89">
      <w:pPr>
        <w:pStyle w:val="CMDOutput"/>
      </w:pPr>
      <w:r>
        <w:t>ncclient.operations.rpc.RPCError: inconsistent value: Device refused one or more commands</w:t>
      </w:r>
    </w:p>
    <w:p w14:paraId="04A8E663" w14:textId="505B1ADE" w:rsidR="009E6D89" w:rsidRDefault="009E6D89" w:rsidP="009E6D89">
      <w:pPr>
        <w:pStyle w:val="CMDOutput"/>
      </w:pPr>
      <w:r>
        <w:t>&gt;&gt;&gt;</w:t>
      </w:r>
    </w:p>
    <w:p w14:paraId="285E249B" w14:textId="6D61095D" w:rsidR="0024699D" w:rsidRDefault="003060D5" w:rsidP="003060D5">
      <w:pPr>
        <w:pStyle w:val="SubStepAlpha"/>
      </w:pPr>
      <w:r w:rsidRPr="003060D5">
        <w:t>Không giống như sử dụng netmiko hoặc sao chép và dán script, NETCONF sẽ không áp dụng bất kỳ cấu hình nào được gửi nếu một hoặc nhiều lệnh bị từ chối. Để xác minh điều này, hãy nhập lệnh show giao diện ip trên R1. Lưu ý rằng giao diện mới của bạn chưa được tạo</w:t>
      </w:r>
      <w:r w:rsidR="009D0232">
        <w:t>.</w:t>
      </w:r>
    </w:p>
    <w:p w14:paraId="3EAF27EC" w14:textId="77777777" w:rsidR="0024699D" w:rsidRDefault="0024699D" w:rsidP="0024699D">
      <w:pPr>
        <w:pStyle w:val="ConfigWindow"/>
      </w:pPr>
      <w:r>
        <w:t>Open configuration window</w:t>
      </w:r>
    </w:p>
    <w:p w14:paraId="609B6BDD" w14:textId="77777777" w:rsidR="0024699D" w:rsidRDefault="0024699D" w:rsidP="0024699D">
      <w:pPr>
        <w:pStyle w:val="CMD"/>
      </w:pPr>
      <w:r>
        <w:t xml:space="preserve">R1# </w:t>
      </w:r>
      <w:r w:rsidRPr="0024699D">
        <w:rPr>
          <w:b/>
          <w:bCs/>
        </w:rPr>
        <w:t>show ip interface brief</w:t>
      </w:r>
    </w:p>
    <w:p w14:paraId="4585E30A" w14:textId="77777777" w:rsidR="0024699D" w:rsidRDefault="0024699D" w:rsidP="0024699D">
      <w:pPr>
        <w:pStyle w:val="CMDOutput"/>
      </w:pPr>
      <w:r>
        <w:t>Interface              IP-Address      OK? Method Status                Protocol</w:t>
      </w:r>
    </w:p>
    <w:p w14:paraId="3C63C3BC" w14:textId="77777777" w:rsidR="0024699D" w:rsidRDefault="0024699D" w:rsidP="0024699D">
      <w:pPr>
        <w:pStyle w:val="CMDOutput"/>
      </w:pPr>
      <w:r>
        <w:t xml:space="preserve">GigabitEthernet0/0/0   unassigned      YES </w:t>
      </w:r>
      <w:proofErr w:type="gramStart"/>
      <w:r>
        <w:t>unset  down</w:t>
      </w:r>
      <w:proofErr w:type="gramEnd"/>
      <w:r>
        <w:t xml:space="preserve">                  down</w:t>
      </w:r>
    </w:p>
    <w:p w14:paraId="5A58D99D" w14:textId="77777777" w:rsidR="0024699D" w:rsidRDefault="0024699D" w:rsidP="0024699D">
      <w:pPr>
        <w:pStyle w:val="CMDOutput"/>
      </w:pPr>
      <w:r>
        <w:t>GigabitEthernet0/0/1   192.168.1.1     YES manual up                    up</w:t>
      </w:r>
    </w:p>
    <w:p w14:paraId="1DA13F78" w14:textId="77777777" w:rsidR="0024699D" w:rsidRDefault="0024699D" w:rsidP="0024699D">
      <w:pPr>
        <w:pStyle w:val="CMDOutput"/>
      </w:pPr>
      <w:r>
        <w:t xml:space="preserve">Serial0/1/0            unassigned      YES </w:t>
      </w:r>
      <w:proofErr w:type="gramStart"/>
      <w:r>
        <w:t>unset  up</w:t>
      </w:r>
      <w:proofErr w:type="gramEnd"/>
      <w:r>
        <w:t xml:space="preserve">                    up</w:t>
      </w:r>
    </w:p>
    <w:p w14:paraId="4E0C937E" w14:textId="77777777" w:rsidR="0024699D" w:rsidRDefault="0024699D" w:rsidP="0024699D">
      <w:pPr>
        <w:pStyle w:val="CMDOutput"/>
      </w:pPr>
      <w:r>
        <w:t xml:space="preserve">Serial0/1/1            unassigned      YES </w:t>
      </w:r>
      <w:proofErr w:type="gramStart"/>
      <w:r>
        <w:t>unset  up</w:t>
      </w:r>
      <w:proofErr w:type="gramEnd"/>
      <w:r>
        <w:t xml:space="preserve">                    up</w:t>
      </w:r>
    </w:p>
    <w:p w14:paraId="53832BC1" w14:textId="77777777" w:rsidR="0024699D" w:rsidRDefault="0024699D" w:rsidP="0024699D">
      <w:pPr>
        <w:pStyle w:val="CMDOutput"/>
      </w:pPr>
      <w:r>
        <w:t xml:space="preserve">GigabitEthernet0       unassigned      YES </w:t>
      </w:r>
      <w:proofErr w:type="gramStart"/>
      <w:r>
        <w:t>unset  down</w:t>
      </w:r>
      <w:proofErr w:type="gramEnd"/>
      <w:r>
        <w:t xml:space="preserve">                  down</w:t>
      </w:r>
    </w:p>
    <w:p w14:paraId="6A3262ED" w14:textId="77777777" w:rsidR="0024699D" w:rsidRDefault="0024699D" w:rsidP="0024699D">
      <w:pPr>
        <w:pStyle w:val="CMDOutput"/>
      </w:pPr>
      <w:r>
        <w:t xml:space="preserve">Loopback1              10.1.1.1        YES </w:t>
      </w:r>
      <w:proofErr w:type="gramStart"/>
      <w:r>
        <w:t>other  up</w:t>
      </w:r>
      <w:proofErr w:type="gramEnd"/>
      <w:r>
        <w:t xml:space="preserve">                    up</w:t>
      </w:r>
    </w:p>
    <w:p w14:paraId="608CC967" w14:textId="77777777" w:rsidR="006755DF" w:rsidRDefault="006755DF" w:rsidP="006755DF">
      <w:pPr>
        <w:pStyle w:val="ConfigWindow"/>
      </w:pPr>
      <w:r>
        <w:t>Close configuration window</w:t>
      </w:r>
    </w:p>
    <w:p w14:paraId="14175EE5" w14:textId="446BE78B" w:rsidR="006755DF" w:rsidRDefault="008C63ED" w:rsidP="00DC0842">
      <w:pPr>
        <w:pStyle w:val="Heading2"/>
      </w:pPr>
      <w:r>
        <w:t>C</w:t>
      </w:r>
      <w:r w:rsidR="00DC0842" w:rsidRPr="00DC0842">
        <w:t>hương trình được sử dụng trong lab này</w:t>
      </w:r>
    </w:p>
    <w:p w14:paraId="5FA02EF0" w14:textId="0B2A27EB" w:rsidR="006755DF" w:rsidRDefault="00CC6474" w:rsidP="006755DF">
      <w:pPr>
        <w:pStyle w:val="BodyTextL25"/>
      </w:pPr>
      <w:proofErr w:type="gramStart"/>
      <w:r w:rsidRPr="00CC6474">
        <w:t>Sau đây là chương trình hoàn chỉnh được tạo ra trong lab này.</w:t>
      </w:r>
      <w:proofErr w:type="gramEnd"/>
      <w:r w:rsidRPr="00CC6474">
        <w:t xml:space="preserve"> </w:t>
      </w:r>
      <w:proofErr w:type="gramStart"/>
      <w:r w:rsidRPr="00CC6474">
        <w:t>Code từ Part 5, Step 3 được đánh dấu comment để bạn có thể chạy script mà không gặp lỗi.</w:t>
      </w:r>
      <w:proofErr w:type="gramEnd"/>
      <w:r w:rsidRPr="00CC6474">
        <w:t xml:space="preserve"> </w:t>
      </w:r>
      <w:proofErr w:type="gramStart"/>
      <w:r w:rsidRPr="00CC6474">
        <w:t>Script của bạn có thể trông khác nhau.</w:t>
      </w:r>
      <w:proofErr w:type="gramEnd"/>
      <w:r w:rsidRPr="00CC6474">
        <w:t xml:space="preserve"> </w:t>
      </w:r>
      <w:proofErr w:type="gramStart"/>
      <w:r w:rsidRPr="00CC6474">
        <w:t>Thực hành các kỹ năng Python của bạn bằng cách sửa đổi chương trình để gửi các lệnh xác minh và cấu hình khác nhau</w:t>
      </w:r>
      <w:r w:rsidR="006755DF">
        <w:t>.</w:t>
      </w:r>
      <w:proofErr w:type="gramEnd"/>
    </w:p>
    <w:p w14:paraId="6458DFE7" w14:textId="77777777" w:rsidR="006755DF" w:rsidRDefault="006755DF" w:rsidP="006755DF">
      <w:pPr>
        <w:pStyle w:val="CMD"/>
      </w:pPr>
      <w:r>
        <w:t>from ncclient import manager</w:t>
      </w:r>
    </w:p>
    <w:p w14:paraId="4092847F" w14:textId="77777777" w:rsidR="006755DF" w:rsidRDefault="006755DF" w:rsidP="006755DF">
      <w:pPr>
        <w:pStyle w:val="CMD"/>
      </w:pPr>
      <w:proofErr w:type="gramStart"/>
      <w:r>
        <w:t>import</w:t>
      </w:r>
      <w:proofErr w:type="gramEnd"/>
      <w:r>
        <w:t xml:space="preserve"> xml.dom.minidom</w:t>
      </w:r>
    </w:p>
    <w:p w14:paraId="4FF1E556" w14:textId="77777777" w:rsidR="006755DF" w:rsidRDefault="006755DF" w:rsidP="006755DF">
      <w:pPr>
        <w:pStyle w:val="CMD"/>
      </w:pPr>
    </w:p>
    <w:p w14:paraId="0DF7EEFC" w14:textId="77777777" w:rsidR="006755DF" w:rsidRDefault="006755DF" w:rsidP="006755DF">
      <w:pPr>
        <w:pStyle w:val="CMD"/>
      </w:pPr>
      <w:r>
        <w:t xml:space="preserve">m = </w:t>
      </w:r>
      <w:proofErr w:type="gramStart"/>
      <w:r>
        <w:t>manager.connect(</w:t>
      </w:r>
      <w:proofErr w:type="gramEnd"/>
    </w:p>
    <w:p w14:paraId="7B97EBBF" w14:textId="77777777" w:rsidR="006755DF" w:rsidRDefault="006755DF" w:rsidP="006755DF">
      <w:pPr>
        <w:pStyle w:val="CMD"/>
      </w:pPr>
      <w:r>
        <w:t xml:space="preserve">    host="192.168.1.1",</w:t>
      </w:r>
    </w:p>
    <w:p w14:paraId="0E3BF30E" w14:textId="77777777" w:rsidR="006755DF" w:rsidRDefault="006755DF" w:rsidP="006755DF">
      <w:pPr>
        <w:pStyle w:val="CMD"/>
      </w:pPr>
      <w:r>
        <w:t xml:space="preserve">    port=830,</w:t>
      </w:r>
    </w:p>
    <w:p w14:paraId="2CE80C85" w14:textId="77777777" w:rsidR="006755DF" w:rsidRDefault="006755DF" w:rsidP="006755DF">
      <w:pPr>
        <w:pStyle w:val="CMD"/>
      </w:pPr>
      <w:r>
        <w:t xml:space="preserve">    username="cisco",</w:t>
      </w:r>
    </w:p>
    <w:p w14:paraId="5D351924" w14:textId="77777777" w:rsidR="006755DF" w:rsidRDefault="006755DF" w:rsidP="006755DF">
      <w:pPr>
        <w:pStyle w:val="CMD"/>
      </w:pPr>
      <w:r>
        <w:t xml:space="preserve">    password="cisco123!",</w:t>
      </w:r>
    </w:p>
    <w:p w14:paraId="59125736" w14:textId="77777777" w:rsidR="006755DF" w:rsidRDefault="006755DF" w:rsidP="006755DF">
      <w:pPr>
        <w:pStyle w:val="CMD"/>
      </w:pPr>
      <w:r>
        <w:t xml:space="preserve">    hostkey_verify=False</w:t>
      </w:r>
    </w:p>
    <w:p w14:paraId="2FA8AA5B" w14:textId="77777777" w:rsidR="006755DF" w:rsidRDefault="006755DF" w:rsidP="006755DF">
      <w:pPr>
        <w:pStyle w:val="CMD"/>
      </w:pPr>
      <w:r>
        <w:t xml:space="preserve">    )</w:t>
      </w:r>
    </w:p>
    <w:p w14:paraId="749C2292" w14:textId="77777777" w:rsidR="006755DF" w:rsidRDefault="006755DF" w:rsidP="006755DF">
      <w:pPr>
        <w:pStyle w:val="CMD"/>
      </w:pPr>
    </w:p>
    <w:p w14:paraId="24E7401D" w14:textId="77777777" w:rsidR="006755DF" w:rsidRDefault="006755DF" w:rsidP="006755DF">
      <w:pPr>
        <w:pStyle w:val="CMD"/>
      </w:pPr>
      <w:proofErr w:type="gramStart"/>
      <w:r>
        <w:t>print(</w:t>
      </w:r>
      <w:proofErr w:type="gramEnd"/>
      <w:r>
        <w:t>"#Supported Capabilities (YANG models):")</w:t>
      </w:r>
    </w:p>
    <w:p w14:paraId="569362CA" w14:textId="77777777" w:rsidR="006755DF" w:rsidRDefault="006755DF" w:rsidP="006755DF">
      <w:pPr>
        <w:pStyle w:val="CMD"/>
      </w:pPr>
      <w:proofErr w:type="gramStart"/>
      <w:r>
        <w:t>for</w:t>
      </w:r>
      <w:proofErr w:type="gramEnd"/>
      <w:r>
        <w:t xml:space="preserve"> capability in m.server_capabilities:</w:t>
      </w:r>
    </w:p>
    <w:p w14:paraId="6F41B972" w14:textId="77777777" w:rsidR="006755DF" w:rsidRDefault="006755DF" w:rsidP="006755DF">
      <w:pPr>
        <w:pStyle w:val="CMD"/>
      </w:pPr>
      <w:r>
        <w:t xml:space="preserve">    print(capability)</w:t>
      </w:r>
    </w:p>
    <w:p w14:paraId="477430FE" w14:textId="77777777" w:rsidR="006755DF" w:rsidRDefault="006755DF" w:rsidP="006755DF">
      <w:pPr>
        <w:pStyle w:val="CMD"/>
      </w:pPr>
    </w:p>
    <w:p w14:paraId="4F884D60" w14:textId="77777777" w:rsidR="006755DF" w:rsidRDefault="006755DF" w:rsidP="006755DF">
      <w:pPr>
        <w:pStyle w:val="CMD"/>
      </w:pPr>
    </w:p>
    <w:p w14:paraId="3B0D3231" w14:textId="77777777" w:rsidR="006755DF" w:rsidRDefault="006755DF" w:rsidP="006755DF">
      <w:pPr>
        <w:pStyle w:val="CMD"/>
      </w:pPr>
      <w:r>
        <w:t>netconf_reply = m.get_config(source="running")</w:t>
      </w:r>
    </w:p>
    <w:p w14:paraId="044B653C" w14:textId="77777777" w:rsidR="006755DF" w:rsidRDefault="006755DF" w:rsidP="006755DF">
      <w:pPr>
        <w:pStyle w:val="CMD"/>
      </w:pPr>
      <w:proofErr w:type="gramStart"/>
      <w:r>
        <w:t>print(</w:t>
      </w:r>
      <w:proofErr w:type="gramEnd"/>
      <w:r>
        <w:t>xml.dom.minidom.parseString(netconf_reply.xml).toprettyxml())</w:t>
      </w:r>
    </w:p>
    <w:p w14:paraId="5B7763B2" w14:textId="77777777" w:rsidR="006755DF" w:rsidRDefault="006755DF" w:rsidP="006755DF">
      <w:pPr>
        <w:pStyle w:val="CMD"/>
      </w:pPr>
    </w:p>
    <w:p w14:paraId="0E3886A6" w14:textId="77777777" w:rsidR="006755DF" w:rsidRDefault="006755DF" w:rsidP="006755DF">
      <w:pPr>
        <w:pStyle w:val="CMD"/>
      </w:pPr>
      <w:r>
        <w:t>netconf_filter = """</w:t>
      </w:r>
    </w:p>
    <w:p w14:paraId="29923FC2" w14:textId="77777777" w:rsidR="006755DF" w:rsidRDefault="006755DF" w:rsidP="006755DF">
      <w:pPr>
        <w:pStyle w:val="CMD"/>
      </w:pPr>
      <w:r>
        <w:t>&lt;filter&gt;</w:t>
      </w:r>
    </w:p>
    <w:p w14:paraId="6AA4CAD1" w14:textId="77777777" w:rsidR="006755DF" w:rsidRDefault="006755DF" w:rsidP="006755DF">
      <w:pPr>
        <w:pStyle w:val="CMD"/>
      </w:pPr>
      <w:r>
        <w:t xml:space="preserve">    &lt;native xmlns="http://cisco.com/ns/yang/Cisco-IOS-XE-native" /&gt;</w:t>
      </w:r>
    </w:p>
    <w:p w14:paraId="4F05AFDB" w14:textId="77777777" w:rsidR="006755DF" w:rsidRDefault="006755DF" w:rsidP="006755DF">
      <w:pPr>
        <w:pStyle w:val="CMD"/>
      </w:pPr>
      <w:r>
        <w:t>&lt;/filter&gt;</w:t>
      </w:r>
    </w:p>
    <w:p w14:paraId="28384F09" w14:textId="77777777" w:rsidR="006755DF" w:rsidRDefault="006755DF" w:rsidP="006755DF">
      <w:pPr>
        <w:pStyle w:val="CMD"/>
      </w:pPr>
      <w:r>
        <w:t>"""</w:t>
      </w:r>
    </w:p>
    <w:p w14:paraId="133CC405" w14:textId="77777777" w:rsidR="006755DF" w:rsidRDefault="006755DF" w:rsidP="006755DF">
      <w:pPr>
        <w:pStyle w:val="CMD"/>
      </w:pPr>
      <w:r>
        <w:t>netconf_reply = m.get_</w:t>
      </w:r>
      <w:proofErr w:type="gramStart"/>
      <w:r>
        <w:t>config(</w:t>
      </w:r>
      <w:proofErr w:type="gramEnd"/>
      <w:r>
        <w:t>source="running", filter=netconf_filter)</w:t>
      </w:r>
    </w:p>
    <w:p w14:paraId="1D38ACB0" w14:textId="77777777" w:rsidR="006755DF" w:rsidRDefault="006755DF" w:rsidP="006755DF">
      <w:pPr>
        <w:pStyle w:val="CMD"/>
      </w:pPr>
      <w:proofErr w:type="gramStart"/>
      <w:r>
        <w:lastRenderedPageBreak/>
        <w:t>print(</w:t>
      </w:r>
      <w:proofErr w:type="gramEnd"/>
      <w:r>
        <w:t>xml.dom.minidom.parseString(netconf_reply.xml).toprettyxml())</w:t>
      </w:r>
    </w:p>
    <w:p w14:paraId="2245B09C" w14:textId="77777777" w:rsidR="006755DF" w:rsidRDefault="006755DF" w:rsidP="006755DF">
      <w:pPr>
        <w:pStyle w:val="CMD"/>
      </w:pPr>
    </w:p>
    <w:p w14:paraId="66950DE3" w14:textId="77777777" w:rsidR="006755DF" w:rsidRDefault="006755DF" w:rsidP="006755DF">
      <w:pPr>
        <w:pStyle w:val="CMD"/>
      </w:pPr>
      <w:r>
        <w:t>netconf_hostname = """</w:t>
      </w:r>
    </w:p>
    <w:p w14:paraId="7F42A6A9" w14:textId="77777777" w:rsidR="006755DF" w:rsidRDefault="006755DF" w:rsidP="006755DF">
      <w:pPr>
        <w:pStyle w:val="CMD"/>
      </w:pPr>
      <w:r>
        <w:t>&lt;config&gt;</w:t>
      </w:r>
    </w:p>
    <w:p w14:paraId="3B00A27F" w14:textId="77777777" w:rsidR="006755DF" w:rsidRDefault="006755DF" w:rsidP="006755DF">
      <w:pPr>
        <w:pStyle w:val="CMD"/>
      </w:pPr>
      <w:r>
        <w:t xml:space="preserve">  &lt;native xmlns="http://cisco.com/ns/yang/Cisco-IOS-XE-native"&gt;</w:t>
      </w:r>
    </w:p>
    <w:p w14:paraId="2266BAC7" w14:textId="77777777" w:rsidR="006755DF" w:rsidRDefault="006755DF" w:rsidP="006755DF">
      <w:pPr>
        <w:pStyle w:val="CMD"/>
      </w:pPr>
      <w:r>
        <w:t xml:space="preserve">     &lt;hostname&gt;NEWHOSTNAME&lt;/hostname&gt;</w:t>
      </w:r>
    </w:p>
    <w:p w14:paraId="5A18398F" w14:textId="77777777" w:rsidR="006755DF" w:rsidRDefault="006755DF" w:rsidP="006755DF">
      <w:pPr>
        <w:pStyle w:val="CMD"/>
      </w:pPr>
      <w:r>
        <w:t xml:space="preserve">  &lt;/native&gt;</w:t>
      </w:r>
    </w:p>
    <w:p w14:paraId="6E6517E9" w14:textId="77777777" w:rsidR="006755DF" w:rsidRDefault="006755DF" w:rsidP="006755DF">
      <w:pPr>
        <w:pStyle w:val="CMD"/>
      </w:pPr>
      <w:r>
        <w:t>&lt;/config&gt;</w:t>
      </w:r>
    </w:p>
    <w:p w14:paraId="3753343D" w14:textId="77777777" w:rsidR="006755DF" w:rsidRDefault="006755DF" w:rsidP="006755DF">
      <w:pPr>
        <w:pStyle w:val="CMD"/>
      </w:pPr>
      <w:r>
        <w:t>"""</w:t>
      </w:r>
    </w:p>
    <w:p w14:paraId="0E07E5E6" w14:textId="77777777" w:rsidR="006755DF" w:rsidRDefault="006755DF" w:rsidP="006755DF">
      <w:pPr>
        <w:pStyle w:val="CMD"/>
      </w:pPr>
    </w:p>
    <w:p w14:paraId="600B64F2" w14:textId="77777777" w:rsidR="006755DF" w:rsidRDefault="006755DF" w:rsidP="006755DF">
      <w:pPr>
        <w:pStyle w:val="CMD"/>
      </w:pPr>
      <w:r>
        <w:t>netconf_reply = m.edit_</w:t>
      </w:r>
      <w:proofErr w:type="gramStart"/>
      <w:r>
        <w:t>config(</w:t>
      </w:r>
      <w:proofErr w:type="gramEnd"/>
      <w:r>
        <w:t>target="running", config=netconf_hostname)</w:t>
      </w:r>
    </w:p>
    <w:p w14:paraId="302C8131" w14:textId="77777777" w:rsidR="006755DF" w:rsidRDefault="006755DF" w:rsidP="006755DF">
      <w:pPr>
        <w:pStyle w:val="CMD"/>
      </w:pPr>
      <w:proofErr w:type="gramStart"/>
      <w:r>
        <w:t>print(</w:t>
      </w:r>
      <w:proofErr w:type="gramEnd"/>
      <w:r>
        <w:t>xml.dom.minidom.parseString(netconf_reply.xml).toprettyxml())</w:t>
      </w:r>
    </w:p>
    <w:p w14:paraId="3664F025" w14:textId="77777777" w:rsidR="006755DF" w:rsidRDefault="006755DF" w:rsidP="006755DF">
      <w:pPr>
        <w:pStyle w:val="CMD"/>
      </w:pPr>
    </w:p>
    <w:p w14:paraId="595D8FE2" w14:textId="77777777" w:rsidR="006755DF" w:rsidRDefault="006755DF" w:rsidP="006755DF">
      <w:pPr>
        <w:pStyle w:val="CMD"/>
      </w:pPr>
      <w:r>
        <w:t>netconf_loopack = """</w:t>
      </w:r>
    </w:p>
    <w:p w14:paraId="7565C623" w14:textId="77777777" w:rsidR="006755DF" w:rsidRDefault="006755DF" w:rsidP="006755DF">
      <w:pPr>
        <w:pStyle w:val="CMD"/>
      </w:pPr>
      <w:r>
        <w:t>&lt;config&gt;</w:t>
      </w:r>
    </w:p>
    <w:p w14:paraId="5C6F2247" w14:textId="77777777" w:rsidR="006755DF" w:rsidRDefault="006755DF" w:rsidP="006755DF">
      <w:pPr>
        <w:pStyle w:val="CMD"/>
      </w:pPr>
      <w:r>
        <w:t xml:space="preserve"> &lt;native xmlns="http://cisco.com/ns/yang/Cisco-IOS-XE-native"&gt;</w:t>
      </w:r>
    </w:p>
    <w:p w14:paraId="2E82D77C" w14:textId="77777777" w:rsidR="006755DF" w:rsidRDefault="006755DF" w:rsidP="006755DF">
      <w:pPr>
        <w:pStyle w:val="CMD"/>
      </w:pPr>
      <w:r>
        <w:t xml:space="preserve">  &lt;interface&gt;</w:t>
      </w:r>
    </w:p>
    <w:p w14:paraId="6C9173C8" w14:textId="77777777" w:rsidR="006755DF" w:rsidRDefault="006755DF" w:rsidP="006755DF">
      <w:pPr>
        <w:pStyle w:val="CMD"/>
      </w:pPr>
      <w:r>
        <w:t xml:space="preserve">   &lt;Loopback&gt;</w:t>
      </w:r>
    </w:p>
    <w:p w14:paraId="2313A14A" w14:textId="77777777" w:rsidR="006755DF" w:rsidRDefault="006755DF" w:rsidP="006755DF">
      <w:pPr>
        <w:pStyle w:val="CMD"/>
      </w:pPr>
      <w:r>
        <w:t xml:space="preserve">    &lt;name&gt;1&lt;/name&gt;</w:t>
      </w:r>
    </w:p>
    <w:p w14:paraId="431F616F" w14:textId="77777777" w:rsidR="006755DF" w:rsidRDefault="006755DF" w:rsidP="006755DF">
      <w:pPr>
        <w:pStyle w:val="CMD"/>
      </w:pPr>
      <w:r>
        <w:t xml:space="preserve">    &lt;</w:t>
      </w:r>
      <w:proofErr w:type="gramStart"/>
      <w:r>
        <w:t>description</w:t>
      </w:r>
      <w:proofErr w:type="gramEnd"/>
      <w:r>
        <w:t>&gt;[Student Name]'s loopback&lt;/description&gt;</w:t>
      </w:r>
    </w:p>
    <w:p w14:paraId="25E9B917" w14:textId="77777777" w:rsidR="006755DF" w:rsidRDefault="006755DF" w:rsidP="006755DF">
      <w:pPr>
        <w:pStyle w:val="CMD"/>
      </w:pPr>
      <w:r>
        <w:t xml:space="preserve">    &lt;ip&gt;</w:t>
      </w:r>
    </w:p>
    <w:p w14:paraId="126E7210" w14:textId="77777777" w:rsidR="006755DF" w:rsidRDefault="006755DF" w:rsidP="006755DF">
      <w:pPr>
        <w:pStyle w:val="CMD"/>
      </w:pPr>
      <w:r>
        <w:t xml:space="preserve">     &lt;address&gt;</w:t>
      </w:r>
    </w:p>
    <w:p w14:paraId="321A86F6" w14:textId="77777777" w:rsidR="006755DF" w:rsidRDefault="006755DF" w:rsidP="006755DF">
      <w:pPr>
        <w:pStyle w:val="CMD"/>
      </w:pPr>
      <w:r>
        <w:t xml:space="preserve">      &lt;primary&gt;</w:t>
      </w:r>
    </w:p>
    <w:p w14:paraId="3EB85938" w14:textId="77777777" w:rsidR="006755DF" w:rsidRDefault="006755DF" w:rsidP="006755DF">
      <w:pPr>
        <w:pStyle w:val="CMD"/>
      </w:pPr>
      <w:r>
        <w:t xml:space="preserve">       &lt;address&gt;10.1.1.1&lt;/address&gt;</w:t>
      </w:r>
    </w:p>
    <w:p w14:paraId="4143889E" w14:textId="77777777" w:rsidR="006755DF" w:rsidRDefault="006755DF" w:rsidP="006755DF">
      <w:pPr>
        <w:pStyle w:val="CMD"/>
      </w:pPr>
      <w:r>
        <w:t xml:space="preserve">       &lt;mask&gt;255.255.255.0&lt;/mask&gt;</w:t>
      </w:r>
    </w:p>
    <w:p w14:paraId="56DCF5FB" w14:textId="77777777" w:rsidR="006755DF" w:rsidRDefault="006755DF" w:rsidP="006755DF">
      <w:pPr>
        <w:pStyle w:val="CMD"/>
      </w:pPr>
      <w:r>
        <w:t xml:space="preserve">      &lt;/primary&gt;</w:t>
      </w:r>
    </w:p>
    <w:p w14:paraId="75D57D31" w14:textId="77777777" w:rsidR="006755DF" w:rsidRDefault="006755DF" w:rsidP="006755DF">
      <w:pPr>
        <w:pStyle w:val="CMD"/>
      </w:pPr>
      <w:r>
        <w:t xml:space="preserve">     &lt;/address&gt;</w:t>
      </w:r>
    </w:p>
    <w:p w14:paraId="1A30A6EE" w14:textId="77777777" w:rsidR="006755DF" w:rsidRDefault="006755DF" w:rsidP="006755DF">
      <w:pPr>
        <w:pStyle w:val="CMD"/>
      </w:pPr>
      <w:r>
        <w:t xml:space="preserve">    &lt;/ip&gt;</w:t>
      </w:r>
    </w:p>
    <w:p w14:paraId="5780C21D" w14:textId="77777777" w:rsidR="006755DF" w:rsidRDefault="006755DF" w:rsidP="006755DF">
      <w:pPr>
        <w:pStyle w:val="CMD"/>
      </w:pPr>
      <w:r>
        <w:t xml:space="preserve">   &lt;/Loopback&gt;</w:t>
      </w:r>
    </w:p>
    <w:p w14:paraId="01A3C195" w14:textId="77777777" w:rsidR="006755DF" w:rsidRDefault="006755DF" w:rsidP="006755DF">
      <w:pPr>
        <w:pStyle w:val="CMD"/>
      </w:pPr>
      <w:r>
        <w:t xml:space="preserve">  &lt;/interface&gt;</w:t>
      </w:r>
    </w:p>
    <w:p w14:paraId="02462BF4" w14:textId="77777777" w:rsidR="006755DF" w:rsidRDefault="006755DF" w:rsidP="006755DF">
      <w:pPr>
        <w:pStyle w:val="CMD"/>
      </w:pPr>
      <w:r>
        <w:t xml:space="preserve"> &lt;/native&gt;</w:t>
      </w:r>
    </w:p>
    <w:p w14:paraId="5910D34E" w14:textId="77777777" w:rsidR="006755DF" w:rsidRDefault="006755DF" w:rsidP="006755DF">
      <w:pPr>
        <w:pStyle w:val="CMD"/>
      </w:pPr>
      <w:r>
        <w:t>&lt;/config&gt;</w:t>
      </w:r>
    </w:p>
    <w:p w14:paraId="75874E5B" w14:textId="77777777" w:rsidR="006755DF" w:rsidRDefault="006755DF" w:rsidP="006755DF">
      <w:pPr>
        <w:pStyle w:val="CMD"/>
      </w:pPr>
      <w:r>
        <w:t>"""</w:t>
      </w:r>
    </w:p>
    <w:p w14:paraId="62D5E3AE" w14:textId="77777777" w:rsidR="006755DF" w:rsidRDefault="006755DF" w:rsidP="006755DF">
      <w:pPr>
        <w:pStyle w:val="CMD"/>
      </w:pPr>
    </w:p>
    <w:p w14:paraId="428C7655" w14:textId="77777777" w:rsidR="006755DF" w:rsidRDefault="006755DF" w:rsidP="006755DF">
      <w:pPr>
        <w:pStyle w:val="CMD"/>
      </w:pPr>
      <w:r>
        <w:t>netconf_reply = m.edit_</w:t>
      </w:r>
      <w:proofErr w:type="gramStart"/>
      <w:r>
        <w:t>config(</w:t>
      </w:r>
      <w:proofErr w:type="gramEnd"/>
      <w:r>
        <w:t>target="running", config=netconf_loopack)</w:t>
      </w:r>
    </w:p>
    <w:p w14:paraId="21A478D7" w14:textId="77777777" w:rsidR="006755DF" w:rsidRDefault="006755DF" w:rsidP="006755DF">
      <w:pPr>
        <w:pStyle w:val="CMD"/>
      </w:pPr>
      <w:proofErr w:type="gramStart"/>
      <w:r>
        <w:t>print(</w:t>
      </w:r>
      <w:proofErr w:type="gramEnd"/>
      <w:r>
        <w:t>xml.dom.minidom.parseString(netconf_reply.xml).toprettyxml())</w:t>
      </w:r>
    </w:p>
    <w:p w14:paraId="3DBCA167" w14:textId="77777777" w:rsidR="006755DF" w:rsidRDefault="006755DF" w:rsidP="006755DF">
      <w:pPr>
        <w:pStyle w:val="CMD"/>
      </w:pPr>
    </w:p>
    <w:p w14:paraId="0888C955" w14:textId="77777777" w:rsidR="006755DF" w:rsidRDefault="006755DF" w:rsidP="006755DF">
      <w:pPr>
        <w:pStyle w:val="CMD"/>
      </w:pPr>
      <w:r>
        <w:t>'''</w:t>
      </w:r>
    </w:p>
    <w:p w14:paraId="02A07E5A" w14:textId="77777777" w:rsidR="006755DF" w:rsidRDefault="006755DF" w:rsidP="006755DF">
      <w:pPr>
        <w:pStyle w:val="CMD"/>
      </w:pPr>
      <w:r>
        <w:t>netconf_newloop = """</w:t>
      </w:r>
    </w:p>
    <w:p w14:paraId="621BE636" w14:textId="77777777" w:rsidR="006755DF" w:rsidRDefault="006755DF" w:rsidP="006755DF">
      <w:pPr>
        <w:pStyle w:val="CMD"/>
      </w:pPr>
      <w:r>
        <w:t>&lt;config&gt;</w:t>
      </w:r>
    </w:p>
    <w:p w14:paraId="635B8334" w14:textId="77777777" w:rsidR="006755DF" w:rsidRDefault="006755DF" w:rsidP="006755DF">
      <w:pPr>
        <w:pStyle w:val="CMD"/>
      </w:pPr>
      <w:r>
        <w:t xml:space="preserve"> &lt;native xmlns="http://cisco.com/ns/yang/Cisco-IOS-XE-native"&gt;</w:t>
      </w:r>
    </w:p>
    <w:p w14:paraId="48C54DB6" w14:textId="77777777" w:rsidR="006755DF" w:rsidRDefault="006755DF" w:rsidP="006755DF">
      <w:pPr>
        <w:pStyle w:val="CMD"/>
      </w:pPr>
      <w:r>
        <w:t xml:space="preserve">  &lt;interface&gt;</w:t>
      </w:r>
    </w:p>
    <w:p w14:paraId="54432791" w14:textId="77777777" w:rsidR="006755DF" w:rsidRDefault="006755DF" w:rsidP="006755DF">
      <w:pPr>
        <w:pStyle w:val="CMD"/>
      </w:pPr>
      <w:r>
        <w:t xml:space="preserve">   &lt;Loopback&gt;</w:t>
      </w:r>
    </w:p>
    <w:p w14:paraId="2F51C775" w14:textId="77777777" w:rsidR="006755DF" w:rsidRDefault="006755DF" w:rsidP="006755DF">
      <w:pPr>
        <w:pStyle w:val="CMD"/>
      </w:pPr>
      <w:r>
        <w:t xml:space="preserve">    &lt;name&gt;2&lt;/name&gt;</w:t>
      </w:r>
    </w:p>
    <w:p w14:paraId="6F5DAEEA" w14:textId="77777777" w:rsidR="006755DF" w:rsidRDefault="006755DF" w:rsidP="006755DF">
      <w:pPr>
        <w:pStyle w:val="CMD"/>
      </w:pPr>
      <w:r>
        <w:t xml:space="preserve">    &lt;</w:t>
      </w:r>
      <w:proofErr w:type="gramStart"/>
      <w:r>
        <w:t>description</w:t>
      </w:r>
      <w:proofErr w:type="gramEnd"/>
      <w:r>
        <w:t>&gt;[Student Name]’s loopback&lt;/description&gt;</w:t>
      </w:r>
    </w:p>
    <w:p w14:paraId="780C37EC" w14:textId="77777777" w:rsidR="006755DF" w:rsidRDefault="006755DF" w:rsidP="006755DF">
      <w:pPr>
        <w:pStyle w:val="CMD"/>
      </w:pPr>
      <w:r>
        <w:lastRenderedPageBreak/>
        <w:t xml:space="preserve">    &lt;ip&gt;</w:t>
      </w:r>
    </w:p>
    <w:p w14:paraId="07CA4EC0" w14:textId="77777777" w:rsidR="006755DF" w:rsidRDefault="006755DF" w:rsidP="006755DF">
      <w:pPr>
        <w:pStyle w:val="CMD"/>
      </w:pPr>
      <w:r>
        <w:t xml:space="preserve">     &lt;address&gt;</w:t>
      </w:r>
    </w:p>
    <w:p w14:paraId="773BD285" w14:textId="77777777" w:rsidR="006755DF" w:rsidRDefault="006755DF" w:rsidP="006755DF">
      <w:pPr>
        <w:pStyle w:val="CMD"/>
      </w:pPr>
      <w:r>
        <w:t xml:space="preserve">      &lt;primary&gt;</w:t>
      </w:r>
    </w:p>
    <w:p w14:paraId="4D08300D" w14:textId="77777777" w:rsidR="006755DF" w:rsidRDefault="006755DF" w:rsidP="006755DF">
      <w:pPr>
        <w:pStyle w:val="CMD"/>
      </w:pPr>
      <w:r>
        <w:t xml:space="preserve">       &lt;address&gt;10.1.1.1&lt;/address&gt;</w:t>
      </w:r>
    </w:p>
    <w:p w14:paraId="4E2846C0" w14:textId="77777777" w:rsidR="006755DF" w:rsidRDefault="006755DF" w:rsidP="006755DF">
      <w:pPr>
        <w:pStyle w:val="CMD"/>
      </w:pPr>
      <w:r>
        <w:t xml:space="preserve">       &lt;mask&gt;255.255.255.0&lt;/mask&gt;</w:t>
      </w:r>
    </w:p>
    <w:p w14:paraId="7A2F2065" w14:textId="77777777" w:rsidR="006755DF" w:rsidRDefault="006755DF" w:rsidP="006755DF">
      <w:pPr>
        <w:pStyle w:val="CMD"/>
      </w:pPr>
      <w:r>
        <w:t xml:space="preserve">      &lt;/primary&gt;</w:t>
      </w:r>
    </w:p>
    <w:p w14:paraId="7CFAAB10" w14:textId="77777777" w:rsidR="006755DF" w:rsidRDefault="006755DF" w:rsidP="006755DF">
      <w:pPr>
        <w:pStyle w:val="CMD"/>
      </w:pPr>
      <w:r>
        <w:t xml:space="preserve">     &lt;/address&gt;</w:t>
      </w:r>
    </w:p>
    <w:p w14:paraId="37818611" w14:textId="77777777" w:rsidR="006755DF" w:rsidRDefault="006755DF" w:rsidP="006755DF">
      <w:pPr>
        <w:pStyle w:val="CMD"/>
      </w:pPr>
      <w:r>
        <w:t xml:space="preserve">    &lt;/ip&gt;</w:t>
      </w:r>
    </w:p>
    <w:p w14:paraId="7F00FA63" w14:textId="77777777" w:rsidR="006755DF" w:rsidRDefault="006755DF" w:rsidP="006755DF">
      <w:pPr>
        <w:pStyle w:val="CMD"/>
      </w:pPr>
      <w:r>
        <w:t xml:space="preserve">   &lt;/Loopback&gt;</w:t>
      </w:r>
    </w:p>
    <w:p w14:paraId="63929B5A" w14:textId="77777777" w:rsidR="006755DF" w:rsidRDefault="006755DF" w:rsidP="006755DF">
      <w:pPr>
        <w:pStyle w:val="CMD"/>
      </w:pPr>
      <w:r>
        <w:t xml:space="preserve">  &lt;/interface&gt;</w:t>
      </w:r>
    </w:p>
    <w:p w14:paraId="0A5EC169" w14:textId="77777777" w:rsidR="006755DF" w:rsidRDefault="006755DF" w:rsidP="006755DF">
      <w:pPr>
        <w:pStyle w:val="CMD"/>
      </w:pPr>
      <w:r>
        <w:t xml:space="preserve"> &lt;/native&gt;</w:t>
      </w:r>
    </w:p>
    <w:p w14:paraId="702E9A54" w14:textId="77777777" w:rsidR="006755DF" w:rsidRDefault="006755DF" w:rsidP="006755DF">
      <w:pPr>
        <w:pStyle w:val="CMD"/>
      </w:pPr>
      <w:r>
        <w:t>&lt;/config&gt;</w:t>
      </w:r>
    </w:p>
    <w:p w14:paraId="46E389C4" w14:textId="77777777" w:rsidR="006755DF" w:rsidRDefault="006755DF" w:rsidP="006755DF">
      <w:pPr>
        <w:pStyle w:val="CMD"/>
      </w:pPr>
      <w:r>
        <w:t>"""</w:t>
      </w:r>
    </w:p>
    <w:p w14:paraId="22290AC8" w14:textId="77777777" w:rsidR="006755DF" w:rsidRDefault="006755DF" w:rsidP="006755DF">
      <w:pPr>
        <w:pStyle w:val="CMD"/>
      </w:pPr>
    </w:p>
    <w:p w14:paraId="1B8F67AF" w14:textId="77777777" w:rsidR="006755DF" w:rsidRDefault="006755DF" w:rsidP="006755DF">
      <w:pPr>
        <w:pStyle w:val="CMD"/>
      </w:pPr>
      <w:r>
        <w:t>netconf_reply = m.edit_</w:t>
      </w:r>
      <w:proofErr w:type="gramStart"/>
      <w:r>
        <w:t>config(</w:t>
      </w:r>
      <w:proofErr w:type="gramEnd"/>
      <w:r>
        <w:t>target="running", config=netconf_newloop)</w:t>
      </w:r>
    </w:p>
    <w:p w14:paraId="678973EC" w14:textId="77777777" w:rsidR="006755DF" w:rsidRDefault="006755DF" w:rsidP="006755DF">
      <w:pPr>
        <w:pStyle w:val="CMD"/>
      </w:pPr>
      <w:r>
        <w:t>'''</w:t>
      </w:r>
    </w:p>
    <w:p w14:paraId="5D1F5D71" w14:textId="439F3B5A" w:rsidR="000A22B0" w:rsidRPr="004C0909" w:rsidRDefault="00CC6474" w:rsidP="000A22B0">
      <w:pPr>
        <w:pStyle w:val="Heading1"/>
      </w:pPr>
      <w:r>
        <w:t>Bảng tổng hợp cổng Router</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A22B0" w14:paraId="1FBDDD40" w14:textId="77777777" w:rsidTr="002D4C56">
        <w:trPr>
          <w:cnfStyle w:val="100000000000" w:firstRow="1" w:lastRow="0" w:firstColumn="0" w:lastColumn="0" w:oddVBand="0" w:evenVBand="0" w:oddHBand="0" w:evenHBand="0" w:firstRowFirstColumn="0" w:firstRowLastColumn="0" w:lastRowFirstColumn="0" w:lastRowLastColumn="0"/>
          <w:tblHeader/>
        </w:trPr>
        <w:tc>
          <w:tcPr>
            <w:tcW w:w="1530" w:type="dxa"/>
          </w:tcPr>
          <w:p w14:paraId="1750A1C7" w14:textId="77777777" w:rsidR="000A22B0" w:rsidRPr="00763D8B" w:rsidRDefault="000A22B0" w:rsidP="002D4C56">
            <w:pPr>
              <w:pStyle w:val="TableHeading"/>
            </w:pPr>
            <w:r w:rsidRPr="00763D8B">
              <w:t>Router Model</w:t>
            </w:r>
          </w:p>
        </w:tc>
        <w:tc>
          <w:tcPr>
            <w:tcW w:w="2250" w:type="dxa"/>
          </w:tcPr>
          <w:p w14:paraId="0B5B0E16" w14:textId="77777777" w:rsidR="000A22B0" w:rsidRPr="00763D8B" w:rsidRDefault="000A22B0" w:rsidP="002D4C56">
            <w:pPr>
              <w:pStyle w:val="TableHeading"/>
            </w:pPr>
            <w:r w:rsidRPr="00763D8B">
              <w:t>Ethernet Interface #1</w:t>
            </w:r>
          </w:p>
        </w:tc>
        <w:tc>
          <w:tcPr>
            <w:tcW w:w="2250" w:type="dxa"/>
          </w:tcPr>
          <w:p w14:paraId="3F381DB6" w14:textId="77777777" w:rsidR="000A22B0" w:rsidRPr="00763D8B" w:rsidRDefault="000A22B0" w:rsidP="002D4C56">
            <w:pPr>
              <w:pStyle w:val="TableHeading"/>
            </w:pPr>
            <w:r w:rsidRPr="00763D8B">
              <w:t>Ethernet Interface #2</w:t>
            </w:r>
          </w:p>
        </w:tc>
        <w:tc>
          <w:tcPr>
            <w:tcW w:w="2070" w:type="dxa"/>
          </w:tcPr>
          <w:p w14:paraId="66D8A00A" w14:textId="77777777" w:rsidR="000A22B0" w:rsidRPr="00763D8B" w:rsidRDefault="000A22B0" w:rsidP="002D4C56">
            <w:pPr>
              <w:pStyle w:val="TableHeading"/>
            </w:pPr>
            <w:r w:rsidRPr="00763D8B">
              <w:t>Serial Interface #1</w:t>
            </w:r>
          </w:p>
        </w:tc>
        <w:tc>
          <w:tcPr>
            <w:tcW w:w="2160" w:type="dxa"/>
          </w:tcPr>
          <w:p w14:paraId="1F808011" w14:textId="77777777" w:rsidR="000A22B0" w:rsidRPr="00763D8B" w:rsidRDefault="000A22B0" w:rsidP="002D4C56">
            <w:pPr>
              <w:pStyle w:val="TableHeading"/>
            </w:pPr>
            <w:r w:rsidRPr="00763D8B">
              <w:t>Serial Interface #2</w:t>
            </w:r>
          </w:p>
        </w:tc>
      </w:tr>
      <w:tr w:rsidR="000A22B0" w14:paraId="7FD9EC90" w14:textId="77777777" w:rsidTr="002D4C56">
        <w:tc>
          <w:tcPr>
            <w:tcW w:w="1530" w:type="dxa"/>
          </w:tcPr>
          <w:p w14:paraId="51DDA841" w14:textId="77777777" w:rsidR="000A22B0" w:rsidRPr="009453F7" w:rsidRDefault="000A22B0" w:rsidP="002D4C56">
            <w:pPr>
              <w:pStyle w:val="TableText"/>
            </w:pPr>
            <w:r w:rsidRPr="009453F7">
              <w:t>1800</w:t>
            </w:r>
          </w:p>
        </w:tc>
        <w:tc>
          <w:tcPr>
            <w:tcW w:w="2250" w:type="dxa"/>
          </w:tcPr>
          <w:p w14:paraId="3F8CB4CF" w14:textId="77777777" w:rsidR="000A22B0" w:rsidRPr="009453F7" w:rsidRDefault="000A22B0" w:rsidP="002D4C56">
            <w:pPr>
              <w:pStyle w:val="TableText"/>
            </w:pPr>
            <w:r w:rsidRPr="009453F7">
              <w:t>Fast Ethernet 0/0 (F0/0)</w:t>
            </w:r>
          </w:p>
        </w:tc>
        <w:tc>
          <w:tcPr>
            <w:tcW w:w="2250" w:type="dxa"/>
          </w:tcPr>
          <w:p w14:paraId="140131F5" w14:textId="77777777" w:rsidR="000A22B0" w:rsidRPr="009453F7" w:rsidRDefault="000A22B0" w:rsidP="002D4C56">
            <w:pPr>
              <w:pStyle w:val="TableText"/>
            </w:pPr>
            <w:r w:rsidRPr="009453F7">
              <w:t>Fast Ethernet 0/1 (F0/1)</w:t>
            </w:r>
          </w:p>
        </w:tc>
        <w:tc>
          <w:tcPr>
            <w:tcW w:w="2070" w:type="dxa"/>
          </w:tcPr>
          <w:p w14:paraId="0CE645CB" w14:textId="77777777" w:rsidR="000A22B0" w:rsidRPr="009453F7" w:rsidRDefault="000A22B0" w:rsidP="002D4C56">
            <w:pPr>
              <w:pStyle w:val="TableText"/>
            </w:pPr>
            <w:r w:rsidRPr="009453F7">
              <w:t>Serial 0/0/0 (S0/0/0)</w:t>
            </w:r>
          </w:p>
        </w:tc>
        <w:tc>
          <w:tcPr>
            <w:tcW w:w="2160" w:type="dxa"/>
          </w:tcPr>
          <w:p w14:paraId="791042A7" w14:textId="77777777" w:rsidR="000A22B0" w:rsidRPr="009453F7" w:rsidRDefault="000A22B0" w:rsidP="002D4C56">
            <w:pPr>
              <w:pStyle w:val="TableText"/>
            </w:pPr>
            <w:r w:rsidRPr="009453F7">
              <w:t>Serial 0/0/1 (S0/0</w:t>
            </w:r>
            <w:r>
              <w:t>/</w:t>
            </w:r>
            <w:r w:rsidRPr="009453F7">
              <w:t>1)</w:t>
            </w:r>
          </w:p>
        </w:tc>
      </w:tr>
      <w:tr w:rsidR="000A22B0" w14:paraId="08E38F52" w14:textId="77777777" w:rsidTr="002D4C56">
        <w:tc>
          <w:tcPr>
            <w:tcW w:w="1530" w:type="dxa"/>
          </w:tcPr>
          <w:p w14:paraId="66553FBB" w14:textId="77777777" w:rsidR="000A22B0" w:rsidRPr="009453F7" w:rsidRDefault="000A22B0" w:rsidP="002D4C56">
            <w:pPr>
              <w:pStyle w:val="TableText"/>
            </w:pPr>
            <w:r w:rsidRPr="009453F7">
              <w:t>1900</w:t>
            </w:r>
          </w:p>
        </w:tc>
        <w:tc>
          <w:tcPr>
            <w:tcW w:w="2250" w:type="dxa"/>
          </w:tcPr>
          <w:p w14:paraId="6F7AC6AB" w14:textId="77777777" w:rsidR="000A22B0" w:rsidRPr="009453F7" w:rsidRDefault="000A22B0" w:rsidP="002D4C56">
            <w:pPr>
              <w:pStyle w:val="TableText"/>
            </w:pPr>
            <w:r w:rsidRPr="009453F7">
              <w:t>Gigabit Ethernet 0/0 (G0/0)</w:t>
            </w:r>
          </w:p>
        </w:tc>
        <w:tc>
          <w:tcPr>
            <w:tcW w:w="2250" w:type="dxa"/>
          </w:tcPr>
          <w:p w14:paraId="542470E0" w14:textId="77777777" w:rsidR="000A22B0" w:rsidRPr="009453F7" w:rsidRDefault="000A22B0" w:rsidP="002D4C56">
            <w:pPr>
              <w:pStyle w:val="TableText"/>
            </w:pPr>
            <w:r w:rsidRPr="009453F7">
              <w:t>Gigabit Ethernet 0/1 (G0/1)</w:t>
            </w:r>
          </w:p>
        </w:tc>
        <w:tc>
          <w:tcPr>
            <w:tcW w:w="2070" w:type="dxa"/>
          </w:tcPr>
          <w:p w14:paraId="150B2ACD" w14:textId="77777777" w:rsidR="000A22B0" w:rsidRPr="009453F7" w:rsidRDefault="000A22B0" w:rsidP="002D4C56">
            <w:pPr>
              <w:pStyle w:val="TableText"/>
            </w:pPr>
            <w:r w:rsidRPr="009453F7">
              <w:t>Serial 0/0/0 (S0/0/0)</w:t>
            </w:r>
          </w:p>
        </w:tc>
        <w:tc>
          <w:tcPr>
            <w:tcW w:w="2160" w:type="dxa"/>
          </w:tcPr>
          <w:p w14:paraId="6875C3C0" w14:textId="77777777" w:rsidR="000A22B0" w:rsidRPr="009453F7" w:rsidRDefault="000A22B0" w:rsidP="002D4C56">
            <w:pPr>
              <w:pStyle w:val="TableText"/>
            </w:pPr>
            <w:r w:rsidRPr="009453F7">
              <w:t>Serial 0/0/1 (S0/0/1)</w:t>
            </w:r>
          </w:p>
        </w:tc>
      </w:tr>
      <w:tr w:rsidR="000A22B0" w14:paraId="7396FFF6" w14:textId="77777777" w:rsidTr="002D4C56">
        <w:tc>
          <w:tcPr>
            <w:tcW w:w="1530" w:type="dxa"/>
          </w:tcPr>
          <w:p w14:paraId="1CFDE5DA" w14:textId="77777777" w:rsidR="000A22B0" w:rsidRPr="009453F7" w:rsidRDefault="000A22B0" w:rsidP="002D4C56">
            <w:pPr>
              <w:pStyle w:val="TableText"/>
            </w:pPr>
            <w:r w:rsidRPr="009453F7">
              <w:t>2801</w:t>
            </w:r>
          </w:p>
        </w:tc>
        <w:tc>
          <w:tcPr>
            <w:tcW w:w="2250" w:type="dxa"/>
          </w:tcPr>
          <w:p w14:paraId="5367A45A" w14:textId="77777777" w:rsidR="000A22B0" w:rsidRPr="009453F7" w:rsidRDefault="000A22B0" w:rsidP="002D4C56">
            <w:pPr>
              <w:pStyle w:val="TableText"/>
            </w:pPr>
            <w:r w:rsidRPr="009453F7">
              <w:t>Fast Ethernet 0/0 (F0/0)</w:t>
            </w:r>
          </w:p>
        </w:tc>
        <w:tc>
          <w:tcPr>
            <w:tcW w:w="2250" w:type="dxa"/>
          </w:tcPr>
          <w:p w14:paraId="4A18E776" w14:textId="77777777" w:rsidR="000A22B0" w:rsidRPr="009453F7" w:rsidRDefault="000A22B0" w:rsidP="002D4C56">
            <w:pPr>
              <w:pStyle w:val="TableText"/>
            </w:pPr>
            <w:r w:rsidRPr="009453F7">
              <w:t>Fast Ethernet 0/1 (F0/1)</w:t>
            </w:r>
          </w:p>
        </w:tc>
        <w:tc>
          <w:tcPr>
            <w:tcW w:w="2070" w:type="dxa"/>
          </w:tcPr>
          <w:p w14:paraId="387480BF" w14:textId="77777777" w:rsidR="000A22B0" w:rsidRPr="009453F7" w:rsidRDefault="000A22B0" w:rsidP="002D4C56">
            <w:pPr>
              <w:pStyle w:val="TableText"/>
            </w:pPr>
            <w:r w:rsidRPr="009453F7">
              <w:t>Serial 0/1/0 (S0/1/0)</w:t>
            </w:r>
          </w:p>
        </w:tc>
        <w:tc>
          <w:tcPr>
            <w:tcW w:w="2160" w:type="dxa"/>
          </w:tcPr>
          <w:p w14:paraId="687BE1EC" w14:textId="77777777" w:rsidR="000A22B0" w:rsidRPr="009453F7" w:rsidRDefault="000A22B0" w:rsidP="002D4C56">
            <w:pPr>
              <w:pStyle w:val="TableText"/>
            </w:pPr>
            <w:r w:rsidRPr="009453F7">
              <w:t>Serial 0/1/1 (S0/1/1)</w:t>
            </w:r>
          </w:p>
        </w:tc>
      </w:tr>
      <w:tr w:rsidR="000A22B0" w14:paraId="30AC1D40" w14:textId="77777777" w:rsidTr="002D4C56">
        <w:tc>
          <w:tcPr>
            <w:tcW w:w="1530" w:type="dxa"/>
          </w:tcPr>
          <w:p w14:paraId="02E6696C" w14:textId="77777777" w:rsidR="000A22B0" w:rsidRPr="009453F7" w:rsidRDefault="000A22B0" w:rsidP="002D4C56">
            <w:pPr>
              <w:pStyle w:val="TableText"/>
            </w:pPr>
            <w:r w:rsidRPr="009453F7">
              <w:t>2811</w:t>
            </w:r>
          </w:p>
        </w:tc>
        <w:tc>
          <w:tcPr>
            <w:tcW w:w="2250" w:type="dxa"/>
          </w:tcPr>
          <w:p w14:paraId="5C66FAD2" w14:textId="77777777" w:rsidR="000A22B0" w:rsidRPr="009453F7" w:rsidRDefault="000A22B0" w:rsidP="002D4C56">
            <w:pPr>
              <w:pStyle w:val="TableText"/>
            </w:pPr>
            <w:r w:rsidRPr="009453F7">
              <w:t>Fast Ethernet 0/0 (F0/0)</w:t>
            </w:r>
          </w:p>
        </w:tc>
        <w:tc>
          <w:tcPr>
            <w:tcW w:w="2250" w:type="dxa"/>
          </w:tcPr>
          <w:p w14:paraId="75B13908" w14:textId="77777777" w:rsidR="000A22B0" w:rsidRPr="009453F7" w:rsidRDefault="000A22B0" w:rsidP="002D4C56">
            <w:pPr>
              <w:pStyle w:val="TableText"/>
            </w:pPr>
            <w:r w:rsidRPr="009453F7">
              <w:t>Fast Ethernet 0/1 (F0/1)</w:t>
            </w:r>
          </w:p>
        </w:tc>
        <w:tc>
          <w:tcPr>
            <w:tcW w:w="2070" w:type="dxa"/>
          </w:tcPr>
          <w:p w14:paraId="2AE5EA95" w14:textId="77777777" w:rsidR="000A22B0" w:rsidRPr="009453F7" w:rsidRDefault="000A22B0" w:rsidP="002D4C56">
            <w:pPr>
              <w:pStyle w:val="TableText"/>
            </w:pPr>
            <w:r w:rsidRPr="009453F7">
              <w:t>Serial 0/0/0 (S0/0/0)</w:t>
            </w:r>
          </w:p>
        </w:tc>
        <w:tc>
          <w:tcPr>
            <w:tcW w:w="2160" w:type="dxa"/>
          </w:tcPr>
          <w:p w14:paraId="51652793" w14:textId="77777777" w:rsidR="000A22B0" w:rsidRPr="009453F7" w:rsidRDefault="000A22B0" w:rsidP="002D4C56">
            <w:pPr>
              <w:pStyle w:val="TableText"/>
            </w:pPr>
            <w:r w:rsidRPr="009453F7">
              <w:t>Serial 0/0/1 (S0/0/1)</w:t>
            </w:r>
          </w:p>
        </w:tc>
      </w:tr>
      <w:tr w:rsidR="000A22B0" w14:paraId="1E2EFD70" w14:textId="77777777" w:rsidTr="002D4C56">
        <w:tc>
          <w:tcPr>
            <w:tcW w:w="1530" w:type="dxa"/>
          </w:tcPr>
          <w:p w14:paraId="55EAFAD6" w14:textId="77777777" w:rsidR="000A22B0" w:rsidRPr="009453F7" w:rsidRDefault="000A22B0" w:rsidP="002D4C56">
            <w:pPr>
              <w:pStyle w:val="TableText"/>
            </w:pPr>
            <w:r w:rsidRPr="009453F7">
              <w:t>2900</w:t>
            </w:r>
          </w:p>
        </w:tc>
        <w:tc>
          <w:tcPr>
            <w:tcW w:w="2250" w:type="dxa"/>
          </w:tcPr>
          <w:p w14:paraId="32A5D4BC" w14:textId="77777777" w:rsidR="000A22B0" w:rsidRPr="009453F7" w:rsidRDefault="000A22B0" w:rsidP="002D4C56">
            <w:pPr>
              <w:pStyle w:val="TableText"/>
            </w:pPr>
            <w:r w:rsidRPr="009453F7">
              <w:t>Gigabit Ethernet 0/0 (G0/0)</w:t>
            </w:r>
          </w:p>
        </w:tc>
        <w:tc>
          <w:tcPr>
            <w:tcW w:w="2250" w:type="dxa"/>
          </w:tcPr>
          <w:p w14:paraId="1EDF06D7" w14:textId="77777777" w:rsidR="000A22B0" w:rsidRPr="009453F7" w:rsidRDefault="000A22B0" w:rsidP="002D4C56">
            <w:pPr>
              <w:pStyle w:val="TableText"/>
            </w:pPr>
            <w:r w:rsidRPr="009453F7">
              <w:t>Gigabit Ethernet 0/1 (G0/1)</w:t>
            </w:r>
          </w:p>
        </w:tc>
        <w:tc>
          <w:tcPr>
            <w:tcW w:w="2070" w:type="dxa"/>
          </w:tcPr>
          <w:p w14:paraId="6D163813" w14:textId="77777777" w:rsidR="000A22B0" w:rsidRPr="009453F7" w:rsidRDefault="000A22B0" w:rsidP="002D4C56">
            <w:pPr>
              <w:pStyle w:val="TableText"/>
            </w:pPr>
            <w:r w:rsidRPr="009453F7">
              <w:t>Serial 0/0/0 (S0/0/0)</w:t>
            </w:r>
          </w:p>
        </w:tc>
        <w:tc>
          <w:tcPr>
            <w:tcW w:w="2160" w:type="dxa"/>
          </w:tcPr>
          <w:p w14:paraId="0872262B" w14:textId="77777777" w:rsidR="000A22B0" w:rsidRPr="009453F7" w:rsidRDefault="000A22B0" w:rsidP="002D4C56">
            <w:pPr>
              <w:pStyle w:val="TableText"/>
            </w:pPr>
            <w:r w:rsidRPr="009453F7">
              <w:t>Serial 0/0/1 (S0/0/1)</w:t>
            </w:r>
          </w:p>
        </w:tc>
      </w:tr>
      <w:tr w:rsidR="000A22B0" w14:paraId="56D736F5" w14:textId="77777777" w:rsidTr="002D4C56">
        <w:tc>
          <w:tcPr>
            <w:tcW w:w="1530" w:type="dxa"/>
          </w:tcPr>
          <w:p w14:paraId="0BBD85E9" w14:textId="77777777" w:rsidR="000A22B0" w:rsidRPr="009453F7" w:rsidRDefault="000A22B0" w:rsidP="002D4C56">
            <w:pPr>
              <w:pStyle w:val="TableText"/>
            </w:pPr>
            <w:r>
              <w:t>4221</w:t>
            </w:r>
          </w:p>
        </w:tc>
        <w:tc>
          <w:tcPr>
            <w:tcW w:w="2250" w:type="dxa"/>
          </w:tcPr>
          <w:p w14:paraId="00C6F56B"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6BC1BF11"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02CBEE09" w14:textId="77777777" w:rsidR="000A22B0" w:rsidRPr="009453F7" w:rsidRDefault="000A22B0" w:rsidP="002D4C56">
            <w:pPr>
              <w:pStyle w:val="TableText"/>
            </w:pPr>
            <w:r>
              <w:t>Serial 0/1/0 (S0/1</w:t>
            </w:r>
            <w:r w:rsidRPr="009453F7">
              <w:t>/0)</w:t>
            </w:r>
          </w:p>
        </w:tc>
        <w:tc>
          <w:tcPr>
            <w:tcW w:w="2160" w:type="dxa"/>
          </w:tcPr>
          <w:p w14:paraId="64777BDA" w14:textId="77777777" w:rsidR="000A22B0" w:rsidRPr="009453F7" w:rsidRDefault="000A22B0" w:rsidP="002D4C56">
            <w:pPr>
              <w:pStyle w:val="TableText"/>
            </w:pPr>
            <w:r>
              <w:t>Serial 0/1/1</w:t>
            </w:r>
            <w:r w:rsidRPr="009453F7">
              <w:t xml:space="preserve"> (S0/</w:t>
            </w:r>
            <w:r>
              <w:t>1/1</w:t>
            </w:r>
            <w:r w:rsidRPr="009453F7">
              <w:t>)</w:t>
            </w:r>
          </w:p>
        </w:tc>
      </w:tr>
      <w:tr w:rsidR="000A22B0" w14:paraId="4896EF6D" w14:textId="77777777" w:rsidTr="002D4C56">
        <w:tc>
          <w:tcPr>
            <w:tcW w:w="1530" w:type="dxa"/>
          </w:tcPr>
          <w:p w14:paraId="196440E7" w14:textId="77777777" w:rsidR="000A22B0" w:rsidRDefault="000A22B0" w:rsidP="002D4C56">
            <w:pPr>
              <w:pStyle w:val="TableText"/>
            </w:pPr>
            <w:r>
              <w:t>4300</w:t>
            </w:r>
          </w:p>
        </w:tc>
        <w:tc>
          <w:tcPr>
            <w:tcW w:w="2250" w:type="dxa"/>
          </w:tcPr>
          <w:p w14:paraId="361AA6F9" w14:textId="77777777" w:rsidR="000A22B0" w:rsidRPr="009453F7" w:rsidRDefault="000A22B0" w:rsidP="002D4C56">
            <w:pPr>
              <w:pStyle w:val="TableText"/>
            </w:pPr>
            <w:r w:rsidRPr="009453F7">
              <w:t>Gigabit Ethernet 0/0</w:t>
            </w:r>
            <w:r>
              <w:t>/0</w:t>
            </w:r>
            <w:r w:rsidRPr="009453F7">
              <w:t xml:space="preserve"> (G0/0</w:t>
            </w:r>
            <w:r>
              <w:t>/0</w:t>
            </w:r>
            <w:r w:rsidRPr="009453F7">
              <w:t>)</w:t>
            </w:r>
          </w:p>
        </w:tc>
        <w:tc>
          <w:tcPr>
            <w:tcW w:w="2250" w:type="dxa"/>
          </w:tcPr>
          <w:p w14:paraId="37847C1E" w14:textId="77777777" w:rsidR="000A22B0" w:rsidRPr="009453F7" w:rsidRDefault="000A22B0" w:rsidP="002D4C56">
            <w:pPr>
              <w:pStyle w:val="TableText"/>
            </w:pPr>
            <w:r w:rsidRPr="009453F7">
              <w:t>Gigabit Ethernet 0/0</w:t>
            </w:r>
            <w:r>
              <w:t>/1</w:t>
            </w:r>
            <w:r w:rsidRPr="009453F7">
              <w:t xml:space="preserve"> (G0/0</w:t>
            </w:r>
            <w:r>
              <w:t>/1</w:t>
            </w:r>
            <w:r w:rsidRPr="009453F7">
              <w:t>)</w:t>
            </w:r>
          </w:p>
        </w:tc>
        <w:tc>
          <w:tcPr>
            <w:tcW w:w="2070" w:type="dxa"/>
          </w:tcPr>
          <w:p w14:paraId="709A66AF" w14:textId="77777777" w:rsidR="000A22B0" w:rsidRDefault="000A22B0" w:rsidP="002D4C56">
            <w:pPr>
              <w:pStyle w:val="TableText"/>
            </w:pPr>
            <w:r>
              <w:t>Serial 0/1/0 (S0/1</w:t>
            </w:r>
            <w:r w:rsidRPr="009453F7">
              <w:t>/0)</w:t>
            </w:r>
          </w:p>
        </w:tc>
        <w:tc>
          <w:tcPr>
            <w:tcW w:w="2160" w:type="dxa"/>
          </w:tcPr>
          <w:p w14:paraId="6E6234F8" w14:textId="77777777" w:rsidR="000A22B0" w:rsidRDefault="000A22B0" w:rsidP="002D4C56">
            <w:pPr>
              <w:pStyle w:val="TableText"/>
            </w:pPr>
            <w:r>
              <w:t>Serial 0/1/1</w:t>
            </w:r>
            <w:r w:rsidRPr="009453F7">
              <w:t xml:space="preserve"> (S0/</w:t>
            </w:r>
            <w:r>
              <w:t>1/1</w:t>
            </w:r>
            <w:r w:rsidRPr="009453F7">
              <w:t>)</w:t>
            </w:r>
          </w:p>
        </w:tc>
      </w:tr>
    </w:tbl>
    <w:p w14:paraId="616C00A3" w14:textId="3E26DCFC" w:rsidR="000A22B0" w:rsidRDefault="000A22B0" w:rsidP="005E221D">
      <w:pPr>
        <w:pStyle w:val="BodyText"/>
        <w:spacing w:after="0"/>
      </w:pPr>
      <w:r w:rsidRPr="00C07FD9">
        <w:rPr>
          <w:b/>
        </w:rPr>
        <w:t>Note</w:t>
      </w:r>
      <w:r w:rsidRPr="00873C6B">
        <w:t>:</w:t>
      </w:r>
      <w:r w:rsidRPr="00763D8B">
        <w:t xml:space="preserve"> </w:t>
      </w:r>
      <w:r w:rsidR="00CC6474" w:rsidRPr="00CC6474">
        <w:t xml:space="preserve">Để tìm hiểu cách cấu hình router, hãy xem các interface để xác định loại router và số lượng cổng của router. </w:t>
      </w:r>
      <w:proofErr w:type="gramStart"/>
      <w:r w:rsidR="00CC6474" w:rsidRPr="00CC6474">
        <w:t>Không có cách nào để liệt kê hiệu quả tất cả các kết hợp cấu hình cho từng lớp router.</w:t>
      </w:r>
      <w:proofErr w:type="gramEnd"/>
      <w:r w:rsidR="00CC6474" w:rsidRPr="00CC6474">
        <w:t xml:space="preserve"> </w:t>
      </w:r>
      <w:proofErr w:type="gramStart"/>
      <w:r w:rsidR="00CC6474" w:rsidRPr="00CC6474">
        <w:t>Bảng này bao gồm các mã định danh cho các kết hợp cổng Ethernet và Serial có thể có trong thiết bị.</w:t>
      </w:r>
      <w:proofErr w:type="gramEnd"/>
      <w:r w:rsidR="00CC6474" w:rsidRPr="00CC6474">
        <w:t xml:space="preserve"> </w:t>
      </w:r>
      <w:proofErr w:type="gramStart"/>
      <w:r w:rsidR="00CC6474" w:rsidRPr="00CC6474">
        <w:t>Bảng không bao gồm bất kỳ loại giao diện nào khác, mặc dù một router cụ thể có thể chứa một loại interface.</w:t>
      </w:r>
      <w:proofErr w:type="gramEnd"/>
      <w:r w:rsidR="00CC6474" w:rsidRPr="00CC6474">
        <w:t xml:space="preserve"> </w:t>
      </w:r>
      <w:proofErr w:type="gramStart"/>
      <w:r w:rsidR="00CC6474" w:rsidRPr="00CC6474">
        <w:t>Một ví dụ về điều này có thể là cổng ISDN BRI.</w:t>
      </w:r>
      <w:proofErr w:type="gramEnd"/>
      <w:r w:rsidR="00CC6474" w:rsidRPr="00CC6474">
        <w:t xml:space="preserve"> Chuỗi trong ngoặc đơn là tên viết tắt hợp pháp có thể được sử dụng trong các lệnh Cisco IOS để thể hiện cổng</w:t>
      </w:r>
      <w:r w:rsidRPr="00763D8B">
        <w:t>.</w:t>
      </w:r>
    </w:p>
    <w:p w14:paraId="6B984179" w14:textId="622A21CE" w:rsidR="000A22B0" w:rsidRPr="00603503" w:rsidRDefault="000A22B0" w:rsidP="005E221D">
      <w:pPr>
        <w:pStyle w:val="ConfigWindow"/>
      </w:pPr>
      <w:r>
        <w:t>End of document</w:t>
      </w:r>
    </w:p>
    <w:sectPr w:rsidR="000A22B0" w:rsidRPr="0060350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394AD" w14:textId="77777777" w:rsidR="00E32762" w:rsidRDefault="00E32762" w:rsidP="00710659">
      <w:pPr>
        <w:spacing w:after="0" w:line="240" w:lineRule="auto"/>
      </w:pPr>
      <w:r>
        <w:separator/>
      </w:r>
    </w:p>
    <w:p w14:paraId="033B9807" w14:textId="77777777" w:rsidR="00E32762" w:rsidRDefault="00E32762"/>
  </w:endnote>
  <w:endnote w:type="continuationSeparator" w:id="0">
    <w:p w14:paraId="6B3E0199" w14:textId="77777777" w:rsidR="00E32762" w:rsidRDefault="00E32762" w:rsidP="00710659">
      <w:pPr>
        <w:spacing w:after="0" w:line="240" w:lineRule="auto"/>
      </w:pPr>
      <w:r>
        <w:continuationSeparator/>
      </w:r>
    </w:p>
    <w:p w14:paraId="44D04C22" w14:textId="77777777" w:rsidR="00E32762" w:rsidRDefault="00E32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0C295" w14:textId="35FBCF8D" w:rsidR="00640FDC" w:rsidRPr="00882B63" w:rsidRDefault="00640FD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D4A2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30ECB">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30ECB">
      <w:rPr>
        <w:b/>
        <w:noProof/>
        <w:szCs w:val="16"/>
      </w:rPr>
      <w:t>18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3D518" w14:textId="5CA2CB3A" w:rsidR="00640FDC" w:rsidRPr="00882B63" w:rsidRDefault="00640FD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D4A2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4A2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4A23">
      <w:rPr>
        <w:b/>
        <w:noProof/>
        <w:szCs w:val="16"/>
      </w:rPr>
      <w:t>18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CC365" w14:textId="77777777" w:rsidR="00E32762" w:rsidRDefault="00E32762" w:rsidP="00710659">
      <w:pPr>
        <w:spacing w:after="0" w:line="240" w:lineRule="auto"/>
      </w:pPr>
      <w:r>
        <w:separator/>
      </w:r>
    </w:p>
    <w:p w14:paraId="6130ADA7" w14:textId="77777777" w:rsidR="00E32762" w:rsidRDefault="00E32762"/>
  </w:footnote>
  <w:footnote w:type="continuationSeparator" w:id="0">
    <w:p w14:paraId="6BC3F2F6" w14:textId="77777777" w:rsidR="00E32762" w:rsidRDefault="00E32762" w:rsidP="00710659">
      <w:pPr>
        <w:spacing w:after="0" w:line="240" w:lineRule="auto"/>
      </w:pPr>
      <w:r>
        <w:continuationSeparator/>
      </w:r>
    </w:p>
    <w:p w14:paraId="574CAEB1" w14:textId="77777777" w:rsidR="00E32762" w:rsidRDefault="00E327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233B94B7" w14:textId="29222261" w:rsidR="00640FDC" w:rsidRDefault="00640FDC" w:rsidP="008402F2">
        <w:pPr>
          <w:pStyle w:val="PageHead"/>
        </w:pPr>
        <w:r>
          <w:t>Lab - Sử dụng NETCONF kết nối đến thiết bị IOS XE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E9503" w14:textId="77777777" w:rsidR="00640FDC" w:rsidRDefault="00640FDC" w:rsidP="006C3FCF">
    <w:pPr>
      <w:ind w:left="-288"/>
    </w:pPr>
    <w:r>
      <w:rPr>
        <w:noProof/>
      </w:rPr>
      <w:drawing>
        <wp:inline distT="0" distB="0" distL="0" distR="0" wp14:anchorId="607E1777" wp14:editId="60572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6"/>
    <w:lvlOverride w:ilvl="0">
      <w:lvl w:ilvl="0">
        <w:start w:val="1"/>
        <w:numFmt w:val="decimal"/>
        <w:suff w:val="space"/>
        <w:lvlText w:val="Part %1:"/>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D5"/>
    <w:rsid w:val="00001BDF"/>
    <w:rsid w:val="00003263"/>
    <w:rsid w:val="0000380F"/>
    <w:rsid w:val="00004175"/>
    <w:rsid w:val="000059C9"/>
    <w:rsid w:val="00012C22"/>
    <w:rsid w:val="000160F7"/>
    <w:rsid w:val="00016D5B"/>
    <w:rsid w:val="00016F30"/>
    <w:rsid w:val="0002047C"/>
    <w:rsid w:val="00021B9A"/>
    <w:rsid w:val="000242D6"/>
    <w:rsid w:val="00024EE5"/>
    <w:rsid w:val="000260E9"/>
    <w:rsid w:val="000332D5"/>
    <w:rsid w:val="00041AF6"/>
    <w:rsid w:val="000426FB"/>
    <w:rsid w:val="00044E62"/>
    <w:rsid w:val="00044F9E"/>
    <w:rsid w:val="00046532"/>
    <w:rsid w:val="00047FEA"/>
    <w:rsid w:val="00050BA4"/>
    <w:rsid w:val="0005141D"/>
    <w:rsid w:val="00051738"/>
    <w:rsid w:val="0005242B"/>
    <w:rsid w:val="00052548"/>
    <w:rsid w:val="00060696"/>
    <w:rsid w:val="00062D89"/>
    <w:rsid w:val="00067A67"/>
    <w:rsid w:val="00070C16"/>
    <w:rsid w:val="00075EA9"/>
    <w:rsid w:val="000769CF"/>
    <w:rsid w:val="00080AD8"/>
    <w:rsid w:val="000815D8"/>
    <w:rsid w:val="000831A5"/>
    <w:rsid w:val="0008324E"/>
    <w:rsid w:val="00084C99"/>
    <w:rsid w:val="00085CC6"/>
    <w:rsid w:val="00090C07"/>
    <w:rsid w:val="0009128E"/>
    <w:rsid w:val="0009147A"/>
    <w:rsid w:val="00091E8D"/>
    <w:rsid w:val="0009378D"/>
    <w:rsid w:val="00097163"/>
    <w:rsid w:val="000A22B0"/>
    <w:rsid w:val="000A22C8"/>
    <w:rsid w:val="000A38D8"/>
    <w:rsid w:val="000B0CE9"/>
    <w:rsid w:val="000B19E3"/>
    <w:rsid w:val="000B2344"/>
    <w:rsid w:val="000B7DE5"/>
    <w:rsid w:val="000C2118"/>
    <w:rsid w:val="000C333E"/>
    <w:rsid w:val="000C429F"/>
    <w:rsid w:val="000C5EF2"/>
    <w:rsid w:val="000C6425"/>
    <w:rsid w:val="000C6E6E"/>
    <w:rsid w:val="000C7B7D"/>
    <w:rsid w:val="000D55B4"/>
    <w:rsid w:val="000E65F0"/>
    <w:rsid w:val="000F0188"/>
    <w:rsid w:val="000F072C"/>
    <w:rsid w:val="000F2074"/>
    <w:rsid w:val="000F31D7"/>
    <w:rsid w:val="000F6743"/>
    <w:rsid w:val="000F7560"/>
    <w:rsid w:val="001006C2"/>
    <w:rsid w:val="00101BE8"/>
    <w:rsid w:val="00102C61"/>
    <w:rsid w:val="00103401"/>
    <w:rsid w:val="00103A44"/>
    <w:rsid w:val="00103D36"/>
    <w:rsid w:val="0010436E"/>
    <w:rsid w:val="00107A40"/>
    <w:rsid w:val="00107B2B"/>
    <w:rsid w:val="00112AC5"/>
    <w:rsid w:val="001133DD"/>
    <w:rsid w:val="00117142"/>
    <w:rsid w:val="00120CBE"/>
    <w:rsid w:val="00121BAE"/>
    <w:rsid w:val="00121C99"/>
    <w:rsid w:val="00125806"/>
    <w:rsid w:val="001261C4"/>
    <w:rsid w:val="00130A20"/>
    <w:rsid w:val="001314FB"/>
    <w:rsid w:val="001366EC"/>
    <w:rsid w:val="00140ADD"/>
    <w:rsid w:val="00140E6D"/>
    <w:rsid w:val="0014219C"/>
    <w:rsid w:val="001425ED"/>
    <w:rsid w:val="00143450"/>
    <w:rsid w:val="00144021"/>
    <w:rsid w:val="00144997"/>
    <w:rsid w:val="00151F67"/>
    <w:rsid w:val="001523C0"/>
    <w:rsid w:val="001535FE"/>
    <w:rsid w:val="00154A62"/>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658F"/>
    <w:rsid w:val="001772B8"/>
    <w:rsid w:val="00180FBF"/>
    <w:rsid w:val="001813C3"/>
    <w:rsid w:val="00182CF4"/>
    <w:rsid w:val="00182F53"/>
    <w:rsid w:val="00186CE1"/>
    <w:rsid w:val="00191F00"/>
    <w:rsid w:val="00192F12"/>
    <w:rsid w:val="00193F14"/>
    <w:rsid w:val="00196CBC"/>
    <w:rsid w:val="0019753E"/>
    <w:rsid w:val="00197614"/>
    <w:rsid w:val="001A0312"/>
    <w:rsid w:val="001A15DA"/>
    <w:rsid w:val="001A2694"/>
    <w:rsid w:val="001A3CC7"/>
    <w:rsid w:val="001A5C5F"/>
    <w:rsid w:val="001A67A4"/>
    <w:rsid w:val="001A69AC"/>
    <w:rsid w:val="001B1DDA"/>
    <w:rsid w:val="001B67D8"/>
    <w:rsid w:val="001B6F95"/>
    <w:rsid w:val="001C05A1"/>
    <w:rsid w:val="001C1D9E"/>
    <w:rsid w:val="001C5139"/>
    <w:rsid w:val="001C5998"/>
    <w:rsid w:val="001C5AC9"/>
    <w:rsid w:val="001C7C3B"/>
    <w:rsid w:val="001D5B6F"/>
    <w:rsid w:val="001E0AB8"/>
    <w:rsid w:val="001E38E0"/>
    <w:rsid w:val="001E4804"/>
    <w:rsid w:val="001E4E72"/>
    <w:rsid w:val="001E62B3"/>
    <w:rsid w:val="001E6424"/>
    <w:rsid w:val="001E7C2F"/>
    <w:rsid w:val="001F0171"/>
    <w:rsid w:val="001F0D77"/>
    <w:rsid w:val="001F565D"/>
    <w:rsid w:val="001F643A"/>
    <w:rsid w:val="001F7DD8"/>
    <w:rsid w:val="0020088E"/>
    <w:rsid w:val="00200971"/>
    <w:rsid w:val="00201928"/>
    <w:rsid w:val="002035B4"/>
    <w:rsid w:val="00203E26"/>
    <w:rsid w:val="0020449C"/>
    <w:rsid w:val="0020545D"/>
    <w:rsid w:val="002113B8"/>
    <w:rsid w:val="00213DA0"/>
    <w:rsid w:val="00215665"/>
    <w:rsid w:val="002163BB"/>
    <w:rsid w:val="0021792C"/>
    <w:rsid w:val="00220909"/>
    <w:rsid w:val="002240AB"/>
    <w:rsid w:val="00225E37"/>
    <w:rsid w:val="00231DCA"/>
    <w:rsid w:val="00235792"/>
    <w:rsid w:val="00242E3A"/>
    <w:rsid w:val="00243FA5"/>
    <w:rsid w:val="00246492"/>
    <w:rsid w:val="0024699D"/>
    <w:rsid w:val="002506CF"/>
    <w:rsid w:val="0025107F"/>
    <w:rsid w:val="00251A96"/>
    <w:rsid w:val="00260CD4"/>
    <w:rsid w:val="002639D8"/>
    <w:rsid w:val="0026414E"/>
    <w:rsid w:val="00265F77"/>
    <w:rsid w:val="00266C83"/>
    <w:rsid w:val="00270FCC"/>
    <w:rsid w:val="002743CB"/>
    <w:rsid w:val="002768DC"/>
    <w:rsid w:val="00280014"/>
    <w:rsid w:val="0029049B"/>
    <w:rsid w:val="00293F1F"/>
    <w:rsid w:val="00294C8F"/>
    <w:rsid w:val="002A0B2E"/>
    <w:rsid w:val="002A0DC1"/>
    <w:rsid w:val="002A12E6"/>
    <w:rsid w:val="002A36C2"/>
    <w:rsid w:val="002A6C56"/>
    <w:rsid w:val="002B02B6"/>
    <w:rsid w:val="002B4113"/>
    <w:rsid w:val="002C04C4"/>
    <w:rsid w:val="002C090C"/>
    <w:rsid w:val="002C0C63"/>
    <w:rsid w:val="002C1243"/>
    <w:rsid w:val="002C1815"/>
    <w:rsid w:val="002C475E"/>
    <w:rsid w:val="002C6AD6"/>
    <w:rsid w:val="002D4C56"/>
    <w:rsid w:val="002D6C2A"/>
    <w:rsid w:val="002D7A86"/>
    <w:rsid w:val="002E6063"/>
    <w:rsid w:val="002F45FF"/>
    <w:rsid w:val="002F66D3"/>
    <w:rsid w:val="002F6D17"/>
    <w:rsid w:val="00301F22"/>
    <w:rsid w:val="00302887"/>
    <w:rsid w:val="003056EB"/>
    <w:rsid w:val="003060D5"/>
    <w:rsid w:val="003071FF"/>
    <w:rsid w:val="00310652"/>
    <w:rsid w:val="00311065"/>
    <w:rsid w:val="0031371D"/>
    <w:rsid w:val="003143ED"/>
    <w:rsid w:val="0031789F"/>
    <w:rsid w:val="00320788"/>
    <w:rsid w:val="003233A3"/>
    <w:rsid w:val="00334C33"/>
    <w:rsid w:val="0034218C"/>
    <w:rsid w:val="0034455D"/>
    <w:rsid w:val="0034604B"/>
    <w:rsid w:val="00346D17"/>
    <w:rsid w:val="00347972"/>
    <w:rsid w:val="003544D5"/>
    <w:rsid w:val="0035469B"/>
    <w:rsid w:val="003559CC"/>
    <w:rsid w:val="00355D4B"/>
    <w:rsid w:val="003569D7"/>
    <w:rsid w:val="003608AC"/>
    <w:rsid w:val="00363A23"/>
    <w:rsid w:val="0036440C"/>
    <w:rsid w:val="00364462"/>
    <w:rsid w:val="0036465A"/>
    <w:rsid w:val="003718BB"/>
    <w:rsid w:val="00386538"/>
    <w:rsid w:val="00390C38"/>
    <w:rsid w:val="00392748"/>
    <w:rsid w:val="00392C65"/>
    <w:rsid w:val="00392ED5"/>
    <w:rsid w:val="00396C96"/>
    <w:rsid w:val="003A06D3"/>
    <w:rsid w:val="003A13EF"/>
    <w:rsid w:val="003A19DC"/>
    <w:rsid w:val="003A1B45"/>
    <w:rsid w:val="003A220C"/>
    <w:rsid w:val="003A60C0"/>
    <w:rsid w:val="003B008F"/>
    <w:rsid w:val="003B256A"/>
    <w:rsid w:val="003B46FC"/>
    <w:rsid w:val="003B5767"/>
    <w:rsid w:val="003B744A"/>
    <w:rsid w:val="003B7605"/>
    <w:rsid w:val="003C08AA"/>
    <w:rsid w:val="003C2A7B"/>
    <w:rsid w:val="003C366D"/>
    <w:rsid w:val="003C49EF"/>
    <w:rsid w:val="003C6BCA"/>
    <w:rsid w:val="003C7902"/>
    <w:rsid w:val="003C799C"/>
    <w:rsid w:val="003D0BFF"/>
    <w:rsid w:val="003D1070"/>
    <w:rsid w:val="003D6EF1"/>
    <w:rsid w:val="003E120F"/>
    <w:rsid w:val="003E5BE5"/>
    <w:rsid w:val="003F18D1"/>
    <w:rsid w:val="003F20EC"/>
    <w:rsid w:val="003F287C"/>
    <w:rsid w:val="003F4F0E"/>
    <w:rsid w:val="003F6096"/>
    <w:rsid w:val="003F6E06"/>
    <w:rsid w:val="004011FD"/>
    <w:rsid w:val="00403C7A"/>
    <w:rsid w:val="004057A6"/>
    <w:rsid w:val="00406554"/>
    <w:rsid w:val="00406DB5"/>
    <w:rsid w:val="00407755"/>
    <w:rsid w:val="0041293B"/>
    <w:rsid w:val="004131B0"/>
    <w:rsid w:val="00416C42"/>
    <w:rsid w:val="00422476"/>
    <w:rsid w:val="0042385C"/>
    <w:rsid w:val="00426FA5"/>
    <w:rsid w:val="00431654"/>
    <w:rsid w:val="00434926"/>
    <w:rsid w:val="00440E49"/>
    <w:rsid w:val="00443ACE"/>
    <w:rsid w:val="00444217"/>
    <w:rsid w:val="004478F4"/>
    <w:rsid w:val="00450F7A"/>
    <w:rsid w:val="00452C6D"/>
    <w:rsid w:val="00455E0B"/>
    <w:rsid w:val="0045724D"/>
    <w:rsid w:val="00457934"/>
    <w:rsid w:val="00462B9F"/>
    <w:rsid w:val="004659EE"/>
    <w:rsid w:val="00472699"/>
    <w:rsid w:val="00473E34"/>
    <w:rsid w:val="0047600A"/>
    <w:rsid w:val="00476BA9"/>
    <w:rsid w:val="004801E9"/>
    <w:rsid w:val="00481650"/>
    <w:rsid w:val="00486357"/>
    <w:rsid w:val="00487A3F"/>
    <w:rsid w:val="00490807"/>
    <w:rsid w:val="004936C2"/>
    <w:rsid w:val="0049379C"/>
    <w:rsid w:val="004A1CA0"/>
    <w:rsid w:val="004A22E9"/>
    <w:rsid w:val="004A26B0"/>
    <w:rsid w:val="004A4ACD"/>
    <w:rsid w:val="004A506C"/>
    <w:rsid w:val="004A5BC5"/>
    <w:rsid w:val="004B023D"/>
    <w:rsid w:val="004C0909"/>
    <w:rsid w:val="004C3F97"/>
    <w:rsid w:val="004C5F4B"/>
    <w:rsid w:val="004D01F2"/>
    <w:rsid w:val="004D2CED"/>
    <w:rsid w:val="004D3339"/>
    <w:rsid w:val="004D353F"/>
    <w:rsid w:val="004D36D7"/>
    <w:rsid w:val="004D682B"/>
    <w:rsid w:val="004E6152"/>
    <w:rsid w:val="004F09D8"/>
    <w:rsid w:val="004F344A"/>
    <w:rsid w:val="004F4EC3"/>
    <w:rsid w:val="004F6EFB"/>
    <w:rsid w:val="00503F23"/>
    <w:rsid w:val="00504ED4"/>
    <w:rsid w:val="00506801"/>
    <w:rsid w:val="00510639"/>
    <w:rsid w:val="00511791"/>
    <w:rsid w:val="005139BE"/>
    <w:rsid w:val="005140A7"/>
    <w:rsid w:val="00514EFF"/>
    <w:rsid w:val="00516142"/>
    <w:rsid w:val="0051681C"/>
    <w:rsid w:val="00520027"/>
    <w:rsid w:val="0052093C"/>
    <w:rsid w:val="00521B31"/>
    <w:rsid w:val="00522469"/>
    <w:rsid w:val="0052400A"/>
    <w:rsid w:val="00527503"/>
    <w:rsid w:val="00536277"/>
    <w:rsid w:val="00536F43"/>
    <w:rsid w:val="00542616"/>
    <w:rsid w:val="005468C1"/>
    <w:rsid w:val="005510BA"/>
    <w:rsid w:val="005538C8"/>
    <w:rsid w:val="00553A5E"/>
    <w:rsid w:val="00554B4E"/>
    <w:rsid w:val="00556C02"/>
    <w:rsid w:val="00561BB2"/>
    <w:rsid w:val="00563249"/>
    <w:rsid w:val="005658BC"/>
    <w:rsid w:val="005700D5"/>
    <w:rsid w:val="00570A65"/>
    <w:rsid w:val="005762B1"/>
    <w:rsid w:val="00580456"/>
    <w:rsid w:val="00580E73"/>
    <w:rsid w:val="005826AC"/>
    <w:rsid w:val="00586FCC"/>
    <w:rsid w:val="00592329"/>
    <w:rsid w:val="00593386"/>
    <w:rsid w:val="00596998"/>
    <w:rsid w:val="0059790F"/>
    <w:rsid w:val="005A3A53"/>
    <w:rsid w:val="005A6E62"/>
    <w:rsid w:val="005A777F"/>
    <w:rsid w:val="005B00CE"/>
    <w:rsid w:val="005B0310"/>
    <w:rsid w:val="005B2FB3"/>
    <w:rsid w:val="005B6F63"/>
    <w:rsid w:val="005C4B99"/>
    <w:rsid w:val="005C6DE5"/>
    <w:rsid w:val="005D1BB3"/>
    <w:rsid w:val="005D2B29"/>
    <w:rsid w:val="005D354A"/>
    <w:rsid w:val="005D3E53"/>
    <w:rsid w:val="005D506C"/>
    <w:rsid w:val="005D5C7D"/>
    <w:rsid w:val="005E221D"/>
    <w:rsid w:val="005E3235"/>
    <w:rsid w:val="005E4176"/>
    <w:rsid w:val="005E4876"/>
    <w:rsid w:val="005E65B5"/>
    <w:rsid w:val="005F0301"/>
    <w:rsid w:val="005F3AE9"/>
    <w:rsid w:val="006007BB"/>
    <w:rsid w:val="00600E67"/>
    <w:rsid w:val="00601DC0"/>
    <w:rsid w:val="006034CB"/>
    <w:rsid w:val="00603503"/>
    <w:rsid w:val="00603C52"/>
    <w:rsid w:val="0060531A"/>
    <w:rsid w:val="00612A24"/>
    <w:rsid w:val="006131CE"/>
    <w:rsid w:val="0061336B"/>
    <w:rsid w:val="00617D6E"/>
    <w:rsid w:val="00620ED5"/>
    <w:rsid w:val="00622D61"/>
    <w:rsid w:val="00622EAF"/>
    <w:rsid w:val="00624198"/>
    <w:rsid w:val="0062531A"/>
    <w:rsid w:val="00636C28"/>
    <w:rsid w:val="00640FDC"/>
    <w:rsid w:val="006428E5"/>
    <w:rsid w:val="00644958"/>
    <w:rsid w:val="006513FB"/>
    <w:rsid w:val="00653F63"/>
    <w:rsid w:val="00655538"/>
    <w:rsid w:val="00656E2A"/>
    <w:rsid w:val="00656EEF"/>
    <w:rsid w:val="006576AF"/>
    <w:rsid w:val="00672919"/>
    <w:rsid w:val="006755DF"/>
    <w:rsid w:val="00676957"/>
    <w:rsid w:val="00676D42"/>
    <w:rsid w:val="00677544"/>
    <w:rsid w:val="00681687"/>
    <w:rsid w:val="006855EF"/>
    <w:rsid w:val="00686295"/>
    <w:rsid w:val="00686587"/>
    <w:rsid w:val="006904CF"/>
    <w:rsid w:val="00695EE2"/>
    <w:rsid w:val="0069660B"/>
    <w:rsid w:val="00697D6A"/>
    <w:rsid w:val="006A1B33"/>
    <w:rsid w:val="006A48F1"/>
    <w:rsid w:val="006A5296"/>
    <w:rsid w:val="006A71A3"/>
    <w:rsid w:val="006B03F2"/>
    <w:rsid w:val="006B0BF4"/>
    <w:rsid w:val="006B14C1"/>
    <w:rsid w:val="006B1639"/>
    <w:rsid w:val="006B2B8E"/>
    <w:rsid w:val="006B3044"/>
    <w:rsid w:val="006B5CA7"/>
    <w:rsid w:val="006B5E89"/>
    <w:rsid w:val="006C19B2"/>
    <w:rsid w:val="006C21D3"/>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AC5"/>
    <w:rsid w:val="00720E4E"/>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299"/>
    <w:rsid w:val="007657F6"/>
    <w:rsid w:val="00765E47"/>
    <w:rsid w:val="0077125A"/>
    <w:rsid w:val="0078405B"/>
    <w:rsid w:val="007849CC"/>
    <w:rsid w:val="00786F58"/>
    <w:rsid w:val="00787CC1"/>
    <w:rsid w:val="00792F4E"/>
    <w:rsid w:val="0079398D"/>
    <w:rsid w:val="00796C25"/>
    <w:rsid w:val="007A21A9"/>
    <w:rsid w:val="007A287C"/>
    <w:rsid w:val="007A3B2A"/>
    <w:rsid w:val="007B0A9E"/>
    <w:rsid w:val="007B0C9D"/>
    <w:rsid w:val="007B16B6"/>
    <w:rsid w:val="007B5522"/>
    <w:rsid w:val="007C0947"/>
    <w:rsid w:val="007C0EE0"/>
    <w:rsid w:val="007C1B71"/>
    <w:rsid w:val="007C2FBB"/>
    <w:rsid w:val="007C7164"/>
    <w:rsid w:val="007C7413"/>
    <w:rsid w:val="007D1984"/>
    <w:rsid w:val="007D2AFE"/>
    <w:rsid w:val="007D7DF0"/>
    <w:rsid w:val="007E3264"/>
    <w:rsid w:val="007E34AC"/>
    <w:rsid w:val="007E3FEA"/>
    <w:rsid w:val="007E6402"/>
    <w:rsid w:val="007F0A0B"/>
    <w:rsid w:val="007F3A60"/>
    <w:rsid w:val="007F3D0B"/>
    <w:rsid w:val="007F7C94"/>
    <w:rsid w:val="007F7E4C"/>
    <w:rsid w:val="00802FFA"/>
    <w:rsid w:val="00810E4B"/>
    <w:rsid w:val="00814BAA"/>
    <w:rsid w:val="00816F0C"/>
    <w:rsid w:val="0082186D"/>
    <w:rsid w:val="0082211C"/>
    <w:rsid w:val="00824295"/>
    <w:rsid w:val="00827A65"/>
    <w:rsid w:val="00830473"/>
    <w:rsid w:val="008313F3"/>
    <w:rsid w:val="008402F2"/>
    <w:rsid w:val="00840469"/>
    <w:rsid w:val="008405BB"/>
    <w:rsid w:val="0084564F"/>
    <w:rsid w:val="00846494"/>
    <w:rsid w:val="0084695E"/>
    <w:rsid w:val="00847B20"/>
    <w:rsid w:val="008509D3"/>
    <w:rsid w:val="00851846"/>
    <w:rsid w:val="00853418"/>
    <w:rsid w:val="00856EBD"/>
    <w:rsid w:val="00857CF6"/>
    <w:rsid w:val="008610ED"/>
    <w:rsid w:val="00861C6A"/>
    <w:rsid w:val="00865199"/>
    <w:rsid w:val="00867EAF"/>
    <w:rsid w:val="00870763"/>
    <w:rsid w:val="008713EA"/>
    <w:rsid w:val="00873C6B"/>
    <w:rsid w:val="00881D68"/>
    <w:rsid w:val="00881E88"/>
    <w:rsid w:val="00882B63"/>
    <w:rsid w:val="00883500"/>
    <w:rsid w:val="0088426A"/>
    <w:rsid w:val="008852BA"/>
    <w:rsid w:val="00890108"/>
    <w:rsid w:val="00890162"/>
    <w:rsid w:val="00893877"/>
    <w:rsid w:val="0089532C"/>
    <w:rsid w:val="00896165"/>
    <w:rsid w:val="00896681"/>
    <w:rsid w:val="008A1CED"/>
    <w:rsid w:val="008A2749"/>
    <w:rsid w:val="008A3A90"/>
    <w:rsid w:val="008B06D4"/>
    <w:rsid w:val="008B1335"/>
    <w:rsid w:val="008B4813"/>
    <w:rsid w:val="008B4F20"/>
    <w:rsid w:val="008B68E7"/>
    <w:rsid w:val="008B7FFD"/>
    <w:rsid w:val="008C286A"/>
    <w:rsid w:val="008C2920"/>
    <w:rsid w:val="008C4307"/>
    <w:rsid w:val="008C4920"/>
    <w:rsid w:val="008C63ED"/>
    <w:rsid w:val="008D23DF"/>
    <w:rsid w:val="008D73BF"/>
    <w:rsid w:val="008D7F09"/>
    <w:rsid w:val="008E00D5"/>
    <w:rsid w:val="008E5B64"/>
    <w:rsid w:val="008E7DAA"/>
    <w:rsid w:val="008F0094"/>
    <w:rsid w:val="008F03EF"/>
    <w:rsid w:val="008F340F"/>
    <w:rsid w:val="008F6E75"/>
    <w:rsid w:val="00903523"/>
    <w:rsid w:val="00906281"/>
    <w:rsid w:val="0090659A"/>
    <w:rsid w:val="00911080"/>
    <w:rsid w:val="00912500"/>
    <w:rsid w:val="00912904"/>
    <w:rsid w:val="0091350B"/>
    <w:rsid w:val="00915986"/>
    <w:rsid w:val="00917624"/>
    <w:rsid w:val="00917C2A"/>
    <w:rsid w:val="00920A8E"/>
    <w:rsid w:val="00926CB2"/>
    <w:rsid w:val="00927032"/>
    <w:rsid w:val="00930386"/>
    <w:rsid w:val="009309F5"/>
    <w:rsid w:val="00930ECB"/>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855C3"/>
    <w:rsid w:val="00991B62"/>
    <w:rsid w:val="00993D61"/>
    <w:rsid w:val="0099433C"/>
    <w:rsid w:val="00996053"/>
    <w:rsid w:val="00997E71"/>
    <w:rsid w:val="009A0B2F"/>
    <w:rsid w:val="009A1CF4"/>
    <w:rsid w:val="009A37D7"/>
    <w:rsid w:val="009A4E17"/>
    <w:rsid w:val="009A6955"/>
    <w:rsid w:val="009B0697"/>
    <w:rsid w:val="009B341C"/>
    <w:rsid w:val="009B3641"/>
    <w:rsid w:val="009B5747"/>
    <w:rsid w:val="009C0B81"/>
    <w:rsid w:val="009C3182"/>
    <w:rsid w:val="009D0232"/>
    <w:rsid w:val="009D0F84"/>
    <w:rsid w:val="009D2C27"/>
    <w:rsid w:val="009D503E"/>
    <w:rsid w:val="009D7023"/>
    <w:rsid w:val="009E060E"/>
    <w:rsid w:val="009E2309"/>
    <w:rsid w:val="009E364B"/>
    <w:rsid w:val="009E42B9"/>
    <w:rsid w:val="009E4A64"/>
    <w:rsid w:val="009E4E17"/>
    <w:rsid w:val="009E54B9"/>
    <w:rsid w:val="009E6676"/>
    <w:rsid w:val="009E6D89"/>
    <w:rsid w:val="009F4C2E"/>
    <w:rsid w:val="00A014A3"/>
    <w:rsid w:val="00A027CC"/>
    <w:rsid w:val="00A0412D"/>
    <w:rsid w:val="00A10A87"/>
    <w:rsid w:val="00A15DF0"/>
    <w:rsid w:val="00A21211"/>
    <w:rsid w:val="00A30F8A"/>
    <w:rsid w:val="00A32242"/>
    <w:rsid w:val="00A33890"/>
    <w:rsid w:val="00A34E7F"/>
    <w:rsid w:val="00A40CA6"/>
    <w:rsid w:val="00A46F0A"/>
    <w:rsid w:val="00A46F25"/>
    <w:rsid w:val="00A47CC2"/>
    <w:rsid w:val="00A502BA"/>
    <w:rsid w:val="00A54690"/>
    <w:rsid w:val="00A561F3"/>
    <w:rsid w:val="00A60146"/>
    <w:rsid w:val="00A601A9"/>
    <w:rsid w:val="00A60F6F"/>
    <w:rsid w:val="00A622C4"/>
    <w:rsid w:val="00A6283D"/>
    <w:rsid w:val="00A676FF"/>
    <w:rsid w:val="00A70710"/>
    <w:rsid w:val="00A73EBA"/>
    <w:rsid w:val="00A754B4"/>
    <w:rsid w:val="00A76665"/>
    <w:rsid w:val="00A76749"/>
    <w:rsid w:val="00A807C1"/>
    <w:rsid w:val="00A82571"/>
    <w:rsid w:val="00A82658"/>
    <w:rsid w:val="00A83374"/>
    <w:rsid w:val="00A95222"/>
    <w:rsid w:val="00A96172"/>
    <w:rsid w:val="00A96D52"/>
    <w:rsid w:val="00A97C5F"/>
    <w:rsid w:val="00AA02F9"/>
    <w:rsid w:val="00AA4428"/>
    <w:rsid w:val="00AA589C"/>
    <w:rsid w:val="00AA7EA2"/>
    <w:rsid w:val="00AB0C9B"/>
    <w:rsid w:val="00AB0D6A"/>
    <w:rsid w:val="00AB43B3"/>
    <w:rsid w:val="00AB49B9"/>
    <w:rsid w:val="00AB501D"/>
    <w:rsid w:val="00AB758A"/>
    <w:rsid w:val="00AC01CA"/>
    <w:rsid w:val="00AC027E"/>
    <w:rsid w:val="00AC05AB"/>
    <w:rsid w:val="00AC1E7E"/>
    <w:rsid w:val="00AC3566"/>
    <w:rsid w:val="00AC507D"/>
    <w:rsid w:val="00AC66E4"/>
    <w:rsid w:val="00AD0118"/>
    <w:rsid w:val="00AD04F2"/>
    <w:rsid w:val="00AD4578"/>
    <w:rsid w:val="00AD68E9"/>
    <w:rsid w:val="00AD761F"/>
    <w:rsid w:val="00AE535C"/>
    <w:rsid w:val="00AE56C0"/>
    <w:rsid w:val="00AF7319"/>
    <w:rsid w:val="00AF7ACC"/>
    <w:rsid w:val="00B00914"/>
    <w:rsid w:val="00B01F01"/>
    <w:rsid w:val="00B02A8E"/>
    <w:rsid w:val="00B052EE"/>
    <w:rsid w:val="00B1081F"/>
    <w:rsid w:val="00B2496B"/>
    <w:rsid w:val="00B27499"/>
    <w:rsid w:val="00B2784E"/>
    <w:rsid w:val="00B3010D"/>
    <w:rsid w:val="00B35151"/>
    <w:rsid w:val="00B37174"/>
    <w:rsid w:val="00B433F2"/>
    <w:rsid w:val="00B43642"/>
    <w:rsid w:val="00B458E8"/>
    <w:rsid w:val="00B47940"/>
    <w:rsid w:val="00B50410"/>
    <w:rsid w:val="00B508D4"/>
    <w:rsid w:val="00B512D4"/>
    <w:rsid w:val="00B5397B"/>
    <w:rsid w:val="00B53EE9"/>
    <w:rsid w:val="00B5721B"/>
    <w:rsid w:val="00B6183E"/>
    <w:rsid w:val="00B62809"/>
    <w:rsid w:val="00B63141"/>
    <w:rsid w:val="00B67F68"/>
    <w:rsid w:val="00B7223A"/>
    <w:rsid w:val="00B72F2A"/>
    <w:rsid w:val="00B73BF3"/>
    <w:rsid w:val="00B74716"/>
    <w:rsid w:val="00B7675A"/>
    <w:rsid w:val="00B81898"/>
    <w:rsid w:val="00B82DED"/>
    <w:rsid w:val="00B844FE"/>
    <w:rsid w:val="00B8606B"/>
    <w:rsid w:val="00B87041"/>
    <w:rsid w:val="00B878E7"/>
    <w:rsid w:val="00B879CC"/>
    <w:rsid w:val="00B93856"/>
    <w:rsid w:val="00B9527E"/>
    <w:rsid w:val="00B97278"/>
    <w:rsid w:val="00B97943"/>
    <w:rsid w:val="00BA1D0B"/>
    <w:rsid w:val="00BA2B50"/>
    <w:rsid w:val="00BA6972"/>
    <w:rsid w:val="00BB0524"/>
    <w:rsid w:val="00BB1E0D"/>
    <w:rsid w:val="00BB26C8"/>
    <w:rsid w:val="00BB4D9B"/>
    <w:rsid w:val="00BB73FF"/>
    <w:rsid w:val="00BB7688"/>
    <w:rsid w:val="00BC7423"/>
    <w:rsid w:val="00BC7CAC"/>
    <w:rsid w:val="00BD6D76"/>
    <w:rsid w:val="00BE3A73"/>
    <w:rsid w:val="00BE56B3"/>
    <w:rsid w:val="00BE676D"/>
    <w:rsid w:val="00BF04E8"/>
    <w:rsid w:val="00BF16BF"/>
    <w:rsid w:val="00BF2A64"/>
    <w:rsid w:val="00BF4D1F"/>
    <w:rsid w:val="00BF76BE"/>
    <w:rsid w:val="00C02A73"/>
    <w:rsid w:val="00C063D2"/>
    <w:rsid w:val="00C07FD9"/>
    <w:rsid w:val="00C10955"/>
    <w:rsid w:val="00C11C4D"/>
    <w:rsid w:val="00C12136"/>
    <w:rsid w:val="00C162C0"/>
    <w:rsid w:val="00C1712C"/>
    <w:rsid w:val="00C20634"/>
    <w:rsid w:val="00C212E0"/>
    <w:rsid w:val="00C23E16"/>
    <w:rsid w:val="00C27B43"/>
    <w:rsid w:val="00C27E37"/>
    <w:rsid w:val="00C30FED"/>
    <w:rsid w:val="00C32713"/>
    <w:rsid w:val="00C351B8"/>
    <w:rsid w:val="00C36EE5"/>
    <w:rsid w:val="00C410D9"/>
    <w:rsid w:val="00C44DB7"/>
    <w:rsid w:val="00C4510A"/>
    <w:rsid w:val="00C47F2E"/>
    <w:rsid w:val="00C52BA6"/>
    <w:rsid w:val="00C57A1A"/>
    <w:rsid w:val="00C60BBD"/>
    <w:rsid w:val="00C6258F"/>
    <w:rsid w:val="00C62C41"/>
    <w:rsid w:val="00C63DF6"/>
    <w:rsid w:val="00C63E58"/>
    <w:rsid w:val="00C647FC"/>
    <w:rsid w:val="00C6495E"/>
    <w:rsid w:val="00C665A2"/>
    <w:rsid w:val="00C670EE"/>
    <w:rsid w:val="00C67E3B"/>
    <w:rsid w:val="00C71F4C"/>
    <w:rsid w:val="00C73E03"/>
    <w:rsid w:val="00C77B29"/>
    <w:rsid w:val="00C8431B"/>
    <w:rsid w:val="00C87039"/>
    <w:rsid w:val="00C8718B"/>
    <w:rsid w:val="00C872E4"/>
    <w:rsid w:val="00C878D9"/>
    <w:rsid w:val="00C90311"/>
    <w:rsid w:val="00C91C26"/>
    <w:rsid w:val="00C94D68"/>
    <w:rsid w:val="00CA2BB2"/>
    <w:rsid w:val="00CA53AF"/>
    <w:rsid w:val="00CA7115"/>
    <w:rsid w:val="00CA73D5"/>
    <w:rsid w:val="00CA7982"/>
    <w:rsid w:val="00CB2FC9"/>
    <w:rsid w:val="00CB5068"/>
    <w:rsid w:val="00CB7D2B"/>
    <w:rsid w:val="00CC1C87"/>
    <w:rsid w:val="00CC3000"/>
    <w:rsid w:val="00CC3388"/>
    <w:rsid w:val="00CC3425"/>
    <w:rsid w:val="00CC4859"/>
    <w:rsid w:val="00CC6474"/>
    <w:rsid w:val="00CC7A35"/>
    <w:rsid w:val="00CD036D"/>
    <w:rsid w:val="00CD072A"/>
    <w:rsid w:val="00CD1070"/>
    <w:rsid w:val="00CD40B1"/>
    <w:rsid w:val="00CD51E0"/>
    <w:rsid w:val="00CD7F73"/>
    <w:rsid w:val="00CE1EEB"/>
    <w:rsid w:val="00CE26C5"/>
    <w:rsid w:val="00CE36AF"/>
    <w:rsid w:val="00CE47F3"/>
    <w:rsid w:val="00CE54DD"/>
    <w:rsid w:val="00CF0B76"/>
    <w:rsid w:val="00CF0DA5"/>
    <w:rsid w:val="00CF1E54"/>
    <w:rsid w:val="00CF26E3"/>
    <w:rsid w:val="00CF3366"/>
    <w:rsid w:val="00CF5D31"/>
    <w:rsid w:val="00CF5F3B"/>
    <w:rsid w:val="00CF7733"/>
    <w:rsid w:val="00CF791A"/>
    <w:rsid w:val="00D00513"/>
    <w:rsid w:val="00D00D7D"/>
    <w:rsid w:val="00D030AE"/>
    <w:rsid w:val="00D04530"/>
    <w:rsid w:val="00D139C8"/>
    <w:rsid w:val="00D17F81"/>
    <w:rsid w:val="00D21879"/>
    <w:rsid w:val="00D2758C"/>
    <w:rsid w:val="00D275CA"/>
    <w:rsid w:val="00D2789B"/>
    <w:rsid w:val="00D345AB"/>
    <w:rsid w:val="00D35B57"/>
    <w:rsid w:val="00D41566"/>
    <w:rsid w:val="00D447EF"/>
    <w:rsid w:val="00D452F4"/>
    <w:rsid w:val="00D458EC"/>
    <w:rsid w:val="00D47424"/>
    <w:rsid w:val="00D501B0"/>
    <w:rsid w:val="00D52582"/>
    <w:rsid w:val="00D531D0"/>
    <w:rsid w:val="00D56A0E"/>
    <w:rsid w:val="00D57AD3"/>
    <w:rsid w:val="00D62F25"/>
    <w:rsid w:val="00D635FE"/>
    <w:rsid w:val="00D66A7B"/>
    <w:rsid w:val="00D729DE"/>
    <w:rsid w:val="00D73618"/>
    <w:rsid w:val="00D75B6A"/>
    <w:rsid w:val="00D768E6"/>
    <w:rsid w:val="00D778DF"/>
    <w:rsid w:val="00D84BDA"/>
    <w:rsid w:val="00D86D9E"/>
    <w:rsid w:val="00D87013"/>
    <w:rsid w:val="00D876A8"/>
    <w:rsid w:val="00D87F26"/>
    <w:rsid w:val="00D913F0"/>
    <w:rsid w:val="00D93063"/>
    <w:rsid w:val="00D933B0"/>
    <w:rsid w:val="00D951FC"/>
    <w:rsid w:val="00D977E8"/>
    <w:rsid w:val="00D97B16"/>
    <w:rsid w:val="00DA119B"/>
    <w:rsid w:val="00DA5B59"/>
    <w:rsid w:val="00DB1C89"/>
    <w:rsid w:val="00DB3763"/>
    <w:rsid w:val="00DB4029"/>
    <w:rsid w:val="00DB5F4D"/>
    <w:rsid w:val="00DB66F2"/>
    <w:rsid w:val="00DB6DA5"/>
    <w:rsid w:val="00DC076B"/>
    <w:rsid w:val="00DC0842"/>
    <w:rsid w:val="00DC186F"/>
    <w:rsid w:val="00DC252F"/>
    <w:rsid w:val="00DC280D"/>
    <w:rsid w:val="00DC6050"/>
    <w:rsid w:val="00DC6445"/>
    <w:rsid w:val="00DD35E1"/>
    <w:rsid w:val="00DD43EA"/>
    <w:rsid w:val="00DD4A23"/>
    <w:rsid w:val="00DE6F44"/>
    <w:rsid w:val="00DF1B58"/>
    <w:rsid w:val="00DF2430"/>
    <w:rsid w:val="00DF5C4F"/>
    <w:rsid w:val="00DF6234"/>
    <w:rsid w:val="00E009DA"/>
    <w:rsid w:val="00E011A0"/>
    <w:rsid w:val="00E037D9"/>
    <w:rsid w:val="00E04927"/>
    <w:rsid w:val="00E10FA2"/>
    <w:rsid w:val="00E116AE"/>
    <w:rsid w:val="00E11A48"/>
    <w:rsid w:val="00E130EB"/>
    <w:rsid w:val="00E162CD"/>
    <w:rsid w:val="00E17FA5"/>
    <w:rsid w:val="00E21BFE"/>
    <w:rsid w:val="00E21C88"/>
    <w:rsid w:val="00E22379"/>
    <w:rsid w:val="00E223AC"/>
    <w:rsid w:val="00E26930"/>
    <w:rsid w:val="00E27257"/>
    <w:rsid w:val="00E27F4F"/>
    <w:rsid w:val="00E32762"/>
    <w:rsid w:val="00E33C65"/>
    <w:rsid w:val="00E35753"/>
    <w:rsid w:val="00E362D3"/>
    <w:rsid w:val="00E42F95"/>
    <w:rsid w:val="00E449D0"/>
    <w:rsid w:val="00E44A34"/>
    <w:rsid w:val="00E4506A"/>
    <w:rsid w:val="00E53DBB"/>
    <w:rsid w:val="00E53F99"/>
    <w:rsid w:val="00E56510"/>
    <w:rsid w:val="00E56F64"/>
    <w:rsid w:val="00E62EA8"/>
    <w:rsid w:val="00E674C2"/>
    <w:rsid w:val="00E67A6E"/>
    <w:rsid w:val="00E70096"/>
    <w:rsid w:val="00E71B43"/>
    <w:rsid w:val="00E81058"/>
    <w:rsid w:val="00E81612"/>
    <w:rsid w:val="00E81DA5"/>
    <w:rsid w:val="00E82BD7"/>
    <w:rsid w:val="00E859E3"/>
    <w:rsid w:val="00E87D18"/>
    <w:rsid w:val="00E87D62"/>
    <w:rsid w:val="00E92396"/>
    <w:rsid w:val="00E95CC5"/>
    <w:rsid w:val="00E97333"/>
    <w:rsid w:val="00EA308D"/>
    <w:rsid w:val="00EA486E"/>
    <w:rsid w:val="00EA48A6"/>
    <w:rsid w:val="00EA4FA3"/>
    <w:rsid w:val="00EB001B"/>
    <w:rsid w:val="00EB3082"/>
    <w:rsid w:val="00EB6C33"/>
    <w:rsid w:val="00EC1DEA"/>
    <w:rsid w:val="00EC6F62"/>
    <w:rsid w:val="00ED2EA2"/>
    <w:rsid w:val="00ED6019"/>
    <w:rsid w:val="00ED7830"/>
    <w:rsid w:val="00EE2BFF"/>
    <w:rsid w:val="00EE3909"/>
    <w:rsid w:val="00EF4205"/>
    <w:rsid w:val="00EF4E09"/>
    <w:rsid w:val="00EF5939"/>
    <w:rsid w:val="00F00658"/>
    <w:rsid w:val="00F01645"/>
    <w:rsid w:val="00F01714"/>
    <w:rsid w:val="00F0258F"/>
    <w:rsid w:val="00F02D06"/>
    <w:rsid w:val="00F034C1"/>
    <w:rsid w:val="00F056E5"/>
    <w:rsid w:val="00F06FDD"/>
    <w:rsid w:val="00F07A8F"/>
    <w:rsid w:val="00F10819"/>
    <w:rsid w:val="00F11219"/>
    <w:rsid w:val="00F12BB7"/>
    <w:rsid w:val="00F16F35"/>
    <w:rsid w:val="00F17559"/>
    <w:rsid w:val="00F2229D"/>
    <w:rsid w:val="00F25ABB"/>
    <w:rsid w:val="00F266F0"/>
    <w:rsid w:val="00F26F62"/>
    <w:rsid w:val="00F27963"/>
    <w:rsid w:val="00F30103"/>
    <w:rsid w:val="00F30446"/>
    <w:rsid w:val="00F368D8"/>
    <w:rsid w:val="00F36B61"/>
    <w:rsid w:val="00F4135D"/>
    <w:rsid w:val="00F41F1B"/>
    <w:rsid w:val="00F45C59"/>
    <w:rsid w:val="00F46BD9"/>
    <w:rsid w:val="00F5262B"/>
    <w:rsid w:val="00F60BE0"/>
    <w:rsid w:val="00F626C8"/>
    <w:rsid w:val="00F6280E"/>
    <w:rsid w:val="00F666EC"/>
    <w:rsid w:val="00F703C3"/>
    <w:rsid w:val="00F7050A"/>
    <w:rsid w:val="00F75533"/>
    <w:rsid w:val="00F8036D"/>
    <w:rsid w:val="00F809DC"/>
    <w:rsid w:val="00F846BF"/>
    <w:rsid w:val="00F86EB0"/>
    <w:rsid w:val="00F95786"/>
    <w:rsid w:val="00FA154B"/>
    <w:rsid w:val="00FA3811"/>
    <w:rsid w:val="00FA3B9F"/>
    <w:rsid w:val="00FA3F06"/>
    <w:rsid w:val="00FA4A26"/>
    <w:rsid w:val="00FA5299"/>
    <w:rsid w:val="00FA7084"/>
    <w:rsid w:val="00FA7BEF"/>
    <w:rsid w:val="00FB07EB"/>
    <w:rsid w:val="00FB1105"/>
    <w:rsid w:val="00FB1929"/>
    <w:rsid w:val="00FB5FD9"/>
    <w:rsid w:val="00FB6713"/>
    <w:rsid w:val="00FB7FFE"/>
    <w:rsid w:val="00FC6DE8"/>
    <w:rsid w:val="00FD1398"/>
    <w:rsid w:val="00FD1637"/>
    <w:rsid w:val="00FD2833"/>
    <w:rsid w:val="00FD33AB"/>
    <w:rsid w:val="00FD3BA4"/>
    <w:rsid w:val="00FD4724"/>
    <w:rsid w:val="00FD4A68"/>
    <w:rsid w:val="00FD68ED"/>
    <w:rsid w:val="00FD7CEE"/>
    <w:rsid w:val="00FD7E00"/>
    <w:rsid w:val="00FE2824"/>
    <w:rsid w:val="00FE2EA5"/>
    <w:rsid w:val="00FE2F0E"/>
    <w:rsid w:val="00FE53F2"/>
    <w:rsid w:val="00FE661F"/>
    <w:rsid w:val="00FE687D"/>
    <w:rsid w:val="00FF0400"/>
    <w:rsid w:val="00FF3D6B"/>
    <w:rsid w:val="00FF5407"/>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D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26B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A22B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26B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A22B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37915143">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48554596">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487596520">
      <w:bodyDiv w:val="1"/>
      <w:marLeft w:val="0"/>
      <w:marRight w:val="0"/>
      <w:marTop w:val="0"/>
      <w:marBottom w:val="0"/>
      <w:divBdr>
        <w:top w:val="none" w:sz="0" w:space="0" w:color="auto"/>
        <w:left w:val="none" w:sz="0" w:space="0" w:color="auto"/>
        <w:bottom w:val="none" w:sz="0" w:space="0" w:color="auto"/>
        <w:right w:val="none" w:sz="0" w:space="0" w:color="auto"/>
      </w:divBdr>
    </w:div>
    <w:div w:id="500587367">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701587357">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11362578">
      <w:bodyDiv w:val="1"/>
      <w:marLeft w:val="0"/>
      <w:marRight w:val="0"/>
      <w:marTop w:val="0"/>
      <w:marBottom w:val="0"/>
      <w:divBdr>
        <w:top w:val="none" w:sz="0" w:space="0" w:color="auto"/>
        <w:left w:val="none" w:sz="0" w:space="0" w:color="auto"/>
        <w:bottom w:val="none" w:sz="0" w:space="0" w:color="auto"/>
        <w:right w:val="none" w:sz="0" w:space="0" w:color="auto"/>
      </w:divBdr>
    </w:div>
    <w:div w:id="812019512">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900403712">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33262801">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078789112">
      <w:bodyDiv w:val="1"/>
      <w:marLeft w:val="0"/>
      <w:marRight w:val="0"/>
      <w:marTop w:val="0"/>
      <w:marBottom w:val="0"/>
      <w:divBdr>
        <w:top w:val="none" w:sz="0" w:space="0" w:color="auto"/>
        <w:left w:val="none" w:sz="0" w:space="0" w:color="auto"/>
        <w:bottom w:val="none" w:sz="0" w:space="0" w:color="auto"/>
        <w:right w:val="none" w:sz="0" w:space="0" w:color="auto"/>
      </w:divBdr>
    </w:div>
    <w:div w:id="1132020092">
      <w:bodyDiv w:val="1"/>
      <w:marLeft w:val="0"/>
      <w:marRight w:val="0"/>
      <w:marTop w:val="0"/>
      <w:marBottom w:val="0"/>
      <w:divBdr>
        <w:top w:val="none" w:sz="0" w:space="0" w:color="auto"/>
        <w:left w:val="none" w:sz="0" w:space="0" w:color="auto"/>
        <w:bottom w:val="none" w:sz="0" w:space="0" w:color="auto"/>
        <w:right w:val="none" w:sz="0" w:space="0" w:color="auto"/>
      </w:divBdr>
    </w:div>
    <w:div w:id="1143935893">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322853514">
      <w:bodyDiv w:val="1"/>
      <w:marLeft w:val="0"/>
      <w:marRight w:val="0"/>
      <w:marTop w:val="0"/>
      <w:marBottom w:val="0"/>
      <w:divBdr>
        <w:top w:val="none" w:sz="0" w:space="0" w:color="auto"/>
        <w:left w:val="none" w:sz="0" w:space="0" w:color="auto"/>
        <w:bottom w:val="none" w:sz="0" w:space="0" w:color="auto"/>
        <w:right w:val="none" w:sz="0" w:space="0" w:color="auto"/>
      </w:divBdr>
    </w:div>
    <w:div w:id="1423990548">
      <w:bodyDiv w:val="1"/>
      <w:marLeft w:val="0"/>
      <w:marRight w:val="0"/>
      <w:marTop w:val="0"/>
      <w:marBottom w:val="0"/>
      <w:divBdr>
        <w:top w:val="none" w:sz="0" w:space="0" w:color="auto"/>
        <w:left w:val="none" w:sz="0" w:space="0" w:color="auto"/>
        <w:bottom w:val="none" w:sz="0" w:space="0" w:color="auto"/>
        <w:right w:val="none" w:sz="0" w:space="0" w:color="auto"/>
      </w:divBdr>
    </w:div>
    <w:div w:id="1555698766">
      <w:bodyDiv w:val="1"/>
      <w:marLeft w:val="0"/>
      <w:marRight w:val="0"/>
      <w:marTop w:val="0"/>
      <w:marBottom w:val="0"/>
      <w:divBdr>
        <w:top w:val="none" w:sz="0" w:space="0" w:color="auto"/>
        <w:left w:val="none" w:sz="0" w:space="0" w:color="auto"/>
        <w:bottom w:val="none" w:sz="0" w:space="0" w:color="auto"/>
        <w:right w:val="none" w:sz="0" w:space="0" w:color="auto"/>
      </w:divBdr>
    </w:div>
    <w:div w:id="16027649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41375262">
      <w:bodyDiv w:val="1"/>
      <w:marLeft w:val="0"/>
      <w:marRight w:val="0"/>
      <w:marTop w:val="0"/>
      <w:marBottom w:val="0"/>
      <w:divBdr>
        <w:top w:val="none" w:sz="0" w:space="0" w:color="auto"/>
        <w:left w:val="none" w:sz="0" w:space="0" w:color="auto"/>
        <w:bottom w:val="none" w:sz="0" w:space="0" w:color="auto"/>
        <w:right w:val="none" w:sz="0" w:space="0" w:color="auto"/>
      </w:divBdr>
    </w:div>
    <w:div w:id="1650984025">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FB"/>
    <w:rsid w:val="00051E82"/>
    <w:rsid w:val="00095AFA"/>
    <w:rsid w:val="001352B6"/>
    <w:rsid w:val="003419EF"/>
    <w:rsid w:val="005810D9"/>
    <w:rsid w:val="005977FB"/>
    <w:rsid w:val="00647D8B"/>
    <w:rsid w:val="00933E23"/>
    <w:rsid w:val="00AB62D5"/>
    <w:rsid w:val="00BB0C1F"/>
    <w:rsid w:val="00BB5C01"/>
    <w:rsid w:val="00D15404"/>
    <w:rsid w:val="00D36485"/>
    <w:rsid w:val="00EF5D21"/>
    <w:rsid w:val="00F8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22EEE-128B-48C0-9C91-20F36826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236</TotalTime>
  <Pages>18</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Lab - Sử dụng NETCONF kết nối đến thiết bị IOS XE</vt:lpstr>
    </vt:vector>
  </TitlesOfParts>
  <Company>Cisco Systems, Inc.</Company>
  <LinksUpToDate>false</LinksUpToDate>
  <CharactersWithSpaces>36572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Sử dụng NETCONF kết nối đến thiết bị IOS XE</dc:title>
  <dc:subject/>
  <dc:creator>Allan Johnson</dc:creator>
  <cp:keywords/>
  <dc:description>2020</dc:description>
  <cp:lastModifiedBy>Windows User</cp:lastModifiedBy>
  <cp:revision>134</cp:revision>
  <cp:lastPrinted>2020-03-11T15:38:00Z</cp:lastPrinted>
  <dcterms:created xsi:type="dcterms:W3CDTF">2020-03-12T19:17:00Z</dcterms:created>
  <dcterms:modified xsi:type="dcterms:W3CDTF">2020-08-12T06:59:00Z</dcterms:modified>
</cp:coreProperties>
</file>