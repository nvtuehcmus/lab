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B92457" w14:textId="075FA188" w:rsidR="004D36D7" w:rsidRPr="00FD4A68" w:rsidRDefault="003D34EC" w:rsidP="00D561CD">
      <w:pPr>
        <w:pStyle w:val="Title"/>
        <w:rPr>
          <w:rStyle w:val="LabTitleInstVersred"/>
          <w:b/>
          <w:color w:val="auto"/>
        </w:rPr>
      </w:pPr>
      <w:sdt>
        <w:sdtPr>
          <w:alias w:val="Title"/>
          <w:tag w:val=""/>
          <w:id w:val="-487021785"/>
          <w:placeholder>
            <w:docPart w:val="327E7CEC0928414FAA806066071BC636"/>
          </w:placeholder>
          <w:dataBinding w:prefixMappings="xmlns:ns0='http://purl.org/dc/elements/1.1/' xmlns:ns1='http://schemas.openxmlformats.org/package/2006/metadata/core-properties' " w:xpath="/ns1:coreProperties[1]/ns0:title[1]" w:storeItemID="{6C3C8BC8-F283-45AE-878A-BAB7291924A1}"/>
          <w:text/>
        </w:sdtPr>
        <w:sdtEndPr/>
        <w:sdtContent>
          <w:r w:rsidR="00A777D5" w:rsidRPr="00A777D5">
            <w:t>Lab – Sử dụ</w:t>
          </w:r>
          <w:r w:rsidR="00406972">
            <w:t>ng RESTCONF</w:t>
          </w:r>
          <w:r w:rsidR="00A777D5" w:rsidRPr="00A777D5">
            <w:t xml:space="preserve"> kết nối Router IOS XE</w:t>
          </w:r>
        </w:sdtContent>
      </w:sdt>
    </w:p>
    <w:p w14:paraId="3B819291" w14:textId="2E6E1FB3" w:rsidR="00D778DF" w:rsidRPr="00E70096" w:rsidRDefault="003A1527" w:rsidP="00D452F4">
      <w:pPr>
        <w:pStyle w:val="Heading1"/>
      </w:pPr>
      <w:r>
        <w:t>Sơ đồ</w:t>
      </w:r>
    </w:p>
    <w:p w14:paraId="74E0A242" w14:textId="0DE812DE" w:rsidR="00D778DF" w:rsidRDefault="005E58CA" w:rsidP="00D778DF">
      <w:pPr>
        <w:pStyle w:val="Visual"/>
      </w:pPr>
      <w:r>
        <w:rPr>
          <w:noProof/>
        </w:rPr>
        <w:drawing>
          <wp:inline distT="0" distB="0" distL="0" distR="0" wp14:anchorId="0B5E78BF" wp14:editId="00CC86BB">
            <wp:extent cx="4986168" cy="1181100"/>
            <wp:effectExtent l="0" t="0" r="5080" b="0"/>
            <wp:docPr id="3" name="Picture 3" descr="A topology is shown. Router R1 interface G0/0/1 is connected to a switch.  A PC with the CCNP VM is also connected to the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45" cy="1220629"/>
                    </a:xfrm>
                    <a:prstGeom prst="rect">
                      <a:avLst/>
                    </a:prstGeom>
                    <a:noFill/>
                  </pic:spPr>
                </pic:pic>
              </a:graphicData>
            </a:graphic>
          </wp:inline>
        </w:drawing>
      </w:r>
    </w:p>
    <w:p w14:paraId="68BDB928" w14:textId="7C0E75A4" w:rsidR="00D778DF" w:rsidRPr="00E70096" w:rsidRDefault="003A1527" w:rsidP="00D452F4">
      <w:pPr>
        <w:pStyle w:val="Heading1"/>
      </w:pPr>
      <w:r>
        <w:t>Bảng địa chỉ</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D778DF" w14:paraId="2B2F4ADC" w14:textId="77777777" w:rsidTr="009C0B81">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75250C" w14:textId="77777777" w:rsidR="00D778DF" w:rsidRPr="00E87D62" w:rsidRDefault="00E70096" w:rsidP="00AA02F9">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61B1E52" w14:textId="77777777" w:rsidR="00D778DF" w:rsidRPr="00E87D62" w:rsidRDefault="00D778DF" w:rsidP="00AA02F9">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66E4EA" w14:textId="77777777" w:rsidR="00D778DF" w:rsidRPr="00E87D62" w:rsidRDefault="00D778DF" w:rsidP="00AA02F9">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68B687" w14:textId="77777777" w:rsidR="00D778DF" w:rsidRPr="00E87D62" w:rsidRDefault="00D778DF" w:rsidP="00AA02F9">
            <w:pPr>
              <w:pStyle w:val="TableHeading"/>
            </w:pPr>
            <w:r w:rsidRPr="00E87D62">
              <w:t>Subnet Mask</w:t>
            </w:r>
          </w:p>
        </w:tc>
      </w:tr>
      <w:tr w:rsidR="00D778DF" w14:paraId="7F7C81A8" w14:textId="77777777" w:rsidTr="009C0B81">
        <w:trPr>
          <w:cantSplit/>
          <w:jc w:val="center"/>
        </w:trPr>
        <w:tc>
          <w:tcPr>
            <w:tcW w:w="2337" w:type="dxa"/>
            <w:vAlign w:val="bottom"/>
          </w:tcPr>
          <w:p w14:paraId="5057B077" w14:textId="77777777" w:rsidR="00D778DF" w:rsidRPr="008B68E7" w:rsidRDefault="009D0F84" w:rsidP="008B68E7">
            <w:pPr>
              <w:pStyle w:val="TableText"/>
            </w:pPr>
            <w:r>
              <w:t>R1</w:t>
            </w:r>
          </w:p>
        </w:tc>
        <w:tc>
          <w:tcPr>
            <w:tcW w:w="2430" w:type="dxa"/>
            <w:vAlign w:val="bottom"/>
          </w:tcPr>
          <w:p w14:paraId="4F199734" w14:textId="77777777" w:rsidR="00D778DF" w:rsidRPr="008B68E7" w:rsidRDefault="009D0F84" w:rsidP="008B68E7">
            <w:pPr>
              <w:pStyle w:val="TableText"/>
            </w:pPr>
            <w:r>
              <w:t>G0/0/1</w:t>
            </w:r>
          </w:p>
        </w:tc>
        <w:tc>
          <w:tcPr>
            <w:tcW w:w="2706" w:type="dxa"/>
            <w:vAlign w:val="bottom"/>
          </w:tcPr>
          <w:p w14:paraId="23CA74CB" w14:textId="77777777" w:rsidR="00D778DF" w:rsidRPr="008B68E7" w:rsidRDefault="00D778DF" w:rsidP="008B68E7">
            <w:pPr>
              <w:pStyle w:val="TableText"/>
            </w:pPr>
            <w:r w:rsidRPr="008B68E7">
              <w:t>192.168.1.1</w:t>
            </w:r>
          </w:p>
        </w:tc>
        <w:tc>
          <w:tcPr>
            <w:tcW w:w="2332" w:type="dxa"/>
            <w:vAlign w:val="bottom"/>
          </w:tcPr>
          <w:p w14:paraId="28EF4D7D" w14:textId="77777777" w:rsidR="00D778DF" w:rsidRPr="008B68E7" w:rsidRDefault="00D778DF" w:rsidP="008B68E7">
            <w:pPr>
              <w:pStyle w:val="TableText"/>
            </w:pPr>
            <w:r w:rsidRPr="008B68E7">
              <w:t>255.255.255.0</w:t>
            </w:r>
          </w:p>
        </w:tc>
      </w:tr>
      <w:tr w:rsidR="00D778DF" w14:paraId="4F1F5E61" w14:textId="77777777" w:rsidTr="009C0B81">
        <w:trPr>
          <w:cantSplit/>
          <w:jc w:val="center"/>
        </w:trPr>
        <w:tc>
          <w:tcPr>
            <w:tcW w:w="2337" w:type="dxa"/>
            <w:vAlign w:val="bottom"/>
          </w:tcPr>
          <w:p w14:paraId="668714A6" w14:textId="77777777" w:rsidR="00D778DF" w:rsidRPr="008B68E7" w:rsidRDefault="009D0F84" w:rsidP="008B68E7">
            <w:pPr>
              <w:pStyle w:val="TableText"/>
            </w:pPr>
            <w:r>
              <w:t>PC</w:t>
            </w:r>
          </w:p>
        </w:tc>
        <w:tc>
          <w:tcPr>
            <w:tcW w:w="2430" w:type="dxa"/>
            <w:vAlign w:val="bottom"/>
          </w:tcPr>
          <w:p w14:paraId="672FFFA4" w14:textId="77777777" w:rsidR="00D778DF" w:rsidRPr="008B68E7" w:rsidRDefault="009D0F84" w:rsidP="008B68E7">
            <w:pPr>
              <w:pStyle w:val="TableText"/>
            </w:pPr>
            <w:r>
              <w:t>NIC</w:t>
            </w:r>
          </w:p>
        </w:tc>
        <w:tc>
          <w:tcPr>
            <w:tcW w:w="2706" w:type="dxa"/>
            <w:vAlign w:val="bottom"/>
          </w:tcPr>
          <w:p w14:paraId="376F2087" w14:textId="77777777" w:rsidR="00D778DF" w:rsidRPr="008B68E7" w:rsidRDefault="009D0F84" w:rsidP="008B68E7">
            <w:pPr>
              <w:pStyle w:val="TableText"/>
            </w:pPr>
            <w:r>
              <w:t>DHCP</w:t>
            </w:r>
          </w:p>
        </w:tc>
        <w:tc>
          <w:tcPr>
            <w:tcW w:w="2332" w:type="dxa"/>
            <w:vAlign w:val="bottom"/>
          </w:tcPr>
          <w:p w14:paraId="3D3FAEBD" w14:textId="77777777" w:rsidR="00D778DF" w:rsidRPr="008B68E7" w:rsidRDefault="009D0F84" w:rsidP="008B68E7">
            <w:pPr>
              <w:pStyle w:val="TableText"/>
            </w:pPr>
            <w:r>
              <w:t>DHCP</w:t>
            </w:r>
          </w:p>
        </w:tc>
      </w:tr>
    </w:tbl>
    <w:p w14:paraId="0174814A" w14:textId="13C0BAA9" w:rsidR="00D778DF" w:rsidRPr="00E70096" w:rsidRDefault="00EE00AE" w:rsidP="00D452F4">
      <w:pPr>
        <w:pStyle w:val="Heading1"/>
      </w:pPr>
      <w:r>
        <w:t>Mục tiêu</w:t>
      </w:r>
    </w:p>
    <w:p w14:paraId="6D90A363" w14:textId="102F0603" w:rsidR="00243FA5" w:rsidRPr="004C0909" w:rsidRDefault="00243FA5" w:rsidP="00243FA5">
      <w:pPr>
        <w:pStyle w:val="BodyTextL25Bold"/>
      </w:pPr>
      <w:r>
        <w:t xml:space="preserve">Part 1: </w:t>
      </w:r>
      <w:r w:rsidR="00EE00AE">
        <w:t>Xây dựng mạng và kiểm tra kết nối</w:t>
      </w:r>
    </w:p>
    <w:p w14:paraId="60D8ECF3" w14:textId="3AC6C88A" w:rsidR="00243FA5" w:rsidRDefault="00325D87" w:rsidP="00243FA5">
      <w:pPr>
        <w:pStyle w:val="BodyTextL25Bold"/>
      </w:pPr>
      <w:r w:rsidRPr="00325D87">
        <w:t xml:space="preserve">Part 2: </w:t>
      </w:r>
      <w:r w:rsidR="00EE00AE">
        <w:t>Cấu hình thiết bị IOS XE cho kết nối RESTCONF</w:t>
      </w:r>
    </w:p>
    <w:p w14:paraId="7D06FF83" w14:textId="09064A19" w:rsidR="00243FA5" w:rsidRDefault="00325D87" w:rsidP="00243FA5">
      <w:pPr>
        <w:pStyle w:val="BodyTextL25Bold"/>
      </w:pPr>
      <w:r w:rsidRPr="00325D87">
        <w:t xml:space="preserve">Part 3: </w:t>
      </w:r>
      <w:r w:rsidR="00EE00AE">
        <w:t>Mở và cấu hình Postman</w:t>
      </w:r>
    </w:p>
    <w:p w14:paraId="1085519C" w14:textId="7E171E4F" w:rsidR="00325D87" w:rsidRDefault="00325D87" w:rsidP="00243FA5">
      <w:pPr>
        <w:pStyle w:val="BodyTextL25Bold"/>
      </w:pPr>
      <w:r w:rsidRPr="00325D87">
        <w:t xml:space="preserve">Part 4: </w:t>
      </w:r>
      <w:r w:rsidR="00EE00AE">
        <w:t>Sử dụng Postman để gửi yêu cầu GET</w:t>
      </w:r>
    </w:p>
    <w:p w14:paraId="65987B73" w14:textId="4D8E9D72" w:rsidR="00325D87" w:rsidRDefault="00325D87" w:rsidP="00243FA5">
      <w:pPr>
        <w:pStyle w:val="BodyTextL25Bold"/>
      </w:pPr>
      <w:r w:rsidRPr="00325D87">
        <w:t xml:space="preserve">Part 5: </w:t>
      </w:r>
      <w:r w:rsidR="00EE00AE">
        <w:t>Sử dụng Postman để gửi yêu cầu PUT</w:t>
      </w:r>
    </w:p>
    <w:p w14:paraId="25C4EA4F" w14:textId="1411B87A" w:rsidR="00325D87" w:rsidRDefault="00EE00AE" w:rsidP="00243FA5">
      <w:pPr>
        <w:pStyle w:val="BodyTextL25Bold"/>
      </w:pPr>
      <w:r>
        <w:t>Part 6: Dùng</w:t>
      </w:r>
      <w:r w:rsidR="00325D87" w:rsidRPr="00325D87">
        <w:t xml:space="preserve"> Python </w:t>
      </w:r>
      <w:r w:rsidR="001B721A">
        <w:t>S</w:t>
      </w:r>
      <w:r w:rsidR="00325D87" w:rsidRPr="00325D87">
        <w:t xml:space="preserve">cript </w:t>
      </w:r>
      <w:r>
        <w:t>để gửi yêu cầu</w:t>
      </w:r>
      <w:r w:rsidR="00325D87" w:rsidRPr="00325D87">
        <w:t xml:space="preserve"> GET</w:t>
      </w:r>
    </w:p>
    <w:p w14:paraId="0E5D9206" w14:textId="6F76703B" w:rsidR="00325D87" w:rsidRDefault="00214AC9" w:rsidP="00243FA5">
      <w:pPr>
        <w:pStyle w:val="BodyTextL25Bold"/>
      </w:pPr>
      <w:r w:rsidRPr="00214AC9">
        <w:t xml:space="preserve">Part 7: </w:t>
      </w:r>
      <w:r w:rsidR="00EE00AE">
        <w:t xml:space="preserve">Dùng </w:t>
      </w:r>
      <w:r w:rsidRPr="00214AC9">
        <w:t xml:space="preserve">Python Script </w:t>
      </w:r>
      <w:r w:rsidR="00EE00AE">
        <w:t>để gửi yêu cầu PUT</w:t>
      </w:r>
    </w:p>
    <w:p w14:paraId="36B7A1EF" w14:textId="25253E9A" w:rsidR="00D778DF" w:rsidRDefault="00A7328F" w:rsidP="00D452F4">
      <w:pPr>
        <w:pStyle w:val="Heading1"/>
      </w:pPr>
      <w:r>
        <w:t>Bối cảnh/ Tổng quan</w:t>
      </w:r>
    </w:p>
    <w:p w14:paraId="3DCC18AE" w14:textId="2C03A475" w:rsidR="00214AC9" w:rsidRDefault="00A7328F" w:rsidP="005F0301">
      <w:pPr>
        <w:pStyle w:val="BodyTextL25"/>
      </w:pPr>
      <w:r w:rsidRPr="00A7328F">
        <w:t>Giao thức RESTCONF là một tập hợp con củ</w:t>
      </w:r>
      <w:r w:rsidR="008371AA">
        <w:t xml:space="preserve">a NETCONF. </w:t>
      </w:r>
      <w:proofErr w:type="gramStart"/>
      <w:r w:rsidR="008371AA">
        <w:t>RESTCONF cho phép</w:t>
      </w:r>
      <w:r w:rsidRPr="00A7328F">
        <w:t xml:space="preserve"> thực hiện các cuộc gọi API RESTful đến thiết bị IOS XE.</w:t>
      </w:r>
      <w:proofErr w:type="gramEnd"/>
      <w:r w:rsidRPr="00A7328F">
        <w:t xml:space="preserve"> </w:t>
      </w:r>
      <w:proofErr w:type="gramStart"/>
      <w:r w:rsidRPr="00A7328F">
        <w:t>Dữ liệu được API trả về có thể là XML hoặc JSON.</w:t>
      </w:r>
      <w:proofErr w:type="gramEnd"/>
      <w:r w:rsidRPr="00A7328F">
        <w:t xml:space="preserve"> </w:t>
      </w:r>
      <w:proofErr w:type="gramStart"/>
      <w:r w:rsidRPr="00A7328F">
        <w:t xml:space="preserve">Trong nửa đầu của </w:t>
      </w:r>
      <w:r w:rsidR="008371AA">
        <w:t>lab này, chúng ta</w:t>
      </w:r>
      <w:r w:rsidRPr="00A7328F">
        <w:t xml:space="preserve"> sẽ sử dụng chương trình Postman để xây dựng và gửi các yêu cầu API đến dịch vụ RESTCONF đang chạy trên R1.</w:t>
      </w:r>
      <w:proofErr w:type="gramEnd"/>
      <w:r w:rsidRPr="00A7328F">
        <w:t xml:space="preserve"> Trong nửa sau của </w:t>
      </w:r>
      <w:r w:rsidR="008371AA">
        <w:t>lab, chúng ta</w:t>
      </w:r>
      <w:r w:rsidRPr="00A7328F">
        <w:t xml:space="preserve"> sẽ tạo các </w:t>
      </w:r>
      <w:r w:rsidR="008371AA">
        <w:t>script</w:t>
      </w:r>
      <w:r w:rsidRPr="00A7328F">
        <w:t xml:space="preserve"> Python để thực hiện các tác vụ giống như </w:t>
      </w:r>
      <w:r w:rsidR="008371AA">
        <w:t>Postman</w:t>
      </w:r>
      <w:r w:rsidR="00214AC9">
        <w:t>.</w:t>
      </w:r>
    </w:p>
    <w:p w14:paraId="59DB904B" w14:textId="31B8ED48" w:rsidR="00D778DF" w:rsidRPr="00E70096" w:rsidRDefault="00607CC9" w:rsidP="00D452F4">
      <w:pPr>
        <w:pStyle w:val="Heading1"/>
      </w:pPr>
      <w:r>
        <w:t>Các tài nguyên cần thiết</w:t>
      </w:r>
    </w:p>
    <w:p w14:paraId="573B7937" w14:textId="04BEE3EA" w:rsidR="009D0F84" w:rsidRDefault="009D0F84" w:rsidP="009D0F84">
      <w:pPr>
        <w:pStyle w:val="Bulletlevel1"/>
      </w:pPr>
      <w:r>
        <w:t>1 Router</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D561CD">
        <w:t>4</w:t>
      </w:r>
      <w:r w:rsidR="00334C33">
        <w:t xml:space="preserve"> universal image or comparable)</w:t>
      </w:r>
    </w:p>
    <w:p w14:paraId="1FA6295F" w14:textId="534489C2" w:rsidR="009D0F84" w:rsidRDefault="009D0F84" w:rsidP="009D0F84">
      <w:pPr>
        <w:pStyle w:val="Bulletlevel1"/>
      </w:pPr>
      <w:r>
        <w:t xml:space="preserve">1 Switch </w:t>
      </w:r>
    </w:p>
    <w:p w14:paraId="70A8C09A" w14:textId="77777777" w:rsidR="004541DB" w:rsidRPr="00DC6013" w:rsidRDefault="004541DB" w:rsidP="004541DB">
      <w:pPr>
        <w:pStyle w:val="Bulletlevel1"/>
      </w:pPr>
      <w:r>
        <w:t>1 PC (</w:t>
      </w:r>
      <w:bookmarkStart w:id="0" w:name="_Hlk34023256"/>
      <w:r>
        <w:t>Choice of operating system with Cisco Networking Academy CCNP VM running in a virtual machine client</w:t>
      </w:r>
      <w:bookmarkEnd w:id="0"/>
      <w:r>
        <w:t xml:space="preserve"> and terminal emulation program)</w:t>
      </w:r>
    </w:p>
    <w:p w14:paraId="0018E8F6" w14:textId="3AFE926F" w:rsidR="00457934" w:rsidRDefault="00607CC9" w:rsidP="00457934">
      <w:pPr>
        <w:pStyle w:val="Bulletlevel1"/>
      </w:pPr>
      <w:r>
        <w:t xml:space="preserve">Cáp </w:t>
      </w:r>
      <w:r w:rsidR="00334C33">
        <w:t xml:space="preserve">Ethernet </w:t>
      </w:r>
    </w:p>
    <w:p w14:paraId="56ADCBBB" w14:textId="02384045" w:rsidR="00125806" w:rsidRDefault="00C87F9F" w:rsidP="00D452F4">
      <w:pPr>
        <w:pStyle w:val="Heading1"/>
      </w:pPr>
      <w:r>
        <w:lastRenderedPageBreak/>
        <w:t>Hướng dẫn</w:t>
      </w:r>
    </w:p>
    <w:p w14:paraId="646D9EC6" w14:textId="3F8E15FE" w:rsidR="00103401" w:rsidRDefault="008371AA" w:rsidP="00103401">
      <w:pPr>
        <w:pStyle w:val="Heading2"/>
      </w:pPr>
      <w:r>
        <w:t>Xây dựng mạng và kiểm tra kết nối</w:t>
      </w:r>
    </w:p>
    <w:p w14:paraId="5C70F13D" w14:textId="15133888" w:rsidR="009D0F84" w:rsidRPr="009D0F84" w:rsidRDefault="004F109A" w:rsidP="009D0F84">
      <w:pPr>
        <w:pStyle w:val="BodyTextL25"/>
      </w:pPr>
      <w:proofErr w:type="gramStart"/>
      <w:r w:rsidRPr="004F109A">
        <w:t>Trong Phần 1, bạn sẽ nối cáp các thiết bị, khởi động Python VM và cấu hình R1 để truy cập NETCONF và RESTCONF qua kết nối SSH.</w:t>
      </w:r>
      <w:proofErr w:type="gramEnd"/>
      <w:r w:rsidRPr="004F109A">
        <w:t xml:space="preserve"> </w:t>
      </w:r>
      <w:proofErr w:type="gramStart"/>
      <w:r w:rsidRPr="004F109A">
        <w:t>Sau đó, bạn sẽ xác minh kết nối giữ</w:t>
      </w:r>
      <w:r>
        <w:t xml:space="preserve">a Python VM và R1, </w:t>
      </w:r>
      <w:r w:rsidRPr="004F109A">
        <w:t>kiểm tra kết nối SSH với R1</w:t>
      </w:r>
      <w:r w:rsidR="00AF7319">
        <w:t>.</w:t>
      </w:r>
      <w:proofErr w:type="gramEnd"/>
    </w:p>
    <w:p w14:paraId="73E38CCB" w14:textId="27BD7638" w:rsidR="00CC3388" w:rsidRDefault="002D753C" w:rsidP="00CC3388">
      <w:pPr>
        <w:pStyle w:val="Heading3"/>
      </w:pPr>
      <w:proofErr w:type="gramStart"/>
      <w:r>
        <w:t>Cắm dây cho mạng như trên sơ đồ</w:t>
      </w:r>
      <w:r w:rsidR="00CC3388">
        <w:t>.</w:t>
      </w:r>
      <w:proofErr w:type="gramEnd"/>
    </w:p>
    <w:p w14:paraId="7B9D4D91" w14:textId="018C11C5" w:rsidR="00CC3388" w:rsidRDefault="00F64F66" w:rsidP="00CC3388">
      <w:pPr>
        <w:pStyle w:val="BodyTextL25"/>
      </w:pPr>
      <w:proofErr w:type="gramStart"/>
      <w:r w:rsidRPr="00F64F66">
        <w:t>K</w:t>
      </w:r>
      <w:r>
        <w:t>ết</w:t>
      </w:r>
      <w:r w:rsidRPr="00F64F66">
        <w:t xml:space="preserve"> nối các thiết bị như thể hiện trong sơ đồ cấu trúc liên kết và cáp nếu cần</w:t>
      </w:r>
      <w:r w:rsidR="00CC3388">
        <w:t>.</w:t>
      </w:r>
      <w:proofErr w:type="gramEnd"/>
    </w:p>
    <w:p w14:paraId="5CB59D66" w14:textId="6C5F21CC" w:rsidR="001753A7" w:rsidRPr="00BA5235" w:rsidRDefault="00F64F66" w:rsidP="001753A7">
      <w:pPr>
        <w:pStyle w:val="Heading3"/>
      </w:pPr>
      <w:proofErr w:type="gramStart"/>
      <w:r>
        <w:t>Mở</w:t>
      </w:r>
      <w:r w:rsidR="001416E2">
        <w:t xml:space="preserve"> CCNP</w:t>
      </w:r>
      <w:r w:rsidR="001753A7">
        <w:t xml:space="preserve"> VM.</w:t>
      </w:r>
      <w:proofErr w:type="gramEnd"/>
    </w:p>
    <w:p w14:paraId="3E643749" w14:textId="377E1D74" w:rsidR="001753A7" w:rsidRPr="001753A7" w:rsidRDefault="00F64F66" w:rsidP="001753A7">
      <w:pPr>
        <w:pStyle w:val="BodyTextL25"/>
      </w:pPr>
      <w:r>
        <w:rPr>
          <w:b/>
        </w:rPr>
        <w:t>Ghi chú</w:t>
      </w:r>
      <w:r w:rsidR="001753A7" w:rsidRPr="0034604B">
        <w:t>:</w:t>
      </w:r>
      <w:r w:rsidR="001753A7" w:rsidRPr="00DE6F44">
        <w:t xml:space="preserve"> </w:t>
      </w:r>
      <w:r w:rsidRPr="00F64F66">
        <w:t>Nếu bạn chưa hoàn thành Lab - Cài đặt Máy ảo CCNP, hãy thực hiện ngay trước khi tiếp tục với lab này</w:t>
      </w:r>
      <w:r w:rsidR="001753A7">
        <w:t>.</w:t>
      </w:r>
    </w:p>
    <w:p w14:paraId="798CF40D" w14:textId="63DB0F83" w:rsidR="001753A7" w:rsidRDefault="00F64F66" w:rsidP="008F359F">
      <w:pPr>
        <w:pStyle w:val="SubStepAlpha"/>
      </w:pPr>
      <w:r>
        <w:t>Mở</w:t>
      </w:r>
      <w:r w:rsidR="001753A7">
        <w:t xml:space="preserve"> </w:t>
      </w:r>
      <w:r w:rsidR="001753A7" w:rsidRPr="001753A7">
        <w:t>VirtualBox</w:t>
      </w:r>
      <w:r w:rsidR="001753A7">
        <w:t>.</w:t>
      </w:r>
      <w:r w:rsidR="008F359F">
        <w:t xml:space="preserve"> </w:t>
      </w:r>
      <w:r>
        <w:t>Bắt đầu máy ảo</w:t>
      </w:r>
      <w:r w:rsidR="001753A7">
        <w:t xml:space="preserve"> </w:t>
      </w:r>
      <w:r w:rsidR="001416E2" w:rsidRPr="008F359F">
        <w:rPr>
          <w:b/>
          <w:bCs/>
        </w:rPr>
        <w:t xml:space="preserve">CCNP </w:t>
      </w:r>
      <w:r>
        <w:rPr>
          <w:b/>
          <w:bCs/>
        </w:rPr>
        <w:t>VM</w:t>
      </w:r>
      <w:r w:rsidR="001753A7">
        <w:t>.</w:t>
      </w:r>
    </w:p>
    <w:p w14:paraId="346527BE" w14:textId="261FBF1B" w:rsidR="001753A7" w:rsidRDefault="00F64F66" w:rsidP="001753A7">
      <w:pPr>
        <w:pStyle w:val="SubStepAlpha"/>
      </w:pPr>
      <w:r>
        <w:t>Nhập mật khẩu</w:t>
      </w:r>
      <w:r w:rsidR="001753A7">
        <w:t xml:space="preserve"> </w:t>
      </w:r>
      <w:r w:rsidR="001753A7" w:rsidRPr="001753A7">
        <w:rPr>
          <w:b/>
          <w:bCs/>
        </w:rPr>
        <w:t>StudentPass</w:t>
      </w:r>
      <w:r w:rsidR="001753A7">
        <w:t xml:space="preserve"> </w:t>
      </w:r>
      <w:r>
        <w:t>để đăng nhập vào máy ảo nếu cần</w:t>
      </w:r>
      <w:r w:rsidR="008F359F">
        <w:t>.</w:t>
      </w:r>
    </w:p>
    <w:p w14:paraId="05907917" w14:textId="4E7C84EA" w:rsidR="00CC3388" w:rsidRDefault="00CC3388" w:rsidP="00CC3388">
      <w:pPr>
        <w:pStyle w:val="Heading3"/>
      </w:pPr>
      <w:proofErr w:type="gramStart"/>
      <w:r>
        <w:t>C</w:t>
      </w:r>
      <w:r w:rsidR="00F64F66">
        <w:t>ấu hình</w:t>
      </w:r>
      <w:r>
        <w:t xml:space="preserve"> R1.</w:t>
      </w:r>
      <w:proofErr w:type="gramEnd"/>
    </w:p>
    <w:p w14:paraId="12821E81" w14:textId="0401DA5F" w:rsidR="00CC3388" w:rsidRDefault="00F64F66" w:rsidP="004541DB">
      <w:pPr>
        <w:pStyle w:val="BodyTextL25"/>
        <w:spacing w:after="0"/>
      </w:pPr>
      <w:r w:rsidRPr="00F64F66">
        <w:t>Kết nối với màn hình điều khiển của R1 và cấu hình các cài đặt cơ bản cho lab như sau</w:t>
      </w:r>
      <w:r w:rsidR="006D19F1">
        <w:t>:</w:t>
      </w:r>
    </w:p>
    <w:p w14:paraId="24D908B7" w14:textId="1167DA95" w:rsidR="00213DA0" w:rsidRDefault="00213DA0" w:rsidP="00213DA0">
      <w:pPr>
        <w:pStyle w:val="ConfigWindow"/>
      </w:pPr>
      <w:r>
        <w:t>Open configuration window</w:t>
      </w:r>
    </w:p>
    <w:p w14:paraId="353023C1" w14:textId="77777777" w:rsidR="00213DA0" w:rsidRDefault="00213DA0" w:rsidP="00213DA0">
      <w:pPr>
        <w:pStyle w:val="CMD"/>
      </w:pPr>
      <w:r>
        <w:t>enable</w:t>
      </w:r>
    </w:p>
    <w:p w14:paraId="12D883B3" w14:textId="77777777" w:rsidR="00213DA0" w:rsidRDefault="00213DA0" w:rsidP="00213DA0">
      <w:pPr>
        <w:pStyle w:val="CMD"/>
      </w:pPr>
      <w:r>
        <w:t>conf</w:t>
      </w:r>
      <w:r w:rsidR="005B6F63">
        <w:t>igure</w:t>
      </w:r>
      <w:r>
        <w:t xml:space="preserve"> t</w:t>
      </w:r>
      <w:r w:rsidR="005B6F63">
        <w:t>erminal</w:t>
      </w:r>
    </w:p>
    <w:p w14:paraId="174122AD" w14:textId="77777777" w:rsidR="00213DA0" w:rsidRDefault="00213DA0" w:rsidP="00213DA0">
      <w:pPr>
        <w:pStyle w:val="CMD"/>
      </w:pPr>
      <w:r>
        <w:t>hostname R1</w:t>
      </w:r>
    </w:p>
    <w:p w14:paraId="38DC069D" w14:textId="77777777" w:rsidR="005B6F63" w:rsidRDefault="005B6F63" w:rsidP="00213DA0">
      <w:pPr>
        <w:pStyle w:val="CMD"/>
      </w:pPr>
      <w:r>
        <w:t>no ip domain lookup</w:t>
      </w:r>
    </w:p>
    <w:p w14:paraId="6A64351C" w14:textId="77777777" w:rsidR="00213DA0" w:rsidRDefault="00213DA0" w:rsidP="00213DA0">
      <w:pPr>
        <w:pStyle w:val="CMD"/>
      </w:pPr>
      <w:r>
        <w:t>line con 0</w:t>
      </w:r>
    </w:p>
    <w:p w14:paraId="2156588D" w14:textId="77777777" w:rsidR="005B6F63" w:rsidRDefault="005B6F63" w:rsidP="005B6F63">
      <w:pPr>
        <w:pStyle w:val="CMD"/>
      </w:pPr>
      <w:r>
        <w:t>logging synchronous</w:t>
      </w:r>
    </w:p>
    <w:p w14:paraId="088FE9D9" w14:textId="77777777" w:rsidR="00213DA0" w:rsidRDefault="00213DA0" w:rsidP="00213DA0">
      <w:pPr>
        <w:pStyle w:val="CMD"/>
      </w:pPr>
      <w:r>
        <w:t xml:space="preserve"> exec-t</w:t>
      </w:r>
      <w:r w:rsidR="005B6F63">
        <w:t>imeout</w:t>
      </w:r>
      <w:r>
        <w:t xml:space="preserve"> 0 0</w:t>
      </w:r>
    </w:p>
    <w:p w14:paraId="026853E4" w14:textId="77777777" w:rsidR="00213DA0" w:rsidRDefault="00213DA0" w:rsidP="00213DA0">
      <w:pPr>
        <w:pStyle w:val="CMD"/>
      </w:pPr>
      <w:r>
        <w:t>line vty 0 15</w:t>
      </w:r>
    </w:p>
    <w:p w14:paraId="7766F1F8" w14:textId="77777777" w:rsidR="00213DA0" w:rsidRDefault="00213DA0" w:rsidP="00213DA0">
      <w:pPr>
        <w:pStyle w:val="CMD"/>
      </w:pPr>
      <w:r>
        <w:t xml:space="preserve"> exec-t 0 0</w:t>
      </w:r>
    </w:p>
    <w:p w14:paraId="435DB460" w14:textId="77777777" w:rsidR="00213DA0" w:rsidRDefault="00213DA0" w:rsidP="00213DA0">
      <w:pPr>
        <w:pStyle w:val="CMD"/>
      </w:pPr>
      <w:r>
        <w:t xml:space="preserve"> logg sync</w:t>
      </w:r>
    </w:p>
    <w:p w14:paraId="7CDDAC66" w14:textId="77777777" w:rsidR="00213DA0" w:rsidRDefault="00213DA0" w:rsidP="00213DA0">
      <w:pPr>
        <w:pStyle w:val="CMD"/>
      </w:pPr>
      <w:r>
        <w:t xml:space="preserve"> login local</w:t>
      </w:r>
    </w:p>
    <w:p w14:paraId="5F2BC9FA" w14:textId="77777777" w:rsidR="00213DA0" w:rsidRDefault="00213DA0" w:rsidP="00213DA0">
      <w:pPr>
        <w:pStyle w:val="CMD"/>
      </w:pPr>
      <w:r>
        <w:t xml:space="preserve"> transport input ssh</w:t>
      </w:r>
    </w:p>
    <w:p w14:paraId="796BF68B" w14:textId="77777777" w:rsidR="005B6F63" w:rsidRDefault="005B6F63" w:rsidP="00213DA0">
      <w:pPr>
        <w:pStyle w:val="CMD"/>
      </w:pPr>
      <w:proofErr w:type="gramStart"/>
      <w:r>
        <w:t>!Configure</w:t>
      </w:r>
      <w:proofErr w:type="gramEnd"/>
      <w:r>
        <w:t xml:space="preserve"> SSH which is required for NETCONF and RESTCONF access</w:t>
      </w:r>
    </w:p>
    <w:p w14:paraId="3DDE3672" w14:textId="77777777" w:rsidR="00213DA0" w:rsidRDefault="00213DA0" w:rsidP="00213DA0">
      <w:pPr>
        <w:pStyle w:val="CMD"/>
      </w:pPr>
      <w:r>
        <w:t>ip domain name example.netacad.com</w:t>
      </w:r>
    </w:p>
    <w:p w14:paraId="10DB8850" w14:textId="77777777" w:rsidR="00213DA0" w:rsidRDefault="00213DA0" w:rsidP="00213DA0">
      <w:pPr>
        <w:pStyle w:val="CMD"/>
      </w:pPr>
      <w:proofErr w:type="gramStart"/>
      <w:r>
        <w:t>crypto</w:t>
      </w:r>
      <w:proofErr w:type="gramEnd"/>
      <w:r>
        <w:t xml:space="preserve"> key generate rsa modulus 2048</w:t>
      </w:r>
    </w:p>
    <w:p w14:paraId="510910D2" w14:textId="77777777" w:rsidR="00213DA0" w:rsidRDefault="00213DA0" w:rsidP="00213DA0">
      <w:pPr>
        <w:pStyle w:val="CMD"/>
      </w:pPr>
      <w:r>
        <w:t xml:space="preserve">username cisco </w:t>
      </w:r>
      <w:r w:rsidR="00216973">
        <w:t xml:space="preserve">privilege 15 </w:t>
      </w:r>
      <w:r>
        <w:t>password cisco123!</w:t>
      </w:r>
    </w:p>
    <w:p w14:paraId="4FB8187D" w14:textId="77777777" w:rsidR="00213DA0" w:rsidRDefault="00213DA0" w:rsidP="00213DA0">
      <w:pPr>
        <w:pStyle w:val="CMD"/>
      </w:pPr>
      <w:r>
        <w:t>interface GigabitEthernet0/0/1</w:t>
      </w:r>
    </w:p>
    <w:p w14:paraId="64904169" w14:textId="77777777" w:rsidR="00213DA0" w:rsidRDefault="00213DA0" w:rsidP="00213DA0">
      <w:pPr>
        <w:pStyle w:val="CMD"/>
      </w:pPr>
      <w:r>
        <w:t xml:space="preserve"> description Link to PC</w:t>
      </w:r>
    </w:p>
    <w:p w14:paraId="0D2A365C" w14:textId="77777777" w:rsidR="00213DA0" w:rsidRDefault="00213DA0" w:rsidP="00213DA0">
      <w:pPr>
        <w:pStyle w:val="CMD"/>
      </w:pPr>
      <w:r>
        <w:t xml:space="preserve"> ip address 192.168.1.1 255.255.255.0</w:t>
      </w:r>
    </w:p>
    <w:p w14:paraId="27741967" w14:textId="77777777" w:rsidR="00A41A21" w:rsidRDefault="00213DA0" w:rsidP="00A41A21">
      <w:pPr>
        <w:pStyle w:val="CMD"/>
      </w:pPr>
      <w:r>
        <w:t xml:space="preserve"> no shutdown </w:t>
      </w:r>
    </w:p>
    <w:p w14:paraId="79F333A5" w14:textId="25A8E963" w:rsidR="00213DA0" w:rsidRDefault="005B6F63" w:rsidP="00213DA0">
      <w:pPr>
        <w:pStyle w:val="CMD"/>
      </w:pPr>
      <w:proofErr w:type="gramStart"/>
      <w:r>
        <w:t>!Configure</w:t>
      </w:r>
      <w:proofErr w:type="gramEnd"/>
      <w:r>
        <w:t xml:space="preserve"> a DHCP server to assign IPv4 addressing to the </w:t>
      </w:r>
      <w:r w:rsidR="003939EE">
        <w:t xml:space="preserve">CCNP </w:t>
      </w:r>
      <w:r>
        <w:t>VM</w:t>
      </w:r>
    </w:p>
    <w:p w14:paraId="02112E0B" w14:textId="77777777" w:rsidR="004A3183" w:rsidRDefault="004A3183" w:rsidP="004A3183">
      <w:pPr>
        <w:pStyle w:val="CMD"/>
      </w:pPr>
      <w:proofErr w:type="gramStart"/>
      <w:r>
        <w:t>ip</w:t>
      </w:r>
      <w:proofErr w:type="gramEnd"/>
      <w:r>
        <w:t xml:space="preserve"> dhcp excluded-address 192.168.1.1 192.168.1.10</w:t>
      </w:r>
    </w:p>
    <w:p w14:paraId="681FFB17" w14:textId="77777777" w:rsidR="00213DA0" w:rsidRDefault="00213DA0" w:rsidP="00213DA0">
      <w:pPr>
        <w:pStyle w:val="CMD"/>
      </w:pPr>
      <w:r>
        <w:t>ip dhcp pool LAN</w:t>
      </w:r>
    </w:p>
    <w:p w14:paraId="2DF089CF" w14:textId="77777777" w:rsidR="00213DA0" w:rsidRDefault="00213DA0" w:rsidP="00213DA0">
      <w:pPr>
        <w:pStyle w:val="CMD"/>
      </w:pPr>
      <w:r>
        <w:t xml:space="preserve"> network 192.168.1.0 /24</w:t>
      </w:r>
    </w:p>
    <w:p w14:paraId="7FE39C9E" w14:textId="77777777" w:rsidR="00213DA0" w:rsidRDefault="00213DA0" w:rsidP="00213DA0">
      <w:pPr>
        <w:pStyle w:val="CMD"/>
      </w:pPr>
      <w:r>
        <w:t xml:space="preserve"> default-router 192.168.1.1</w:t>
      </w:r>
    </w:p>
    <w:p w14:paraId="59FC521B" w14:textId="77777777" w:rsidR="00213DA0" w:rsidRDefault="00213DA0" w:rsidP="00213DA0">
      <w:pPr>
        <w:pStyle w:val="CMD"/>
      </w:pPr>
      <w:r>
        <w:t xml:space="preserve"> domain-name example.netacad.com</w:t>
      </w:r>
    </w:p>
    <w:p w14:paraId="13851B98" w14:textId="77777777" w:rsidR="00213DA0" w:rsidRDefault="00213DA0" w:rsidP="00213DA0">
      <w:pPr>
        <w:pStyle w:val="CMD"/>
      </w:pPr>
      <w:r>
        <w:t>end</w:t>
      </w:r>
    </w:p>
    <w:p w14:paraId="74806138" w14:textId="2CAD1673" w:rsidR="00213DA0" w:rsidRPr="00E67FDB" w:rsidRDefault="003939EE" w:rsidP="00213DA0">
      <w:pPr>
        <w:pStyle w:val="CMD"/>
      </w:pPr>
      <w:r>
        <w:lastRenderedPageBreak/>
        <w:t>copy run start</w:t>
      </w:r>
    </w:p>
    <w:p w14:paraId="7C1E9AB9" w14:textId="77777777" w:rsidR="00213DA0" w:rsidRDefault="00213DA0" w:rsidP="00213DA0">
      <w:pPr>
        <w:pStyle w:val="ConfigWindow"/>
      </w:pPr>
      <w:r>
        <w:t>Close configuration window</w:t>
      </w:r>
    </w:p>
    <w:p w14:paraId="3D22B54D" w14:textId="5C272E94" w:rsidR="00CC3388" w:rsidRDefault="00B91B5D" w:rsidP="004541DB">
      <w:pPr>
        <w:pStyle w:val="Heading3"/>
        <w:spacing w:before="120"/>
      </w:pPr>
      <w:r>
        <w:t>Kiểm tra</w:t>
      </w:r>
      <w:r w:rsidR="00920A8E">
        <w:t xml:space="preserve"> </w:t>
      </w:r>
      <w:r w:rsidR="001416E2">
        <w:t xml:space="preserve">CCNP </w:t>
      </w:r>
      <w:r w:rsidR="00920A8E">
        <w:t xml:space="preserve">VM </w:t>
      </w:r>
      <w:r>
        <w:t>có thể</w:t>
      </w:r>
      <w:r w:rsidR="00920A8E">
        <w:t xml:space="preserve"> ping default gateway</w:t>
      </w:r>
      <w:r w:rsidR="00CC3388">
        <w:t>.</w:t>
      </w:r>
    </w:p>
    <w:p w14:paraId="77921BD1" w14:textId="4BF71281" w:rsidR="00920A8E" w:rsidRDefault="00B91B5D" w:rsidP="00920A8E">
      <w:pPr>
        <w:pStyle w:val="SubStepAlpha"/>
      </w:pPr>
      <w:r>
        <w:t>Trong</w:t>
      </w:r>
      <w:r w:rsidR="00920A8E">
        <w:t xml:space="preserve"> </w:t>
      </w:r>
      <w:r w:rsidR="001416E2">
        <w:rPr>
          <w:b/>
          <w:bCs/>
        </w:rPr>
        <w:t>CCNP</w:t>
      </w:r>
      <w:r w:rsidR="001416E2" w:rsidRPr="00920A8E">
        <w:rPr>
          <w:b/>
          <w:bCs/>
        </w:rPr>
        <w:t xml:space="preserve"> </w:t>
      </w:r>
      <w:r w:rsidR="00920A8E" w:rsidRPr="00920A8E">
        <w:rPr>
          <w:b/>
          <w:bCs/>
        </w:rPr>
        <w:t>VM</w:t>
      </w:r>
      <w:r>
        <w:t>, mở cửa sổ</w:t>
      </w:r>
      <w:r w:rsidR="00920A8E">
        <w:t xml:space="preserve"> terminal.</w:t>
      </w:r>
    </w:p>
    <w:p w14:paraId="3B4220C1" w14:textId="05E304DA" w:rsidR="00920A8E" w:rsidRDefault="00B91B5D" w:rsidP="00B91B5D">
      <w:pPr>
        <w:pStyle w:val="SubStepAlpha"/>
      </w:pPr>
      <w:r>
        <w:t xml:space="preserve">Kiểm tra </w:t>
      </w:r>
      <w:r w:rsidR="001416E2">
        <w:rPr>
          <w:b/>
          <w:bCs/>
        </w:rPr>
        <w:t>CCNP</w:t>
      </w:r>
      <w:r w:rsidR="001416E2" w:rsidRPr="00920A8E">
        <w:rPr>
          <w:b/>
          <w:bCs/>
        </w:rPr>
        <w:t xml:space="preserve"> </w:t>
      </w:r>
      <w:r w:rsidR="00920A8E" w:rsidRPr="00920A8E">
        <w:rPr>
          <w:b/>
          <w:bCs/>
        </w:rPr>
        <w:t>VM</w:t>
      </w:r>
      <w:r w:rsidR="00920A8E">
        <w:t xml:space="preserve"> </w:t>
      </w:r>
      <w:r w:rsidRPr="00B91B5D">
        <w:t>được kết nối với R1 bằng cách nhập địa chỉ IP để xác minh rằng CCNP VM đã nhận địa chỉ IP từ máy chủ DHCP hoặc bằng cách ping R1 ở 192.168.1.1. Nhập Ctrl + C để thoát ra khỏi ping, như thể hiện trong ví dụ đầu ra bên dưới</w:t>
      </w:r>
      <w:r w:rsidR="007B16B6">
        <w:t>.</w:t>
      </w:r>
    </w:p>
    <w:p w14:paraId="647A9B12" w14:textId="77777777" w:rsidR="007B16B6" w:rsidRDefault="007B16B6" w:rsidP="007B16B6">
      <w:pPr>
        <w:pStyle w:val="CMD"/>
      </w:pPr>
      <w:r>
        <w:t xml:space="preserve">student@Ubuntu-Master:~$ </w:t>
      </w:r>
      <w:r w:rsidRPr="007B16B6">
        <w:rPr>
          <w:b/>
          <w:bCs/>
        </w:rPr>
        <w:t>ip address</w:t>
      </w:r>
    </w:p>
    <w:p w14:paraId="4E9BEC29" w14:textId="77777777" w:rsidR="007B16B6" w:rsidRDefault="007B16B6" w:rsidP="004541DB">
      <w:pPr>
        <w:pStyle w:val="CMDOutput"/>
      </w:pPr>
      <w:r>
        <w:t>1: lo: &lt;LOOPBACK</w:t>
      </w:r>
      <w:proofErr w:type="gramStart"/>
      <w:r>
        <w:t>,UP,LOWER</w:t>
      </w:r>
      <w:proofErr w:type="gramEnd"/>
      <w:r>
        <w:t>_UP&gt; mtu 65536 qdisc noqueue state UNKNOWN group default qlen 1000</w:t>
      </w:r>
    </w:p>
    <w:p w14:paraId="4EBFCCF1" w14:textId="77777777" w:rsidR="007B16B6" w:rsidRDefault="007B16B6" w:rsidP="004541DB">
      <w:pPr>
        <w:pStyle w:val="CMDOutput"/>
      </w:pPr>
      <w:r>
        <w:t xml:space="preserve">    </w:t>
      </w:r>
      <w:proofErr w:type="gramStart"/>
      <w:r>
        <w:t>link/loopback</w:t>
      </w:r>
      <w:proofErr w:type="gramEnd"/>
      <w:r>
        <w:t xml:space="preserve"> 00:00:00:00:00:00 brd 00:00:00:00:00:00</w:t>
      </w:r>
    </w:p>
    <w:p w14:paraId="2F26108B" w14:textId="77777777" w:rsidR="007B16B6" w:rsidRDefault="007B16B6" w:rsidP="004541DB">
      <w:pPr>
        <w:pStyle w:val="CMDOutput"/>
      </w:pPr>
      <w:r>
        <w:t xml:space="preserve">    inet 127.0.0.1/8 scope host lo</w:t>
      </w:r>
    </w:p>
    <w:p w14:paraId="625579EA" w14:textId="77777777" w:rsidR="007B16B6" w:rsidRDefault="007B16B6" w:rsidP="004541DB">
      <w:pPr>
        <w:pStyle w:val="CMDOutput"/>
      </w:pPr>
      <w:r>
        <w:t xml:space="preserve">       valid_lft forever preferred_lft forever</w:t>
      </w:r>
    </w:p>
    <w:p w14:paraId="0432E28C" w14:textId="77777777" w:rsidR="007B16B6" w:rsidRDefault="007B16B6" w:rsidP="004541DB">
      <w:pPr>
        <w:pStyle w:val="CMDOutput"/>
      </w:pPr>
      <w:r>
        <w:t xml:space="preserve">    </w:t>
      </w:r>
      <w:proofErr w:type="gramStart"/>
      <w:r>
        <w:t>inet6 ::</w:t>
      </w:r>
      <w:proofErr w:type="gramEnd"/>
      <w:r>
        <w:t>1/128 scope host</w:t>
      </w:r>
    </w:p>
    <w:p w14:paraId="2F29D4D9" w14:textId="77777777" w:rsidR="007B16B6" w:rsidRDefault="007B16B6" w:rsidP="004541DB">
      <w:pPr>
        <w:pStyle w:val="CMDOutput"/>
      </w:pPr>
      <w:r>
        <w:t xml:space="preserve">       valid_lft forever preferred_lft forever</w:t>
      </w:r>
    </w:p>
    <w:p w14:paraId="72D76750" w14:textId="77777777" w:rsidR="007B16B6" w:rsidRDefault="007B16B6" w:rsidP="004541DB">
      <w:pPr>
        <w:pStyle w:val="CMDOutput"/>
      </w:pPr>
      <w:r>
        <w:t>2: ens160: &lt;BROADCAST</w:t>
      </w:r>
      <w:proofErr w:type="gramStart"/>
      <w:r>
        <w:t>,MULTICAST,UP,LOWER</w:t>
      </w:r>
      <w:proofErr w:type="gramEnd"/>
      <w:r>
        <w:t>_UP&gt; mtu 1500 qdisc fq_codel state UP group default qlen 1000</w:t>
      </w:r>
    </w:p>
    <w:p w14:paraId="4CA36A23" w14:textId="77777777" w:rsidR="007B16B6" w:rsidRDefault="007B16B6" w:rsidP="004541DB">
      <w:pPr>
        <w:pStyle w:val="CMDOutput"/>
      </w:pPr>
      <w:r>
        <w:t xml:space="preserve">    </w:t>
      </w:r>
      <w:proofErr w:type="gramStart"/>
      <w:r>
        <w:t>link/ether</w:t>
      </w:r>
      <w:proofErr w:type="gramEnd"/>
      <w:r>
        <w:t xml:space="preserve"> 00:50:56:b3:72:3b brd ff:ff:ff:ff:ff:ff</w:t>
      </w:r>
    </w:p>
    <w:p w14:paraId="342BA725" w14:textId="77777777" w:rsidR="007B16B6" w:rsidRDefault="007B16B6" w:rsidP="004541DB">
      <w:pPr>
        <w:pStyle w:val="CMDOutput"/>
      </w:pPr>
      <w:r>
        <w:t xml:space="preserve">    </w:t>
      </w:r>
      <w:r w:rsidRPr="007B16B6">
        <w:rPr>
          <w:highlight w:val="yellow"/>
        </w:rPr>
        <w:t>inet 192.168.1.15/24</w:t>
      </w:r>
      <w:r>
        <w:t xml:space="preserve"> brd 192.168.1.255 scope global dynamic noprefixroute ens160</w:t>
      </w:r>
    </w:p>
    <w:p w14:paraId="09B7F589" w14:textId="77777777" w:rsidR="007B16B6" w:rsidRDefault="007B16B6" w:rsidP="004541DB">
      <w:pPr>
        <w:pStyle w:val="CMDOutput"/>
      </w:pPr>
      <w:r>
        <w:t xml:space="preserve">       valid_lft 79564sec preferred_lft 79564sec</w:t>
      </w:r>
    </w:p>
    <w:p w14:paraId="715339FF" w14:textId="77777777" w:rsidR="007B16B6" w:rsidRDefault="007B16B6" w:rsidP="004541DB">
      <w:pPr>
        <w:pStyle w:val="CMDOutput"/>
      </w:pPr>
      <w:r>
        <w:t xml:space="preserve">    inet6 fe80::1ae4:952f:402d:6b1/64 scope link noprefixroute</w:t>
      </w:r>
    </w:p>
    <w:p w14:paraId="20E4D271" w14:textId="77777777" w:rsidR="007B16B6" w:rsidRDefault="007B16B6" w:rsidP="004541DB">
      <w:pPr>
        <w:pStyle w:val="CMDOutput"/>
      </w:pPr>
      <w:r>
        <w:t xml:space="preserve">       valid_lft forever preferred_lft forever</w:t>
      </w:r>
    </w:p>
    <w:p w14:paraId="0569F49F" w14:textId="77777777" w:rsidR="007B16B6" w:rsidRDefault="007B16B6" w:rsidP="004541DB">
      <w:pPr>
        <w:pStyle w:val="CMDOutput"/>
      </w:pPr>
      <w:r>
        <w:t>3: ens192: &lt;BROADCAST</w:t>
      </w:r>
      <w:proofErr w:type="gramStart"/>
      <w:r>
        <w:t>,MULTICAST,UP,LOWER</w:t>
      </w:r>
      <w:proofErr w:type="gramEnd"/>
      <w:r>
        <w:t>_UP&gt; mtu 1500 qdisc fq_codel state UP group default qlen 1000</w:t>
      </w:r>
    </w:p>
    <w:p w14:paraId="4CDA3ABF" w14:textId="77777777" w:rsidR="007B16B6" w:rsidRDefault="007B16B6" w:rsidP="004541DB">
      <w:pPr>
        <w:pStyle w:val="CMDOutput"/>
      </w:pPr>
      <w:r>
        <w:t xml:space="preserve">    </w:t>
      </w:r>
      <w:proofErr w:type="gramStart"/>
      <w:r>
        <w:t>link/ether</w:t>
      </w:r>
      <w:proofErr w:type="gramEnd"/>
      <w:r>
        <w:t xml:space="preserve"> 00:50:56:b3:26:b6 brd ff:ff:ff:ff:ff:ff</w:t>
      </w:r>
    </w:p>
    <w:p w14:paraId="6B0C9A0F" w14:textId="77777777" w:rsidR="007B16B6" w:rsidRDefault="007B16B6" w:rsidP="004541DB">
      <w:pPr>
        <w:pStyle w:val="CMDOutput"/>
      </w:pPr>
      <w:r>
        <w:t xml:space="preserve">    inet 192.168.50.183/24 brd 192.168.50.255 scope global dynamic noprefixroute ens192</w:t>
      </w:r>
    </w:p>
    <w:p w14:paraId="5D7F2822" w14:textId="77777777" w:rsidR="007B16B6" w:rsidRDefault="007B16B6" w:rsidP="004541DB">
      <w:pPr>
        <w:pStyle w:val="CMDOutput"/>
      </w:pPr>
      <w:r>
        <w:t xml:space="preserve">       valid_lft 70687sec preferred_lft 70687sec</w:t>
      </w:r>
    </w:p>
    <w:p w14:paraId="723395C3" w14:textId="77777777" w:rsidR="007B16B6" w:rsidRDefault="007B16B6" w:rsidP="004541DB">
      <w:pPr>
        <w:pStyle w:val="CMDOutput"/>
      </w:pPr>
      <w:r>
        <w:t xml:space="preserve">    inet6 fe80:</w:t>
      </w:r>
      <w:proofErr w:type="gramStart"/>
      <w:r>
        <w:t>:4c87:a2b3:aa9:5470</w:t>
      </w:r>
      <w:proofErr w:type="gramEnd"/>
      <w:r>
        <w:t>/64 scope link noprefixroute</w:t>
      </w:r>
    </w:p>
    <w:p w14:paraId="40054BE2" w14:textId="77777777" w:rsidR="007B16B6" w:rsidRDefault="007B16B6" w:rsidP="004541DB">
      <w:pPr>
        <w:pStyle w:val="CMDOutput"/>
      </w:pPr>
      <w:r>
        <w:t xml:space="preserve">       valid_lft forever preferred_lft forever</w:t>
      </w:r>
    </w:p>
    <w:p w14:paraId="114AD281" w14:textId="77777777" w:rsidR="001416E2" w:rsidRDefault="001416E2" w:rsidP="007B16B6">
      <w:pPr>
        <w:pStyle w:val="CMD"/>
      </w:pPr>
    </w:p>
    <w:p w14:paraId="263CE243" w14:textId="6197A2BB" w:rsidR="007B16B6" w:rsidRDefault="007B16B6" w:rsidP="007B16B6">
      <w:pPr>
        <w:pStyle w:val="CMD"/>
      </w:pPr>
      <w:r>
        <w:t xml:space="preserve">student@Ubuntu-Master:~$ </w:t>
      </w:r>
      <w:r w:rsidRPr="007B16B6">
        <w:rPr>
          <w:b/>
          <w:bCs/>
        </w:rPr>
        <w:t>ping 192.168.1.1</w:t>
      </w:r>
    </w:p>
    <w:p w14:paraId="08C0F0EC" w14:textId="77777777" w:rsidR="007B16B6" w:rsidRDefault="007B16B6" w:rsidP="004541DB">
      <w:pPr>
        <w:pStyle w:val="CMDOutput"/>
      </w:pPr>
      <w:r>
        <w:t>PING 192.168.1.1 (192.168.1.1) 56(84) bytes of data.</w:t>
      </w:r>
    </w:p>
    <w:p w14:paraId="6CE73345" w14:textId="77777777" w:rsidR="007B16B6" w:rsidRDefault="007B16B6" w:rsidP="004541DB">
      <w:pPr>
        <w:pStyle w:val="CMDOutput"/>
      </w:pPr>
      <w:r>
        <w:t>64 bytes from 192.168.1.1: icmp_seq=1 ttl=255 time=0.703 ms</w:t>
      </w:r>
    </w:p>
    <w:p w14:paraId="7CA6DE57" w14:textId="77777777" w:rsidR="007B16B6" w:rsidRDefault="007B16B6" w:rsidP="004541DB">
      <w:pPr>
        <w:pStyle w:val="CMDOutput"/>
      </w:pPr>
      <w:r>
        <w:t>64 bytes from 192.168.1.1: icmp_seq=2 ttl=255 time=0.748 ms</w:t>
      </w:r>
    </w:p>
    <w:p w14:paraId="28ACAE9C" w14:textId="77777777" w:rsidR="007B16B6" w:rsidRDefault="007B16B6" w:rsidP="004541DB">
      <w:pPr>
        <w:pStyle w:val="CMDOutput"/>
      </w:pPr>
      <w:r>
        <w:t>64 bytes from 192.168.1.1: icmp_seq=3 ttl=255 time=0.757 ms</w:t>
      </w:r>
    </w:p>
    <w:p w14:paraId="03B36C05" w14:textId="77777777" w:rsidR="007B16B6" w:rsidRDefault="007B16B6" w:rsidP="004541DB">
      <w:pPr>
        <w:pStyle w:val="CMDOutput"/>
      </w:pPr>
      <w:r>
        <w:t>^C</w:t>
      </w:r>
    </w:p>
    <w:p w14:paraId="1543AB06" w14:textId="77777777" w:rsidR="007B16B6" w:rsidRDefault="007B16B6" w:rsidP="004541DB">
      <w:pPr>
        <w:pStyle w:val="CMDOutput"/>
      </w:pPr>
      <w:r>
        <w:t>--- 192.168.1.1 ping statistics ---</w:t>
      </w:r>
    </w:p>
    <w:p w14:paraId="6004C94A" w14:textId="77777777" w:rsidR="007B16B6" w:rsidRDefault="007B16B6" w:rsidP="004541DB">
      <w:pPr>
        <w:pStyle w:val="CMDOutput"/>
      </w:pPr>
      <w:r>
        <w:t>3 packets transmitted, 3 received, 0% packet loss, time 2033ms</w:t>
      </w:r>
    </w:p>
    <w:p w14:paraId="32AAF9FE" w14:textId="77777777" w:rsidR="007B16B6" w:rsidRDefault="007B16B6" w:rsidP="004541DB">
      <w:pPr>
        <w:pStyle w:val="CMDOutput"/>
      </w:pPr>
      <w:r>
        <w:t>rtt min/avg/max/mdev = 0.703/0.736/0.757/0.023 ms</w:t>
      </w:r>
    </w:p>
    <w:p w14:paraId="552DA3E5" w14:textId="77777777" w:rsidR="007B16B6" w:rsidRDefault="007B16B6" w:rsidP="007B16B6">
      <w:pPr>
        <w:pStyle w:val="ConfigWindow"/>
      </w:pPr>
      <w:r>
        <w:t>Close configuration window</w:t>
      </w:r>
    </w:p>
    <w:p w14:paraId="52F56BC5" w14:textId="61A8CEC5" w:rsidR="00920A8E" w:rsidRDefault="00680597" w:rsidP="00680597">
      <w:pPr>
        <w:pStyle w:val="SubStepAlpha"/>
      </w:pPr>
      <w:r w:rsidRPr="00680597">
        <w:t xml:space="preserve">Nếu máy ảo CCNP chưa nhận được địa chỉ IPv4, hãy kiểm tra các kết nối vật lý của bạn giữa PC và R1. Ngoài ra, xác minh rằng R1 được cấu hình đúng </w:t>
      </w:r>
      <w:proofErr w:type="gramStart"/>
      <w:r w:rsidRPr="00680597">
        <w:t>theo</w:t>
      </w:r>
      <w:proofErr w:type="gramEnd"/>
      <w:r w:rsidRPr="00680597">
        <w:t xml:space="preserve"> bước trước đó</w:t>
      </w:r>
      <w:r w:rsidR="00920A8E">
        <w:t>.</w:t>
      </w:r>
    </w:p>
    <w:p w14:paraId="2C344DC4" w14:textId="7CF91E4E" w:rsidR="00AF7319" w:rsidRDefault="00680597" w:rsidP="00AF7319">
      <w:pPr>
        <w:pStyle w:val="Heading3"/>
      </w:pPr>
      <w:proofErr w:type="gramStart"/>
      <w:r>
        <w:t xml:space="preserve">Thiết lập kết nối SSH đến </w:t>
      </w:r>
      <w:r w:rsidR="00AF7319">
        <w:t>R1.</w:t>
      </w:r>
      <w:proofErr w:type="gramEnd"/>
    </w:p>
    <w:p w14:paraId="6D9832F0" w14:textId="2EF74E84" w:rsidR="00AF7319" w:rsidRDefault="00420717" w:rsidP="00AF7319">
      <w:pPr>
        <w:pStyle w:val="SubStepAlpha"/>
      </w:pPr>
      <w:r>
        <w:t>Mở</w:t>
      </w:r>
      <w:r w:rsidR="00953B06">
        <w:t xml:space="preserve"> PuTTY SSH Client.</w:t>
      </w:r>
    </w:p>
    <w:p w14:paraId="02E7201F" w14:textId="1627C6B1" w:rsidR="00953B06" w:rsidRDefault="00420717" w:rsidP="00953B06">
      <w:pPr>
        <w:pStyle w:val="SubStepAlpha"/>
      </w:pPr>
      <w:r>
        <w:t>Nhập địa chỉ</w:t>
      </w:r>
      <w:r w:rsidR="00953B06">
        <w:t xml:space="preserve"> IPv4 </w:t>
      </w:r>
      <w:r>
        <w:t>cho</w:t>
      </w:r>
      <w:r w:rsidR="00953B06">
        <w:t xml:space="preserve"> default gateway, 192.168.1.1, </w:t>
      </w:r>
      <w:r>
        <w:t>và nhấn</w:t>
      </w:r>
      <w:r w:rsidR="00953B06">
        <w:t xml:space="preserve"> </w:t>
      </w:r>
      <w:r w:rsidR="00953B06" w:rsidRPr="00953B06">
        <w:rPr>
          <w:b/>
          <w:bCs/>
        </w:rPr>
        <w:t>Open</w:t>
      </w:r>
      <w:r w:rsidR="00953B06">
        <w:t>.</w:t>
      </w:r>
    </w:p>
    <w:p w14:paraId="77C7ED58" w14:textId="39A213EF" w:rsidR="00953B06" w:rsidRDefault="00420717" w:rsidP="00420717">
      <w:pPr>
        <w:pStyle w:val="SubStepAlpha"/>
      </w:pPr>
      <w:r w:rsidRPr="00420717">
        <w:t>Bạn sẽ có thể đăng nhập vào R1 bằng tên người dùng cisco và mật khẩu cisco123</w:t>
      </w:r>
      <w:proofErr w:type="gramStart"/>
      <w:r w:rsidRPr="00420717">
        <w:t>!.</w:t>
      </w:r>
      <w:proofErr w:type="gramEnd"/>
      <w:r w:rsidRPr="00420717">
        <w:t xml:space="preserve"> Nếu không, hãy xác minh rằng cấu hình SSH của bạn là chính xác trên R1</w:t>
      </w:r>
      <w:r w:rsidR="00953B06">
        <w:t>.</w:t>
      </w:r>
    </w:p>
    <w:p w14:paraId="4BE94FFE" w14:textId="7CC0B0FE" w:rsidR="001D2195" w:rsidRDefault="00420717" w:rsidP="00420717">
      <w:pPr>
        <w:pStyle w:val="Heading2"/>
      </w:pPr>
      <w:r w:rsidRPr="00420717">
        <w:lastRenderedPageBreak/>
        <w:t>Cấu hình thiết bị IOS XE để truy cập RESTCONF</w:t>
      </w:r>
    </w:p>
    <w:p w14:paraId="50AE99F7" w14:textId="59524082" w:rsidR="001D2195" w:rsidRDefault="00420717" w:rsidP="00122685">
      <w:pPr>
        <w:pStyle w:val="BodyTextL25"/>
      </w:pPr>
      <w:r w:rsidRPr="00420717">
        <w:t xml:space="preserve">Trong Phần 2, bạn sẽ cấu hình R1 để chấp nhận các thông báo RESTCONF. </w:t>
      </w:r>
      <w:proofErr w:type="gramStart"/>
      <w:r w:rsidRPr="00420717">
        <w:t>Bạn cũng sẽ bắt đầu dịch vụ HTTPS trên R1</w:t>
      </w:r>
      <w:r w:rsidR="00AE36D8">
        <w:t>.</w:t>
      </w:r>
      <w:proofErr w:type="gramEnd"/>
    </w:p>
    <w:p w14:paraId="555578A3" w14:textId="0757D1EE" w:rsidR="00891D1B" w:rsidRDefault="00420717" w:rsidP="00420717">
      <w:pPr>
        <w:pStyle w:val="Heading3"/>
      </w:pPr>
      <w:proofErr w:type="gramStart"/>
      <w:r w:rsidRPr="00420717">
        <w:t>Xác minh RESTCONF đang chạy trên R1</w:t>
      </w:r>
      <w:r w:rsidR="00891D1B">
        <w:t>.</w:t>
      </w:r>
      <w:proofErr w:type="gramEnd"/>
    </w:p>
    <w:p w14:paraId="4B01F23C" w14:textId="7227A1E9" w:rsidR="00214AC9" w:rsidRDefault="00420717" w:rsidP="00756C85">
      <w:pPr>
        <w:pStyle w:val="BodyTextL25"/>
        <w:spacing w:after="0"/>
      </w:pPr>
      <w:r w:rsidRPr="00420717">
        <w:t>RESTCONF có thể đã chạy nếu mộ</w:t>
      </w:r>
      <w:r>
        <w:t>t học</w:t>
      </w:r>
      <w:r w:rsidRPr="00420717">
        <w:t xml:space="preserve"> viên khác kích hoạt nó hoặc nếu phiên bản iOS mới hơn kích hoạ</w:t>
      </w:r>
      <w:r>
        <w:t>t</w:t>
      </w:r>
      <w:r w:rsidRPr="00420717">
        <w:t xml:space="preserve"> </w:t>
      </w:r>
      <w:proofErr w:type="gramStart"/>
      <w:r w:rsidRPr="00420717">
        <w:t>theo</w:t>
      </w:r>
      <w:proofErr w:type="gramEnd"/>
      <w:r w:rsidRPr="00420717">
        <w:t xml:space="preserve"> mặc định. Từ thiết bị đầu cuối PuTTY, bạn có thể sử dụng lệnh </w:t>
      </w:r>
      <w:r w:rsidRPr="00420717">
        <w:rPr>
          <w:b/>
        </w:rPr>
        <w:t>show platform software yang-management process</w:t>
      </w:r>
      <w:r w:rsidRPr="00420717">
        <w:t xml:space="preserve"> để xem liệu tất cả các trình tiện ích được liên kết với dịch vụ RESTCONF có đang chạy không</w:t>
      </w:r>
      <w:r w:rsidR="00891D1B" w:rsidRPr="00891D1B">
        <w:t>.</w:t>
      </w:r>
    </w:p>
    <w:p w14:paraId="24B6CCA7" w14:textId="4CAF1CA2" w:rsidR="00214AC9" w:rsidRDefault="00214AC9" w:rsidP="00214AC9">
      <w:pPr>
        <w:pStyle w:val="ConfigWindow"/>
      </w:pPr>
      <w:r>
        <w:t>Open configuration window</w:t>
      </w:r>
    </w:p>
    <w:p w14:paraId="13D5E8E1" w14:textId="77777777" w:rsidR="00891D1B" w:rsidRDefault="00891D1B" w:rsidP="00891D1B">
      <w:pPr>
        <w:pStyle w:val="CMD"/>
      </w:pPr>
      <w:r>
        <w:t xml:space="preserve">R1# </w:t>
      </w:r>
      <w:r w:rsidRPr="00891D1B">
        <w:rPr>
          <w:b/>
          <w:bCs/>
        </w:rPr>
        <w:t>show platform software yang-management process</w:t>
      </w:r>
    </w:p>
    <w:p w14:paraId="1053BAC9" w14:textId="77777777" w:rsidR="00891D1B" w:rsidRDefault="00891D1B" w:rsidP="00891D1B">
      <w:pPr>
        <w:pStyle w:val="CMDOutput"/>
      </w:pPr>
      <w:proofErr w:type="gramStart"/>
      <w:r w:rsidRPr="002F15EA">
        <w:rPr>
          <w:highlight w:val="yellow"/>
        </w:rPr>
        <w:t>confd</w:t>
      </w:r>
      <w:proofErr w:type="gramEnd"/>
      <w:r w:rsidRPr="002F15EA">
        <w:rPr>
          <w:highlight w:val="yellow"/>
        </w:rPr>
        <w:t xml:space="preserve">            : Not Running</w:t>
      </w:r>
    </w:p>
    <w:p w14:paraId="77316996" w14:textId="77777777" w:rsidR="00891D1B" w:rsidRDefault="00891D1B" w:rsidP="00891D1B">
      <w:pPr>
        <w:pStyle w:val="CMDOutput"/>
      </w:pPr>
      <w:proofErr w:type="gramStart"/>
      <w:r w:rsidRPr="002F15EA">
        <w:rPr>
          <w:highlight w:val="yellow"/>
        </w:rPr>
        <w:t>nesd</w:t>
      </w:r>
      <w:proofErr w:type="gramEnd"/>
      <w:r w:rsidRPr="002F15EA">
        <w:rPr>
          <w:highlight w:val="yellow"/>
        </w:rPr>
        <w:t xml:space="preserve">             : Not Running</w:t>
      </w:r>
    </w:p>
    <w:p w14:paraId="3DACA504" w14:textId="77777777" w:rsidR="00891D1B" w:rsidRDefault="00891D1B" w:rsidP="00891D1B">
      <w:pPr>
        <w:pStyle w:val="CMDOutput"/>
      </w:pPr>
      <w:proofErr w:type="gramStart"/>
      <w:r w:rsidRPr="002F15EA">
        <w:rPr>
          <w:highlight w:val="yellow"/>
        </w:rPr>
        <w:t>syncfd</w:t>
      </w:r>
      <w:proofErr w:type="gramEnd"/>
      <w:r w:rsidRPr="002F15EA">
        <w:rPr>
          <w:highlight w:val="yellow"/>
        </w:rPr>
        <w:t xml:space="preserve">           : Not Running</w:t>
      </w:r>
    </w:p>
    <w:p w14:paraId="2343584E" w14:textId="77777777" w:rsidR="00891D1B" w:rsidRDefault="00891D1B" w:rsidP="00891D1B">
      <w:pPr>
        <w:pStyle w:val="CMDOutput"/>
      </w:pPr>
      <w:proofErr w:type="gramStart"/>
      <w:r>
        <w:t>ncsshd</w:t>
      </w:r>
      <w:proofErr w:type="gramEnd"/>
      <w:r>
        <w:t xml:space="preserve">           : Not Running</w:t>
      </w:r>
    </w:p>
    <w:p w14:paraId="699F779C" w14:textId="77777777" w:rsidR="00891D1B" w:rsidRDefault="00891D1B" w:rsidP="00891D1B">
      <w:pPr>
        <w:pStyle w:val="CMDOutput"/>
      </w:pPr>
      <w:proofErr w:type="gramStart"/>
      <w:r w:rsidRPr="002F15EA">
        <w:rPr>
          <w:highlight w:val="yellow"/>
        </w:rPr>
        <w:t>dmiauthd</w:t>
      </w:r>
      <w:proofErr w:type="gramEnd"/>
      <w:r w:rsidRPr="002F15EA">
        <w:rPr>
          <w:highlight w:val="yellow"/>
        </w:rPr>
        <w:t xml:space="preserve">         : Not Running</w:t>
      </w:r>
    </w:p>
    <w:p w14:paraId="25BC7C42" w14:textId="77777777" w:rsidR="00891D1B" w:rsidRDefault="00891D1B" w:rsidP="00891D1B">
      <w:pPr>
        <w:pStyle w:val="CMDOutput"/>
      </w:pPr>
      <w:proofErr w:type="gramStart"/>
      <w:r>
        <w:t>nginx</w:t>
      </w:r>
      <w:proofErr w:type="gramEnd"/>
      <w:r>
        <w:t xml:space="preserve">            : Not Running</w:t>
      </w:r>
    </w:p>
    <w:p w14:paraId="4AF7A89F" w14:textId="77777777" w:rsidR="00891D1B" w:rsidRDefault="00891D1B" w:rsidP="00891D1B">
      <w:pPr>
        <w:pStyle w:val="CMDOutput"/>
      </w:pPr>
      <w:proofErr w:type="gramStart"/>
      <w:r w:rsidRPr="002F15EA">
        <w:rPr>
          <w:highlight w:val="yellow"/>
        </w:rPr>
        <w:t>ndbmand</w:t>
      </w:r>
      <w:proofErr w:type="gramEnd"/>
      <w:r w:rsidRPr="002F15EA">
        <w:rPr>
          <w:highlight w:val="yellow"/>
        </w:rPr>
        <w:t xml:space="preserve">          : Not Running</w:t>
      </w:r>
    </w:p>
    <w:p w14:paraId="1A0CC1E4" w14:textId="77777777" w:rsidR="00891D1B" w:rsidRDefault="00891D1B" w:rsidP="00891D1B">
      <w:pPr>
        <w:pStyle w:val="CMDOutput"/>
      </w:pPr>
      <w:proofErr w:type="gramStart"/>
      <w:r w:rsidRPr="002F15EA">
        <w:rPr>
          <w:highlight w:val="yellow"/>
        </w:rPr>
        <w:t>pubd</w:t>
      </w:r>
      <w:proofErr w:type="gramEnd"/>
      <w:r w:rsidRPr="002F15EA">
        <w:rPr>
          <w:highlight w:val="yellow"/>
        </w:rPr>
        <w:t xml:space="preserve">             : Not Running</w:t>
      </w:r>
    </w:p>
    <w:p w14:paraId="31125FD0" w14:textId="1E7519CD" w:rsidR="002F15EA" w:rsidRDefault="00420717" w:rsidP="002F15EA">
      <w:pPr>
        <w:pStyle w:val="BodyTextL25"/>
      </w:pPr>
      <w:r>
        <w:rPr>
          <w:b/>
          <w:bCs/>
        </w:rPr>
        <w:t>Ghi chú</w:t>
      </w:r>
      <w:r w:rsidR="002F15EA">
        <w:t xml:space="preserve">: </w:t>
      </w:r>
      <w:r w:rsidRPr="00420717">
        <w:t xml:space="preserve">Mục đích và chức năng của tất cả các trình tiện ích nằm ngoài phạm </w:t>
      </w:r>
      <w:proofErr w:type="gramStart"/>
      <w:r w:rsidRPr="00420717">
        <w:t>vi</w:t>
      </w:r>
      <w:proofErr w:type="gramEnd"/>
      <w:r w:rsidRPr="00420717">
        <w:t xml:space="preserve"> của khóa học này</w:t>
      </w:r>
      <w:r w:rsidR="002F15EA">
        <w:t xml:space="preserve">. </w:t>
      </w:r>
    </w:p>
    <w:p w14:paraId="28F27320" w14:textId="5067E8B9" w:rsidR="00891D1B" w:rsidRPr="001D2195" w:rsidRDefault="005D3E9A" w:rsidP="002F15EA">
      <w:pPr>
        <w:pStyle w:val="Heading3"/>
      </w:pPr>
      <w:proofErr w:type="gramStart"/>
      <w:r>
        <w:t>Bật và kiểm tra dịch vụ RESTCONF</w:t>
      </w:r>
      <w:r w:rsidR="002F15EA">
        <w:t>.</w:t>
      </w:r>
      <w:proofErr w:type="gramEnd"/>
    </w:p>
    <w:p w14:paraId="78374DD1" w14:textId="0A5E29B8" w:rsidR="00214AC9" w:rsidRDefault="005D3E9A" w:rsidP="005D3E9A">
      <w:pPr>
        <w:pStyle w:val="SubStepAlpha"/>
      </w:pPr>
      <w:r w:rsidRPr="005D3E9A">
        <w:t>Nhập lệnh cấu hình restconf để kích hoạt dịch vụ RESTCONF trên R1</w:t>
      </w:r>
      <w:r w:rsidR="002F15EA">
        <w:t>.</w:t>
      </w:r>
    </w:p>
    <w:p w14:paraId="35B6641A" w14:textId="77777777" w:rsidR="002F15EA" w:rsidRDefault="002F15EA" w:rsidP="004A3183">
      <w:pPr>
        <w:pStyle w:val="CMD"/>
        <w:rPr>
          <w:b/>
          <w:bCs/>
        </w:rPr>
      </w:pPr>
      <w:r>
        <w:t xml:space="preserve">R1(config)# </w:t>
      </w:r>
      <w:r w:rsidRPr="004A3183">
        <w:rPr>
          <w:b/>
          <w:bCs/>
        </w:rPr>
        <w:t>restconf</w:t>
      </w:r>
    </w:p>
    <w:p w14:paraId="5BE8F0B1" w14:textId="70564DD9" w:rsidR="00214AC9" w:rsidRDefault="006764CF" w:rsidP="006764CF">
      <w:pPr>
        <w:pStyle w:val="SubStepAlpha"/>
      </w:pPr>
      <w:r w:rsidRPr="006764CF">
        <w:t xml:space="preserve">Xác minh rằng các trình tiện ích RESTCONF cần thiết hiện đang chạy. Hãy nhớ rằng ncsshd là dịch vụ NETCONF, có thể đang chạy trên thiết bị của bạn. Chúng tôi không cần nó cho lab này. Tuy nhiên, bạn cần nginx, đó là máy chủ HTTPS. Điều này sẽ cho </w:t>
      </w:r>
      <w:proofErr w:type="gramStart"/>
      <w:r w:rsidRPr="006764CF">
        <w:t>phép  thực</w:t>
      </w:r>
      <w:proofErr w:type="gramEnd"/>
      <w:r w:rsidRPr="006764CF">
        <w:t xml:space="preserve"> hiện các cuộc gọi REST API đến dịch vụ RESTCONF</w:t>
      </w:r>
      <w:r w:rsidR="004A3183">
        <w:t>.</w:t>
      </w:r>
    </w:p>
    <w:p w14:paraId="04F67845" w14:textId="77777777" w:rsidR="004A3183" w:rsidRDefault="002F15EA" w:rsidP="002F15EA">
      <w:pPr>
        <w:pStyle w:val="CMD"/>
        <w:rPr>
          <w:b/>
          <w:bCs/>
        </w:rPr>
      </w:pPr>
      <w:r>
        <w:t>R1</w:t>
      </w:r>
      <w:r w:rsidR="004A3183">
        <w:t>(config)</w:t>
      </w:r>
      <w:r>
        <w:t>#</w:t>
      </w:r>
      <w:r w:rsidRPr="004A3183">
        <w:rPr>
          <w:b/>
          <w:bCs/>
        </w:rPr>
        <w:t xml:space="preserve"> </w:t>
      </w:r>
      <w:r w:rsidR="004A3183">
        <w:rPr>
          <w:b/>
          <w:bCs/>
        </w:rPr>
        <w:t>exit</w:t>
      </w:r>
    </w:p>
    <w:p w14:paraId="7E70A0E4" w14:textId="77777777" w:rsidR="002F15EA" w:rsidRPr="00891D1B" w:rsidRDefault="004A3183" w:rsidP="002F15EA">
      <w:pPr>
        <w:pStyle w:val="CMD"/>
        <w:rPr>
          <w:b/>
          <w:bCs/>
        </w:rPr>
      </w:pPr>
      <w:r>
        <w:t xml:space="preserve">R1# </w:t>
      </w:r>
      <w:r w:rsidR="002F15EA" w:rsidRPr="00891D1B">
        <w:rPr>
          <w:b/>
          <w:bCs/>
        </w:rPr>
        <w:t>show platform software yang-management process</w:t>
      </w:r>
    </w:p>
    <w:p w14:paraId="41D94303" w14:textId="77777777" w:rsidR="002F15EA" w:rsidRPr="004A3183" w:rsidRDefault="002F15EA" w:rsidP="002F15EA">
      <w:pPr>
        <w:pStyle w:val="CMDOutput"/>
        <w:rPr>
          <w:highlight w:val="yellow"/>
        </w:rPr>
      </w:pPr>
      <w:proofErr w:type="gramStart"/>
      <w:r w:rsidRPr="004A3183">
        <w:rPr>
          <w:highlight w:val="yellow"/>
        </w:rPr>
        <w:t>confd</w:t>
      </w:r>
      <w:proofErr w:type="gramEnd"/>
      <w:r w:rsidRPr="004A3183">
        <w:rPr>
          <w:highlight w:val="yellow"/>
        </w:rPr>
        <w:t xml:space="preserve">            : Running</w:t>
      </w:r>
    </w:p>
    <w:p w14:paraId="46ECB16A" w14:textId="77777777" w:rsidR="002F15EA" w:rsidRPr="004A3183" w:rsidRDefault="002F15EA" w:rsidP="002F15EA">
      <w:pPr>
        <w:pStyle w:val="CMDOutput"/>
        <w:rPr>
          <w:highlight w:val="yellow"/>
        </w:rPr>
      </w:pPr>
      <w:proofErr w:type="gramStart"/>
      <w:r w:rsidRPr="004A3183">
        <w:rPr>
          <w:highlight w:val="yellow"/>
        </w:rPr>
        <w:t>nesd</w:t>
      </w:r>
      <w:proofErr w:type="gramEnd"/>
      <w:r w:rsidRPr="004A3183">
        <w:rPr>
          <w:highlight w:val="yellow"/>
        </w:rPr>
        <w:t xml:space="preserve">             : Running</w:t>
      </w:r>
    </w:p>
    <w:p w14:paraId="015F1BDC" w14:textId="77777777" w:rsidR="002F15EA" w:rsidRDefault="002F15EA" w:rsidP="002F15EA">
      <w:pPr>
        <w:pStyle w:val="CMDOutput"/>
      </w:pPr>
      <w:proofErr w:type="gramStart"/>
      <w:r w:rsidRPr="004A3183">
        <w:rPr>
          <w:highlight w:val="yellow"/>
        </w:rPr>
        <w:t>syncfd</w:t>
      </w:r>
      <w:proofErr w:type="gramEnd"/>
      <w:r w:rsidRPr="004A3183">
        <w:rPr>
          <w:highlight w:val="yellow"/>
        </w:rPr>
        <w:t xml:space="preserve">           : Running</w:t>
      </w:r>
    </w:p>
    <w:p w14:paraId="38BC6D10" w14:textId="77777777" w:rsidR="002F15EA" w:rsidRDefault="002F15EA" w:rsidP="002F15EA">
      <w:pPr>
        <w:pStyle w:val="CMDOutput"/>
      </w:pPr>
      <w:proofErr w:type="gramStart"/>
      <w:r>
        <w:t>ncsshd</w:t>
      </w:r>
      <w:proofErr w:type="gramEnd"/>
      <w:r>
        <w:t xml:space="preserve">           : Not Running</w:t>
      </w:r>
    </w:p>
    <w:p w14:paraId="2FB0C3C0" w14:textId="77777777" w:rsidR="002F15EA" w:rsidRPr="004A3183" w:rsidRDefault="002F15EA" w:rsidP="002F15EA">
      <w:pPr>
        <w:pStyle w:val="CMDOutput"/>
        <w:rPr>
          <w:highlight w:val="yellow"/>
        </w:rPr>
      </w:pPr>
      <w:proofErr w:type="gramStart"/>
      <w:r w:rsidRPr="004A3183">
        <w:rPr>
          <w:highlight w:val="yellow"/>
        </w:rPr>
        <w:t>dmiauthd</w:t>
      </w:r>
      <w:proofErr w:type="gramEnd"/>
      <w:r w:rsidRPr="004A3183">
        <w:rPr>
          <w:highlight w:val="yellow"/>
        </w:rPr>
        <w:t xml:space="preserve">         : Running</w:t>
      </w:r>
    </w:p>
    <w:p w14:paraId="2B525FE3" w14:textId="77777777" w:rsidR="002F15EA" w:rsidRDefault="002F15EA" w:rsidP="002F15EA">
      <w:pPr>
        <w:pStyle w:val="CMDOutput"/>
      </w:pPr>
      <w:proofErr w:type="gramStart"/>
      <w:r w:rsidRPr="004A3183">
        <w:t>nginx</w:t>
      </w:r>
      <w:proofErr w:type="gramEnd"/>
      <w:r w:rsidRPr="004A3183">
        <w:t xml:space="preserve">            : Not Running</w:t>
      </w:r>
    </w:p>
    <w:p w14:paraId="123557B7" w14:textId="77777777" w:rsidR="002F15EA" w:rsidRPr="004A3183" w:rsidRDefault="002F15EA" w:rsidP="002F15EA">
      <w:pPr>
        <w:pStyle w:val="CMDOutput"/>
        <w:rPr>
          <w:highlight w:val="yellow"/>
        </w:rPr>
      </w:pPr>
      <w:proofErr w:type="gramStart"/>
      <w:r w:rsidRPr="004A3183">
        <w:rPr>
          <w:highlight w:val="yellow"/>
        </w:rPr>
        <w:t>ndbmand</w:t>
      </w:r>
      <w:proofErr w:type="gramEnd"/>
      <w:r w:rsidRPr="004A3183">
        <w:rPr>
          <w:highlight w:val="yellow"/>
        </w:rPr>
        <w:t xml:space="preserve">          : Running</w:t>
      </w:r>
    </w:p>
    <w:p w14:paraId="2372CF90" w14:textId="77777777" w:rsidR="002F15EA" w:rsidRDefault="002F15EA" w:rsidP="002F15EA">
      <w:pPr>
        <w:pStyle w:val="CMDOutput"/>
      </w:pPr>
      <w:proofErr w:type="gramStart"/>
      <w:r w:rsidRPr="004A3183">
        <w:rPr>
          <w:highlight w:val="yellow"/>
        </w:rPr>
        <w:t>pubd</w:t>
      </w:r>
      <w:proofErr w:type="gramEnd"/>
      <w:r w:rsidRPr="004A3183">
        <w:rPr>
          <w:highlight w:val="yellow"/>
        </w:rPr>
        <w:t xml:space="preserve">             : Running</w:t>
      </w:r>
    </w:p>
    <w:p w14:paraId="48637225" w14:textId="77777777" w:rsidR="00E67FDB" w:rsidRDefault="00E67FDB" w:rsidP="00E67FDB">
      <w:pPr>
        <w:pStyle w:val="ConfigWindow"/>
      </w:pPr>
      <w:r>
        <w:t>Close configuration window</w:t>
      </w:r>
    </w:p>
    <w:p w14:paraId="2A1EDE31" w14:textId="2D33A329" w:rsidR="00AE36D8" w:rsidRDefault="006764CF" w:rsidP="00AE36D8">
      <w:pPr>
        <w:pStyle w:val="Heading3"/>
      </w:pPr>
      <w:r>
        <w:t xml:space="preserve">Bật và kiểm tra dịch vụ </w:t>
      </w:r>
      <w:proofErr w:type="gramStart"/>
      <w:r>
        <w:t xml:space="preserve">HTTPS </w:t>
      </w:r>
      <w:r w:rsidR="004A3183">
        <w:t>.</w:t>
      </w:r>
      <w:proofErr w:type="gramEnd"/>
    </w:p>
    <w:p w14:paraId="7D3ED517" w14:textId="79D8F030" w:rsidR="00214AC9" w:rsidRDefault="00D57A1C" w:rsidP="00D57A1C">
      <w:pPr>
        <w:pStyle w:val="SubStepAlpha"/>
      </w:pPr>
      <w:r w:rsidRPr="00D57A1C">
        <w:t>Nhập các lệnh cấu hình toàn cầu sau để kích hoạt server HTTPS và chỉ định rằng xác thực máy chủ nên sử dụng cơ sở dữ liệu cục bộ</w:t>
      </w:r>
      <w:r w:rsidR="00B32338">
        <w:t>.</w:t>
      </w:r>
    </w:p>
    <w:p w14:paraId="0361E05C" w14:textId="77777777" w:rsidR="004A3183" w:rsidRDefault="004A3183" w:rsidP="004A3183">
      <w:pPr>
        <w:pStyle w:val="CMD"/>
      </w:pPr>
      <w:r>
        <w:t xml:space="preserve">R1# </w:t>
      </w:r>
      <w:r w:rsidRPr="004A3183">
        <w:rPr>
          <w:b/>
          <w:bCs/>
        </w:rPr>
        <w:t>configure terminal</w:t>
      </w:r>
    </w:p>
    <w:p w14:paraId="5CE8EAFC" w14:textId="77777777" w:rsidR="004A3183" w:rsidRDefault="004A3183" w:rsidP="004A3183">
      <w:pPr>
        <w:pStyle w:val="CMD"/>
      </w:pPr>
      <w:proofErr w:type="gramStart"/>
      <w:r>
        <w:t>R1(</w:t>
      </w:r>
      <w:proofErr w:type="gramEnd"/>
      <w:r>
        <w:t xml:space="preserve">config)# </w:t>
      </w:r>
      <w:r w:rsidRPr="004A3183">
        <w:rPr>
          <w:b/>
          <w:bCs/>
        </w:rPr>
        <w:t>ip http secure-server</w:t>
      </w:r>
    </w:p>
    <w:p w14:paraId="6E8B9CE9" w14:textId="77777777" w:rsidR="004A3183" w:rsidRDefault="004A3183" w:rsidP="004A3183">
      <w:pPr>
        <w:pStyle w:val="CMD"/>
        <w:rPr>
          <w:b/>
          <w:bCs/>
        </w:rPr>
      </w:pPr>
      <w:r>
        <w:t xml:space="preserve">R1(config)# </w:t>
      </w:r>
      <w:r w:rsidRPr="004A3183">
        <w:rPr>
          <w:b/>
          <w:bCs/>
        </w:rPr>
        <w:t>ip http authentication local</w:t>
      </w:r>
    </w:p>
    <w:p w14:paraId="58EA2249" w14:textId="08E411CE" w:rsidR="00214AC9" w:rsidRDefault="00537682" w:rsidP="004A3183">
      <w:pPr>
        <w:pStyle w:val="SubStepAlpha"/>
      </w:pPr>
      <w:r>
        <w:t>Kiểm tra server HTTPS (nginx) đang chạy</w:t>
      </w:r>
      <w:r w:rsidR="004A3183">
        <w:t>.</w:t>
      </w:r>
    </w:p>
    <w:p w14:paraId="06DFCA1C" w14:textId="77777777" w:rsidR="004A3183" w:rsidRDefault="004A3183" w:rsidP="004A3183">
      <w:pPr>
        <w:pStyle w:val="CMD"/>
        <w:rPr>
          <w:b/>
          <w:bCs/>
        </w:rPr>
      </w:pPr>
      <w:r>
        <w:lastRenderedPageBreak/>
        <w:t>R1(config)#</w:t>
      </w:r>
      <w:r w:rsidRPr="004A3183">
        <w:rPr>
          <w:b/>
          <w:bCs/>
        </w:rPr>
        <w:t xml:space="preserve"> </w:t>
      </w:r>
      <w:r>
        <w:rPr>
          <w:b/>
          <w:bCs/>
        </w:rPr>
        <w:t>exit</w:t>
      </w:r>
    </w:p>
    <w:p w14:paraId="525951D6" w14:textId="77777777" w:rsidR="004A3183" w:rsidRPr="00891D1B" w:rsidRDefault="004A3183" w:rsidP="004A3183">
      <w:pPr>
        <w:pStyle w:val="CMD"/>
        <w:rPr>
          <w:b/>
          <w:bCs/>
        </w:rPr>
      </w:pPr>
      <w:r>
        <w:t xml:space="preserve">R1# </w:t>
      </w:r>
      <w:r w:rsidRPr="00891D1B">
        <w:rPr>
          <w:b/>
          <w:bCs/>
        </w:rPr>
        <w:t>show platform software yang-management process</w:t>
      </w:r>
    </w:p>
    <w:p w14:paraId="47A56B63" w14:textId="77777777" w:rsidR="004A3183" w:rsidRDefault="004A3183" w:rsidP="004A3183">
      <w:pPr>
        <w:pStyle w:val="CMDOutput"/>
      </w:pPr>
      <w:proofErr w:type="gramStart"/>
      <w:r>
        <w:t>confd</w:t>
      </w:r>
      <w:proofErr w:type="gramEnd"/>
      <w:r>
        <w:t xml:space="preserve">            : Running</w:t>
      </w:r>
    </w:p>
    <w:p w14:paraId="30159D57" w14:textId="77777777" w:rsidR="004A3183" w:rsidRDefault="004A3183" w:rsidP="004A3183">
      <w:pPr>
        <w:pStyle w:val="CMDOutput"/>
      </w:pPr>
      <w:proofErr w:type="gramStart"/>
      <w:r>
        <w:t>nesd</w:t>
      </w:r>
      <w:proofErr w:type="gramEnd"/>
      <w:r>
        <w:t xml:space="preserve">             : Running</w:t>
      </w:r>
    </w:p>
    <w:p w14:paraId="4841ED6B" w14:textId="77777777" w:rsidR="004A3183" w:rsidRDefault="004A3183" w:rsidP="004A3183">
      <w:pPr>
        <w:pStyle w:val="CMDOutput"/>
      </w:pPr>
      <w:proofErr w:type="gramStart"/>
      <w:r>
        <w:t>syncfd</w:t>
      </w:r>
      <w:proofErr w:type="gramEnd"/>
      <w:r>
        <w:t xml:space="preserve">           : Running</w:t>
      </w:r>
    </w:p>
    <w:p w14:paraId="243E0168" w14:textId="77777777" w:rsidR="004A3183" w:rsidRDefault="004A3183" w:rsidP="004A3183">
      <w:pPr>
        <w:pStyle w:val="CMDOutput"/>
      </w:pPr>
      <w:proofErr w:type="gramStart"/>
      <w:r>
        <w:t>ncsshd</w:t>
      </w:r>
      <w:proofErr w:type="gramEnd"/>
      <w:r>
        <w:t xml:space="preserve">           : Not Running</w:t>
      </w:r>
    </w:p>
    <w:p w14:paraId="79C8BCF5" w14:textId="77777777" w:rsidR="004A3183" w:rsidRDefault="004A3183" w:rsidP="004A3183">
      <w:pPr>
        <w:pStyle w:val="CMDOutput"/>
      </w:pPr>
      <w:proofErr w:type="gramStart"/>
      <w:r>
        <w:t>dmiauthd</w:t>
      </w:r>
      <w:proofErr w:type="gramEnd"/>
      <w:r>
        <w:t xml:space="preserve">         : Running</w:t>
      </w:r>
    </w:p>
    <w:p w14:paraId="2505FC77" w14:textId="77777777" w:rsidR="004A3183" w:rsidRDefault="004A3183" w:rsidP="004A3183">
      <w:pPr>
        <w:pStyle w:val="CMDOutput"/>
      </w:pPr>
      <w:proofErr w:type="gramStart"/>
      <w:r w:rsidRPr="004A3183">
        <w:rPr>
          <w:highlight w:val="yellow"/>
        </w:rPr>
        <w:t>nginx</w:t>
      </w:r>
      <w:proofErr w:type="gramEnd"/>
      <w:r w:rsidRPr="004A3183">
        <w:rPr>
          <w:highlight w:val="yellow"/>
        </w:rPr>
        <w:t xml:space="preserve">            : Running</w:t>
      </w:r>
    </w:p>
    <w:p w14:paraId="71B325A3" w14:textId="77777777" w:rsidR="004A3183" w:rsidRDefault="004A3183" w:rsidP="004A3183">
      <w:pPr>
        <w:pStyle w:val="CMDOutput"/>
      </w:pPr>
      <w:proofErr w:type="gramStart"/>
      <w:r>
        <w:t>ndbmand</w:t>
      </w:r>
      <w:proofErr w:type="gramEnd"/>
      <w:r>
        <w:t xml:space="preserve">          : Running</w:t>
      </w:r>
    </w:p>
    <w:p w14:paraId="00B7D834" w14:textId="77777777" w:rsidR="004A3183" w:rsidRDefault="004A3183" w:rsidP="004A3183">
      <w:pPr>
        <w:pStyle w:val="CMDOutput"/>
      </w:pPr>
      <w:proofErr w:type="gramStart"/>
      <w:r>
        <w:t>pubd</w:t>
      </w:r>
      <w:proofErr w:type="gramEnd"/>
      <w:r>
        <w:t xml:space="preserve">             : Running</w:t>
      </w:r>
    </w:p>
    <w:p w14:paraId="43FB365D" w14:textId="77777777" w:rsidR="004A3183" w:rsidRPr="004A3183" w:rsidRDefault="00E67FDB" w:rsidP="00E67FDB">
      <w:pPr>
        <w:pStyle w:val="ConfigWindow"/>
      </w:pPr>
      <w:r>
        <w:t>Close configuration window</w:t>
      </w:r>
    </w:p>
    <w:p w14:paraId="176159B1" w14:textId="0B96378B" w:rsidR="00920A8E" w:rsidRDefault="00537682" w:rsidP="00756C85">
      <w:pPr>
        <w:pStyle w:val="Heading2"/>
        <w:spacing w:before="120"/>
      </w:pPr>
      <w:r>
        <w:t>Mở và cấu hình</w:t>
      </w:r>
      <w:r w:rsidR="000D3512">
        <w:t xml:space="preserve"> Postman</w:t>
      </w:r>
    </w:p>
    <w:p w14:paraId="0CBA8EDB" w14:textId="7D61B498" w:rsidR="007B16B6" w:rsidRDefault="00537682" w:rsidP="00122685">
      <w:pPr>
        <w:pStyle w:val="BodyTextL25"/>
      </w:pPr>
      <w:r w:rsidRPr="00537682">
        <w:t>Trong Phần 3, bạn sẽ mở Postman, vô hiệu hóa chứng chỉ SSL và khám phá giao diện người dùng</w:t>
      </w:r>
      <w:r w:rsidR="00122685">
        <w:t>.</w:t>
      </w:r>
    </w:p>
    <w:p w14:paraId="6C0719D5" w14:textId="41C28EE6" w:rsidR="00C654AE" w:rsidRDefault="00537682" w:rsidP="00C654AE">
      <w:pPr>
        <w:pStyle w:val="Heading3"/>
      </w:pPr>
      <w:r>
        <w:t>Mở</w:t>
      </w:r>
      <w:r w:rsidR="00C654AE">
        <w:t xml:space="preserve"> Postman.</w:t>
      </w:r>
    </w:p>
    <w:p w14:paraId="6776FC02" w14:textId="7D170D85" w:rsidR="000D3512" w:rsidRDefault="00537682" w:rsidP="000D3512">
      <w:pPr>
        <w:pStyle w:val="SubStepAlpha"/>
      </w:pPr>
      <w:r>
        <w:t>Trong máy ảo</w:t>
      </w:r>
      <w:r w:rsidR="00C654AE">
        <w:t xml:space="preserve"> </w:t>
      </w:r>
      <w:r w:rsidR="003F786E">
        <w:rPr>
          <w:b/>
          <w:bCs/>
        </w:rPr>
        <w:t>CCNP</w:t>
      </w:r>
      <w:r w:rsidR="003F786E" w:rsidRPr="00C654AE">
        <w:rPr>
          <w:b/>
          <w:bCs/>
        </w:rPr>
        <w:t xml:space="preserve"> </w:t>
      </w:r>
      <w:r w:rsidR="00C654AE" w:rsidRPr="00C654AE">
        <w:rPr>
          <w:b/>
          <w:bCs/>
        </w:rPr>
        <w:t>VM</w:t>
      </w:r>
      <w:r w:rsidR="00C654AE">
        <w:t xml:space="preserve">, </w:t>
      </w:r>
      <w:r>
        <w:t>mở ứng dụng Postman</w:t>
      </w:r>
      <w:r w:rsidR="00C654AE">
        <w:t>.</w:t>
      </w:r>
    </w:p>
    <w:p w14:paraId="5AAECDD7" w14:textId="15F0F14E" w:rsidR="00C654AE" w:rsidRDefault="00537682" w:rsidP="00537682">
      <w:pPr>
        <w:pStyle w:val="SubStepAlpha"/>
      </w:pPr>
      <w:r>
        <w:t>Khi mới mở</w:t>
      </w:r>
      <w:r w:rsidR="00C654AE">
        <w:t xml:space="preserve"> Postman</w:t>
      </w:r>
      <w:r>
        <w:t xml:space="preserve"> lần đầu</w:t>
      </w:r>
      <w:r w:rsidR="00C654AE">
        <w:t xml:space="preserve">, </w:t>
      </w:r>
      <w:r w:rsidRPr="00537682">
        <w:t xml:space="preserve">nó sẽ yêu cầu bạn tạo một tài khoản hoặc đăng nhập. Ở dưới cùng của cửa sổ, bạn cũng có thể nhấp vào </w:t>
      </w:r>
      <w:r>
        <w:t>dòng</w:t>
      </w:r>
      <w:r w:rsidRPr="00537682">
        <w:t xml:space="preserve"> Skip để bỏ qua đăng nhập. Không cần đăng nhập để sử dụng ứng dụng này</w:t>
      </w:r>
      <w:r w:rsidR="00C654AE">
        <w:t>.</w:t>
      </w:r>
    </w:p>
    <w:p w14:paraId="7F1B8745" w14:textId="1D27C670" w:rsidR="000D3512" w:rsidRDefault="00654408" w:rsidP="000D3512">
      <w:pPr>
        <w:pStyle w:val="Heading3"/>
      </w:pPr>
      <w:proofErr w:type="gramStart"/>
      <w:r>
        <w:t>Vô hiệu hóa chức năng xác thực chứng chỉ SSL</w:t>
      </w:r>
      <w:r w:rsidR="000D3512">
        <w:t>.</w:t>
      </w:r>
      <w:proofErr w:type="gramEnd"/>
    </w:p>
    <w:p w14:paraId="5E215DEC" w14:textId="5CC6FB58" w:rsidR="000D3512" w:rsidRDefault="00654408" w:rsidP="000D3512">
      <w:pPr>
        <w:pStyle w:val="BodyTextL25"/>
      </w:pPr>
      <w:proofErr w:type="gramStart"/>
      <w:r w:rsidRPr="00654408">
        <w:t>Theo mặc định, Postman đã bật xác minh chứng nhận SSL.</w:t>
      </w:r>
      <w:proofErr w:type="gramEnd"/>
      <w:r w:rsidRPr="00654408">
        <w:t xml:space="preserve"> Bạn sẽ không sử dụng chứng chỉ SSL với R1; do đó, bạn cần tắt tính năng này</w:t>
      </w:r>
      <w:r w:rsidR="000D3512">
        <w:t>.</w:t>
      </w:r>
    </w:p>
    <w:p w14:paraId="411D0A50" w14:textId="40974D67" w:rsidR="000D3512" w:rsidRDefault="00654408" w:rsidP="000D3512">
      <w:pPr>
        <w:pStyle w:val="SubStepAlpha"/>
      </w:pPr>
      <w:r>
        <w:t>Nhấn</w:t>
      </w:r>
      <w:r w:rsidR="000D3512">
        <w:t xml:space="preserve"> </w:t>
      </w:r>
      <w:r w:rsidR="000D3512" w:rsidRPr="000D3512">
        <w:rPr>
          <w:b/>
          <w:bCs/>
        </w:rPr>
        <w:t>File &gt; Settings</w:t>
      </w:r>
      <w:r w:rsidR="000D3512">
        <w:t>.</w:t>
      </w:r>
    </w:p>
    <w:p w14:paraId="12218844" w14:textId="4AF3B25D" w:rsidR="000D3512" w:rsidRDefault="00654408" w:rsidP="000D3512">
      <w:pPr>
        <w:pStyle w:val="SubStepAlpha"/>
      </w:pPr>
      <w:r>
        <w:t>Dưới tab</w:t>
      </w:r>
      <w:r w:rsidR="000D3512">
        <w:t xml:space="preserve"> </w:t>
      </w:r>
      <w:r w:rsidR="000D3512" w:rsidRPr="000D3512">
        <w:rPr>
          <w:b/>
          <w:bCs/>
        </w:rPr>
        <w:t>General</w:t>
      </w:r>
      <w:r w:rsidR="000D3512">
        <w:t xml:space="preserve">, </w:t>
      </w:r>
      <w:r>
        <w:t>chỉnh</w:t>
      </w:r>
      <w:r w:rsidR="000D3512">
        <w:t xml:space="preserve"> </w:t>
      </w:r>
      <w:r>
        <w:rPr>
          <w:b/>
          <w:bCs/>
        </w:rPr>
        <w:t>SSL certificate verification thành</w:t>
      </w:r>
      <w:r w:rsidR="000D3512" w:rsidRPr="000D3512">
        <w:rPr>
          <w:b/>
          <w:bCs/>
        </w:rPr>
        <w:t xml:space="preserve"> OFF</w:t>
      </w:r>
      <w:r w:rsidR="000D3512">
        <w:t>.</w:t>
      </w:r>
    </w:p>
    <w:p w14:paraId="2B754D14" w14:textId="1C1D3FB3" w:rsidR="000D3512" w:rsidRPr="000D3512" w:rsidRDefault="00654408" w:rsidP="000D3512">
      <w:pPr>
        <w:pStyle w:val="SubStepAlpha"/>
      </w:pPr>
      <w:r>
        <w:t>Đóng</w:t>
      </w:r>
      <w:r w:rsidR="000D3512">
        <w:t xml:space="preserve"> </w:t>
      </w:r>
      <w:r w:rsidR="000D3512" w:rsidRPr="000D3512">
        <w:rPr>
          <w:b/>
          <w:bCs/>
        </w:rPr>
        <w:t>Settings</w:t>
      </w:r>
      <w:r w:rsidR="000D3512">
        <w:t xml:space="preserve"> dialog box.</w:t>
      </w:r>
    </w:p>
    <w:p w14:paraId="16F4668C" w14:textId="068BCE61" w:rsidR="000D3512" w:rsidRDefault="00654408" w:rsidP="000D3512">
      <w:pPr>
        <w:pStyle w:val="Heading2"/>
      </w:pPr>
      <w:r>
        <w:t>Sử dụng Postman để gửi yêu cầu GET</w:t>
      </w:r>
    </w:p>
    <w:p w14:paraId="390EBA76" w14:textId="1A48243B" w:rsidR="00C654AE" w:rsidRDefault="00654408" w:rsidP="00122685">
      <w:pPr>
        <w:pStyle w:val="BodyTextL25"/>
      </w:pPr>
      <w:r w:rsidRPr="00654408">
        <w:t>Trong Phần 4, bạn sẽ sử dụng Postman để gửi yêu cầu GET đến R1 để xác minh rằng bạn có thể kết nối với dịch vụ RESTCONF</w:t>
      </w:r>
      <w:r w:rsidR="003807DA">
        <w:t>.</w:t>
      </w:r>
    </w:p>
    <w:p w14:paraId="29E2CAEA" w14:textId="27A88427" w:rsidR="00295E91" w:rsidRDefault="00654408" w:rsidP="00295E91">
      <w:pPr>
        <w:pStyle w:val="Heading3"/>
      </w:pPr>
      <w:proofErr w:type="gramStart"/>
      <w:r>
        <w:t>Khai thác giao diện người dùng</w:t>
      </w:r>
      <w:r w:rsidR="00295E91">
        <w:t>.</w:t>
      </w:r>
      <w:proofErr w:type="gramEnd"/>
    </w:p>
    <w:p w14:paraId="1E47EC3E" w14:textId="05E186A4" w:rsidR="00295E91" w:rsidRDefault="00654408" w:rsidP="00654408">
      <w:pPr>
        <w:pStyle w:val="SubStepAlpha"/>
      </w:pPr>
      <w:r w:rsidRPr="00654408">
        <w:t>Ở</w:t>
      </w:r>
      <w:r>
        <w:t xml:space="preserve"> trung tâm, chúng ta</w:t>
      </w:r>
      <w:r w:rsidRPr="00654408">
        <w:t xml:space="preserve"> sẽ thấy Launchpad. Bạn có thể khám phá khu vực này nếu muốn</w:t>
      </w:r>
      <w:r w:rsidR="00295E91">
        <w:t>.</w:t>
      </w:r>
    </w:p>
    <w:p w14:paraId="483EC816" w14:textId="301BF3EC" w:rsidR="00295E91" w:rsidRDefault="00F82145" w:rsidP="00F82145">
      <w:pPr>
        <w:pStyle w:val="SubStepAlpha"/>
      </w:pPr>
      <w:r w:rsidRPr="00F82145">
        <w:t xml:space="preserve">Nhấp vào dấu cộng (+) bên cạnh tab Launchpad để mở yêu cầu </w:t>
      </w:r>
      <w:proofErr w:type="gramStart"/>
      <w:r w:rsidRPr="00F82145">
        <w:t>GET .</w:t>
      </w:r>
      <w:proofErr w:type="gramEnd"/>
      <w:r w:rsidRPr="00F82145">
        <w:t xml:space="preserve"> Giao diện này là nơi bạn sẽ thực hiện tất cả công việc của mình trong lab này</w:t>
      </w:r>
      <w:r w:rsidR="00295E91">
        <w:t>.</w:t>
      </w:r>
    </w:p>
    <w:p w14:paraId="05142427" w14:textId="4B552C48" w:rsidR="00C654AE" w:rsidRDefault="00F82145" w:rsidP="003807DA">
      <w:pPr>
        <w:pStyle w:val="Heading3"/>
      </w:pPr>
      <w:proofErr w:type="gramStart"/>
      <w:r>
        <w:t>Nhập URL cho</w:t>
      </w:r>
      <w:r w:rsidR="003807DA">
        <w:t xml:space="preserve"> R1.</w:t>
      </w:r>
      <w:proofErr w:type="gramEnd"/>
    </w:p>
    <w:p w14:paraId="67084435" w14:textId="095DEA80" w:rsidR="003807DA" w:rsidRDefault="00F82145" w:rsidP="00F82145">
      <w:pPr>
        <w:pStyle w:val="SubStepAlpha"/>
      </w:pPr>
      <w:r w:rsidRPr="00F82145">
        <w:t>Loại yêu cầu đã được đặ</w:t>
      </w:r>
      <w:r>
        <w:t>t thành GET</w:t>
      </w:r>
      <w:r w:rsidR="002A3406">
        <w:t>.</w:t>
      </w:r>
    </w:p>
    <w:p w14:paraId="432DA2C2" w14:textId="0BFD1722" w:rsidR="00214AC9" w:rsidRDefault="00F82145" w:rsidP="00F82145">
      <w:pPr>
        <w:pStyle w:val="SubStepAlpha"/>
      </w:pPr>
      <w:r w:rsidRPr="00F82145">
        <w:t>Trong trường request URL, nhập vào URL sẽ được sử dụng để truy cập dịch vụ RESTCONF đang chạy trên R1</w:t>
      </w:r>
      <w:r w:rsidR="003807DA">
        <w:t>:</w:t>
      </w:r>
    </w:p>
    <w:p w14:paraId="0136F2AD" w14:textId="77777777" w:rsidR="003807DA" w:rsidRDefault="003807DA" w:rsidP="003807DA">
      <w:pPr>
        <w:pStyle w:val="CMD"/>
      </w:pPr>
      <w:r>
        <w:t>https://192.168.1.1/restconf/</w:t>
      </w:r>
    </w:p>
    <w:p w14:paraId="48AC2CEF" w14:textId="0DF39053" w:rsidR="00C654AE" w:rsidRDefault="00F82145" w:rsidP="003807DA">
      <w:pPr>
        <w:pStyle w:val="Heading3"/>
      </w:pPr>
      <w:proofErr w:type="gramStart"/>
      <w:r>
        <w:t>Nhập thông tin xác thực</w:t>
      </w:r>
      <w:r w:rsidR="003807DA">
        <w:t>.</w:t>
      </w:r>
      <w:proofErr w:type="gramEnd"/>
    </w:p>
    <w:p w14:paraId="1044B132" w14:textId="64239E17" w:rsidR="00C654AE" w:rsidRDefault="00F82145" w:rsidP="003807DA">
      <w:pPr>
        <w:pStyle w:val="BodyTextL25"/>
      </w:pPr>
      <w:r>
        <w:t>Bên dưới trường URL</w:t>
      </w:r>
      <w:r w:rsidR="003807DA">
        <w:t xml:space="preserve">, </w:t>
      </w:r>
      <w:r>
        <w:t>sẽ có các tab như</w:t>
      </w:r>
      <w:r w:rsidR="003807DA">
        <w:t xml:space="preserve"> </w:t>
      </w:r>
      <w:r w:rsidR="003807DA" w:rsidRPr="003807DA">
        <w:rPr>
          <w:b/>
          <w:bCs/>
        </w:rPr>
        <w:t>Params</w:t>
      </w:r>
      <w:r w:rsidR="003807DA">
        <w:t xml:space="preserve">, </w:t>
      </w:r>
      <w:r w:rsidR="003807DA" w:rsidRPr="003807DA">
        <w:rPr>
          <w:b/>
          <w:bCs/>
        </w:rPr>
        <w:t>Authorization</w:t>
      </w:r>
      <w:r w:rsidR="003807DA">
        <w:t xml:space="preserve">, </w:t>
      </w:r>
      <w:r w:rsidR="003807DA" w:rsidRPr="003807DA">
        <w:rPr>
          <w:b/>
          <w:bCs/>
        </w:rPr>
        <w:t>Headers</w:t>
      </w:r>
      <w:r w:rsidR="003807DA">
        <w:t xml:space="preserve">, </w:t>
      </w:r>
      <w:r w:rsidR="003807DA" w:rsidRPr="003807DA">
        <w:rPr>
          <w:b/>
          <w:bCs/>
        </w:rPr>
        <w:t>Body</w:t>
      </w:r>
      <w:r w:rsidR="003807DA">
        <w:t xml:space="preserve">, </w:t>
      </w:r>
      <w:r w:rsidR="003807DA" w:rsidRPr="003807DA">
        <w:rPr>
          <w:b/>
          <w:bCs/>
        </w:rPr>
        <w:t>Pre-request Script</w:t>
      </w:r>
      <w:r w:rsidR="003807DA">
        <w:t xml:space="preserve">, and </w:t>
      </w:r>
      <w:r w:rsidR="003807DA" w:rsidRPr="003807DA">
        <w:rPr>
          <w:b/>
          <w:bCs/>
        </w:rPr>
        <w:t>Test</w:t>
      </w:r>
      <w:r w:rsidR="003807DA">
        <w:t xml:space="preserve">. </w:t>
      </w:r>
      <w:r>
        <w:t>Trong bài</w:t>
      </w:r>
      <w:r w:rsidR="003807DA">
        <w:t xml:space="preserve"> lab</w:t>
      </w:r>
      <w:r>
        <w:t xml:space="preserve"> này</w:t>
      </w:r>
      <w:r w:rsidR="003807DA">
        <w:t xml:space="preserve">, </w:t>
      </w:r>
      <w:r>
        <w:t>chúng ta sẽ sử dụng</w:t>
      </w:r>
      <w:r w:rsidR="003807DA">
        <w:t xml:space="preserve"> </w:t>
      </w:r>
      <w:r w:rsidR="003807DA" w:rsidRPr="003807DA">
        <w:rPr>
          <w:b/>
          <w:bCs/>
        </w:rPr>
        <w:t>Authorization</w:t>
      </w:r>
      <w:r w:rsidR="003807DA">
        <w:t xml:space="preserve">, </w:t>
      </w:r>
      <w:r w:rsidR="003807DA" w:rsidRPr="003807DA">
        <w:rPr>
          <w:b/>
          <w:bCs/>
        </w:rPr>
        <w:t>Headers</w:t>
      </w:r>
      <w:r>
        <w:t>, và</w:t>
      </w:r>
      <w:r w:rsidR="003807DA">
        <w:t xml:space="preserve"> </w:t>
      </w:r>
      <w:r w:rsidR="003807DA" w:rsidRPr="003807DA">
        <w:rPr>
          <w:b/>
          <w:bCs/>
        </w:rPr>
        <w:t>Body</w:t>
      </w:r>
      <w:r w:rsidR="003807DA">
        <w:t>.</w:t>
      </w:r>
    </w:p>
    <w:p w14:paraId="364E7739" w14:textId="7CF8644E" w:rsidR="00C654AE" w:rsidRDefault="00F82145" w:rsidP="003807DA">
      <w:pPr>
        <w:pStyle w:val="SubStepAlpha"/>
      </w:pPr>
      <w:r>
        <w:lastRenderedPageBreak/>
        <w:t>Nhấn tab</w:t>
      </w:r>
      <w:r w:rsidR="003807DA">
        <w:t xml:space="preserve"> </w:t>
      </w:r>
      <w:r w:rsidR="003807DA" w:rsidRPr="003807DA">
        <w:rPr>
          <w:b/>
          <w:bCs/>
        </w:rPr>
        <w:t>Authorization</w:t>
      </w:r>
      <w:r w:rsidR="003807DA">
        <w:t>.</w:t>
      </w:r>
    </w:p>
    <w:p w14:paraId="7B40980D" w14:textId="30D49467" w:rsidR="003807DA" w:rsidRDefault="00F82145" w:rsidP="003807DA">
      <w:pPr>
        <w:pStyle w:val="SubStepAlpha"/>
      </w:pPr>
      <w:r>
        <w:t xml:space="preserve">Trong </w:t>
      </w:r>
      <w:r w:rsidR="003807DA">
        <w:t xml:space="preserve">Type, </w:t>
      </w:r>
      <w:r>
        <w:t>nhấn dấu mũi tên xuống kế bên</w:t>
      </w:r>
      <w:r w:rsidR="003807DA">
        <w:t xml:space="preserve"> “Inherit auth from parent” </w:t>
      </w:r>
      <w:r>
        <w:t>và chọn</w:t>
      </w:r>
      <w:r w:rsidR="003807DA">
        <w:t xml:space="preserve"> </w:t>
      </w:r>
      <w:r w:rsidR="003807DA" w:rsidRPr="003807DA">
        <w:rPr>
          <w:b/>
          <w:bCs/>
        </w:rPr>
        <w:t>Basic Auth</w:t>
      </w:r>
      <w:r w:rsidR="003807DA">
        <w:t>.</w:t>
      </w:r>
    </w:p>
    <w:p w14:paraId="69301CD1" w14:textId="70381711" w:rsidR="00044693" w:rsidRDefault="002B6DC1" w:rsidP="00214AC9">
      <w:pPr>
        <w:pStyle w:val="SubStepAlpha"/>
      </w:pPr>
      <w:r>
        <w:t>Phần</w:t>
      </w:r>
      <w:r w:rsidR="003807DA">
        <w:t xml:space="preserve"> </w:t>
      </w:r>
      <w:r w:rsidR="003807DA" w:rsidRPr="00131CF1">
        <w:rPr>
          <w:b/>
          <w:bCs/>
        </w:rPr>
        <w:t>Username</w:t>
      </w:r>
      <w:r>
        <w:t xml:space="preserve"> và</w:t>
      </w:r>
      <w:r w:rsidR="003807DA">
        <w:t xml:space="preserve"> </w:t>
      </w:r>
      <w:r w:rsidR="003807DA" w:rsidRPr="00131CF1">
        <w:rPr>
          <w:b/>
          <w:bCs/>
        </w:rPr>
        <w:t>Password</w:t>
      </w:r>
      <w:r>
        <w:t>, nhập thông tin xác thực đã được cáu hình trên R1 ở</w:t>
      </w:r>
      <w:r w:rsidR="00131CF1">
        <w:t xml:space="preserve"> Part 1</w:t>
      </w:r>
      <w:r w:rsidR="0063304C">
        <w:t>:</w:t>
      </w:r>
    </w:p>
    <w:p w14:paraId="4AEA9F46" w14:textId="59F16388" w:rsidR="00044693" w:rsidRDefault="00131CF1" w:rsidP="00A86EC9">
      <w:pPr>
        <w:pStyle w:val="BodyTextL50"/>
      </w:pPr>
      <w:r>
        <w:t xml:space="preserve">Username: </w:t>
      </w:r>
      <w:r w:rsidRPr="00131CF1">
        <w:rPr>
          <w:b/>
          <w:bCs/>
        </w:rPr>
        <w:t>cisco</w:t>
      </w:r>
    </w:p>
    <w:p w14:paraId="78161C76" w14:textId="0C343BE6" w:rsidR="00131CF1" w:rsidRDefault="00131CF1" w:rsidP="00A86EC9">
      <w:pPr>
        <w:pStyle w:val="BodyTextL50"/>
      </w:pPr>
      <w:r>
        <w:t xml:space="preserve">Password: </w:t>
      </w:r>
      <w:r w:rsidRPr="00131CF1">
        <w:rPr>
          <w:b/>
          <w:bCs/>
        </w:rPr>
        <w:t>cisco123!</w:t>
      </w:r>
    </w:p>
    <w:p w14:paraId="034ED0E2" w14:textId="22060DE4" w:rsidR="00131CF1" w:rsidRDefault="002B6DC1" w:rsidP="002B6DC1">
      <w:pPr>
        <w:pStyle w:val="Heading3"/>
      </w:pPr>
      <w:proofErr w:type="gramStart"/>
      <w:r w:rsidRPr="002B6DC1">
        <w:t xml:space="preserve">Thêm thông </w:t>
      </w:r>
      <w:r>
        <w:t>tin xác thực vào request headers</w:t>
      </w:r>
      <w:r w:rsidR="00131CF1">
        <w:t>.</w:t>
      </w:r>
      <w:proofErr w:type="gramEnd"/>
    </w:p>
    <w:p w14:paraId="01B024E1" w14:textId="691BD1E0" w:rsidR="00131CF1" w:rsidRDefault="002B6DC1" w:rsidP="002B6DC1">
      <w:pPr>
        <w:pStyle w:val="SubStepAlpha"/>
      </w:pPr>
      <w:r>
        <w:t>Nhân nút</w:t>
      </w:r>
      <w:r w:rsidR="00131CF1">
        <w:t xml:space="preserve"> </w:t>
      </w:r>
      <w:r w:rsidR="00131CF1" w:rsidRPr="00131CF1">
        <w:rPr>
          <w:b/>
          <w:bCs/>
        </w:rPr>
        <w:t>Preview Request</w:t>
      </w:r>
      <w:r w:rsidR="00131CF1">
        <w:t xml:space="preserve">. </w:t>
      </w:r>
      <w:r w:rsidRPr="002B6DC1">
        <w:t>Điều này sẽ thêm thông tin xác thực vào tiêu đề yêu cầu</w:t>
      </w:r>
      <w:r w:rsidR="00131CF1">
        <w:t>.</w:t>
      </w:r>
    </w:p>
    <w:p w14:paraId="5D8376BF" w14:textId="5A4F0C16" w:rsidR="00131CF1" w:rsidRDefault="002B6DC1" w:rsidP="002B6DC1">
      <w:pPr>
        <w:pStyle w:val="SubStepAlpha"/>
      </w:pPr>
      <w:r>
        <w:t>Nhấn</w:t>
      </w:r>
      <w:r w:rsidR="00131CF1">
        <w:t xml:space="preserve"> </w:t>
      </w:r>
      <w:r w:rsidR="00131CF1" w:rsidRPr="00131CF1">
        <w:rPr>
          <w:b/>
          <w:bCs/>
        </w:rPr>
        <w:t>Headers</w:t>
      </w:r>
      <w:r w:rsidR="00131CF1">
        <w:t xml:space="preserve">. </w:t>
      </w:r>
      <w:r>
        <w:t>Sau đó mở rộng trường</w:t>
      </w:r>
      <w:r w:rsidR="00131CF1">
        <w:t xml:space="preserve"> </w:t>
      </w:r>
      <w:r w:rsidR="00131CF1" w:rsidRPr="00131CF1">
        <w:rPr>
          <w:b/>
          <w:bCs/>
        </w:rPr>
        <w:t>Temporary Headers</w:t>
      </w:r>
      <w:r w:rsidR="00131CF1">
        <w:t xml:space="preserve">. </w:t>
      </w:r>
      <w:r>
        <w:t>Chúng ta</w:t>
      </w:r>
      <w:r w:rsidRPr="002B6DC1">
        <w:t xml:space="preserve"> có thể xác minh rằng Authorization key có giá trị Basic sẽ được sử dụng để xác thực yêu cầu khi được gửi tới R1</w:t>
      </w:r>
      <w:r w:rsidR="00131CF1">
        <w:t>.</w:t>
      </w:r>
    </w:p>
    <w:p w14:paraId="176F7844" w14:textId="15884DDE" w:rsidR="00131CF1" w:rsidRPr="00131CF1" w:rsidRDefault="002B6DC1" w:rsidP="00131CF1">
      <w:pPr>
        <w:pStyle w:val="Heading3"/>
      </w:pPr>
      <w:proofErr w:type="gramStart"/>
      <w:r>
        <w:t>Đặt</w:t>
      </w:r>
      <w:r w:rsidR="0059591A">
        <w:t xml:space="preserve"> JSON </w:t>
      </w:r>
      <w:r>
        <w:t>làm kiểu dữ liệu để gửi và nhận trên</w:t>
      </w:r>
      <w:r w:rsidR="0059591A">
        <w:t xml:space="preserve"> R1.</w:t>
      </w:r>
      <w:proofErr w:type="gramEnd"/>
    </w:p>
    <w:p w14:paraId="2A6596B5" w14:textId="19104600" w:rsidR="006F1D80" w:rsidRDefault="00872564" w:rsidP="006F1D80">
      <w:pPr>
        <w:pStyle w:val="BodyTextL25"/>
      </w:pPr>
      <w:proofErr w:type="gramStart"/>
      <w:r>
        <w:t>Chúng ta có thể gửi và nhận dữ liệu từ</w:t>
      </w:r>
      <w:r w:rsidR="0059591A">
        <w:t xml:space="preserve"> R1 </w:t>
      </w:r>
      <w:r>
        <w:t>ở định dạng JSON hoặc XML</w:t>
      </w:r>
      <w:r w:rsidR="0059591A">
        <w:t>.</w:t>
      </w:r>
      <w:proofErr w:type="gramEnd"/>
      <w:r w:rsidR="0059591A">
        <w:t xml:space="preserve"> </w:t>
      </w:r>
      <w:proofErr w:type="gramStart"/>
      <w:r>
        <w:t>Trong bài lab này, chúng ta sẽ dùng</w:t>
      </w:r>
      <w:r w:rsidR="0059591A">
        <w:t xml:space="preserve"> JSON.</w:t>
      </w:r>
      <w:proofErr w:type="gramEnd"/>
      <w:r w:rsidR="0059591A">
        <w:t xml:space="preserve"> </w:t>
      </w:r>
    </w:p>
    <w:p w14:paraId="1653549B" w14:textId="59278B2F" w:rsidR="00131CF1" w:rsidRDefault="00872564" w:rsidP="00872564">
      <w:pPr>
        <w:pStyle w:val="SubStepAlpha"/>
      </w:pPr>
      <w:r w:rsidRPr="00872564">
        <w:t>Phía trên khu vực Temporary Headers là khu vực Headers. Nhấp vào trường Key và nhập Content-Type cho loại khóa. Trong trường Value, nhập application/ yang-data+json. Điều này bảo Postman gửi dữ liệu JSON đến R1</w:t>
      </w:r>
      <w:r w:rsidR="006F1D80">
        <w:t>.</w:t>
      </w:r>
    </w:p>
    <w:p w14:paraId="15E1704A" w14:textId="6251184C" w:rsidR="0059591A" w:rsidRDefault="00872564" w:rsidP="0059591A">
      <w:pPr>
        <w:pStyle w:val="SubStepAlpha"/>
      </w:pPr>
      <w:r>
        <w:t>Bên dưới</w:t>
      </w:r>
      <w:r w:rsidR="00AD19AE">
        <w:t xml:space="preserve"> </w:t>
      </w:r>
      <w:r w:rsidR="006F1D80" w:rsidRPr="006F1D80">
        <w:rPr>
          <w:b/>
          <w:bCs/>
        </w:rPr>
        <w:t>Content-Type</w:t>
      </w:r>
      <w:r w:rsidR="00AD19AE">
        <w:t xml:space="preserve">, </w:t>
      </w:r>
      <w:r>
        <w:t xml:space="preserve">thêm cặp </w:t>
      </w:r>
      <w:r w:rsidR="00AD19AE">
        <w:t>key</w:t>
      </w:r>
      <w:r w:rsidR="006F1D80">
        <w:t>/</w:t>
      </w:r>
      <w:r>
        <w:t>value</w:t>
      </w:r>
      <w:r w:rsidR="00AD19AE">
        <w:t xml:space="preserve">. </w:t>
      </w:r>
      <w:r>
        <w:t xml:space="preserve">Trường </w:t>
      </w:r>
      <w:r w:rsidR="006F1D80" w:rsidRPr="006F1D80">
        <w:rPr>
          <w:b/>
          <w:bCs/>
        </w:rPr>
        <w:t>Key</w:t>
      </w:r>
      <w:r w:rsidR="006F1D80">
        <w:t xml:space="preserve"> </w:t>
      </w:r>
      <w:r>
        <w:t>là</w:t>
      </w:r>
      <w:r w:rsidR="006F1D80">
        <w:t xml:space="preserve"> </w:t>
      </w:r>
      <w:r w:rsidR="006F1D80" w:rsidRPr="006F1D80">
        <w:rPr>
          <w:b/>
          <w:bCs/>
        </w:rPr>
        <w:t>Accept</w:t>
      </w:r>
      <w:r w:rsidR="006F1D80">
        <w:t xml:space="preserve"> </w:t>
      </w:r>
      <w:r>
        <w:t>và trường</w:t>
      </w:r>
      <w:r w:rsidR="006F1D80">
        <w:t xml:space="preserve"> </w:t>
      </w:r>
      <w:r w:rsidR="006F1D80" w:rsidRPr="006F1D80">
        <w:rPr>
          <w:b/>
          <w:bCs/>
        </w:rPr>
        <w:t>Value</w:t>
      </w:r>
      <w:r>
        <w:t xml:space="preserve"> là</w:t>
      </w:r>
      <w:r w:rsidR="006F1D80">
        <w:t xml:space="preserve"> </w:t>
      </w:r>
      <w:r w:rsidR="006F1D80" w:rsidRPr="00AD19AE">
        <w:rPr>
          <w:b/>
          <w:bCs/>
        </w:rPr>
        <w:t>application/yang-data+json</w:t>
      </w:r>
      <w:r w:rsidR="006F1D80">
        <w:t>.</w:t>
      </w:r>
    </w:p>
    <w:p w14:paraId="049D8048" w14:textId="587C6E31" w:rsidR="00392E27" w:rsidRDefault="00872564" w:rsidP="00392E27">
      <w:pPr>
        <w:pStyle w:val="BodyTextL25"/>
      </w:pPr>
      <w:r>
        <w:rPr>
          <w:b/>
          <w:bCs/>
        </w:rPr>
        <w:t>Ghi chú</w:t>
      </w:r>
      <w:r w:rsidR="00392E27">
        <w:t xml:space="preserve">: </w:t>
      </w:r>
      <w:r w:rsidR="008D23FE">
        <w:t>Chúng ta có thể thay đổi application/yang-data+json thành</w:t>
      </w:r>
      <w:r w:rsidR="00392E27">
        <w:t xml:space="preserve"> application/yang-data+xml </w:t>
      </w:r>
      <w:r w:rsidR="008D23FE">
        <w:t>để gửi và nhận dữ liệu XML thay cho dữ liệu JSON nếu cần thiết</w:t>
      </w:r>
      <w:r w:rsidR="00392E27">
        <w:t>.</w:t>
      </w:r>
    </w:p>
    <w:p w14:paraId="294F02E1" w14:textId="0A0F0618" w:rsidR="006F1D80" w:rsidRDefault="00522B30" w:rsidP="006F1D80">
      <w:pPr>
        <w:pStyle w:val="Heading3"/>
      </w:pPr>
      <w:proofErr w:type="gramStart"/>
      <w:r>
        <w:t>Gửi API request đến</w:t>
      </w:r>
      <w:r w:rsidR="006F1D80">
        <w:t xml:space="preserve"> R1.</w:t>
      </w:r>
      <w:proofErr w:type="gramEnd"/>
    </w:p>
    <w:p w14:paraId="572E3878" w14:textId="039A0809" w:rsidR="00214AC9" w:rsidRDefault="006F1D80" w:rsidP="00E67FDB">
      <w:pPr>
        <w:pStyle w:val="BodyTextL25"/>
      </w:pPr>
      <w:r>
        <w:t xml:space="preserve">Postman </w:t>
      </w:r>
      <w:r w:rsidR="00522B30" w:rsidRPr="00522B30">
        <w:t xml:space="preserve">bây giờ có tất cả thông tin cần thiết để gửi yêu cầu GET. Nhấp vào Send. </w:t>
      </w:r>
      <w:proofErr w:type="gramStart"/>
      <w:r w:rsidR="00522B30" w:rsidRPr="00522B30">
        <w:t>Bên dưới Temporary Headers, chúng ta sẽ thấy phản hồi JSON sau đây từ R1.</w:t>
      </w:r>
      <w:proofErr w:type="gramEnd"/>
      <w:r w:rsidR="00522B30" w:rsidRPr="00522B30">
        <w:t xml:space="preserve"> </w:t>
      </w:r>
      <w:proofErr w:type="gramStart"/>
      <w:r w:rsidR="00522B30" w:rsidRPr="00522B30">
        <w:t>Nếu không, hãy xác minh rằng bạn đã hoàn thành các bước trước đó trong phần này củ</w:t>
      </w:r>
      <w:r w:rsidR="00522B30">
        <w:t xml:space="preserve">a </w:t>
      </w:r>
      <w:r w:rsidR="00522B30" w:rsidRPr="00522B30">
        <w:t xml:space="preserve">lab và cấu hình chính xác SSH trong Phần 1 và RESTCONF trong </w:t>
      </w:r>
      <w:r>
        <w:t>Part 2.</w:t>
      </w:r>
      <w:proofErr w:type="gramEnd"/>
    </w:p>
    <w:p w14:paraId="6642ADF5" w14:textId="77777777" w:rsidR="006F1D80" w:rsidRDefault="006F1D80" w:rsidP="006F1D80">
      <w:pPr>
        <w:pStyle w:val="CMDOutput"/>
      </w:pPr>
      <w:r>
        <w:t>{</w:t>
      </w:r>
    </w:p>
    <w:p w14:paraId="271871CA" w14:textId="77777777" w:rsidR="006F1D80" w:rsidRDefault="006F1D80" w:rsidP="006F1D80">
      <w:pPr>
        <w:pStyle w:val="CMDOutput"/>
      </w:pPr>
      <w:r>
        <w:t xml:space="preserve">    "ietf-restconf</w:t>
      </w:r>
      <w:proofErr w:type="gramStart"/>
      <w:r>
        <w:t>:restconf</w:t>
      </w:r>
      <w:proofErr w:type="gramEnd"/>
      <w:r>
        <w:t>": {</w:t>
      </w:r>
    </w:p>
    <w:p w14:paraId="6FD2076E" w14:textId="77777777" w:rsidR="006F1D80" w:rsidRDefault="006F1D80" w:rsidP="006F1D80">
      <w:pPr>
        <w:pStyle w:val="CMDOutput"/>
      </w:pPr>
      <w:r>
        <w:t xml:space="preserve">        "data": {},</w:t>
      </w:r>
    </w:p>
    <w:p w14:paraId="6773F7E0" w14:textId="77777777" w:rsidR="006F1D80" w:rsidRDefault="006F1D80" w:rsidP="006F1D80">
      <w:pPr>
        <w:pStyle w:val="CMDOutput"/>
      </w:pPr>
      <w:r>
        <w:t xml:space="preserve">        "operations": {},</w:t>
      </w:r>
    </w:p>
    <w:p w14:paraId="66F94263" w14:textId="77777777" w:rsidR="006F1D80" w:rsidRDefault="006F1D80" w:rsidP="006F1D80">
      <w:pPr>
        <w:pStyle w:val="CMDOutput"/>
      </w:pPr>
      <w:r>
        <w:t xml:space="preserve">        "yang-library-version": "2016-06-21"</w:t>
      </w:r>
    </w:p>
    <w:p w14:paraId="0374AD08" w14:textId="77777777" w:rsidR="006F1D80" w:rsidRDefault="006F1D80" w:rsidP="006F1D80">
      <w:pPr>
        <w:pStyle w:val="CMDOutput"/>
      </w:pPr>
      <w:r>
        <w:t xml:space="preserve">    }</w:t>
      </w:r>
    </w:p>
    <w:p w14:paraId="2E1EAFF3" w14:textId="77777777" w:rsidR="006F1D80" w:rsidRDefault="006F1D80" w:rsidP="006F1D80">
      <w:pPr>
        <w:pStyle w:val="CMDOutput"/>
      </w:pPr>
      <w:r>
        <w:t>}</w:t>
      </w:r>
    </w:p>
    <w:p w14:paraId="36B8F558" w14:textId="2C381449" w:rsidR="00392E27" w:rsidRDefault="00522B30" w:rsidP="006F1D80">
      <w:pPr>
        <w:pStyle w:val="BodyTextL25"/>
      </w:pPr>
      <w:proofErr w:type="gramStart"/>
      <w:r w:rsidRPr="00522B30">
        <w:t>JSON response này xác minh rằng Postman hiện có thể gửi các yêu cầu REST API khác tới R1</w:t>
      </w:r>
      <w:r w:rsidR="006F1D80">
        <w:t>.</w:t>
      </w:r>
      <w:proofErr w:type="gramEnd"/>
    </w:p>
    <w:p w14:paraId="70A8FEBE" w14:textId="71443B40" w:rsidR="00131CF1" w:rsidRDefault="00522B30" w:rsidP="006F1D80">
      <w:pPr>
        <w:pStyle w:val="Heading3"/>
      </w:pPr>
      <w:r>
        <w:t xml:space="preserve">Sử dụng GET request để </w:t>
      </w:r>
      <w:proofErr w:type="gramStart"/>
      <w:r>
        <w:t>thu</w:t>
      </w:r>
      <w:proofErr w:type="gramEnd"/>
      <w:r>
        <w:t xml:space="preserve"> thập thông tin của tất cả các cổng trên</w:t>
      </w:r>
      <w:r w:rsidR="006F1D80">
        <w:t xml:space="preserve"> R1.</w:t>
      </w:r>
    </w:p>
    <w:p w14:paraId="1E41ADB2" w14:textId="0672837E" w:rsidR="00131CF1" w:rsidRDefault="002A4D3E" w:rsidP="002A4D3E">
      <w:pPr>
        <w:pStyle w:val="SubStepAlpha"/>
      </w:pPr>
      <w:r>
        <w:t xml:space="preserve">Bây giờ chúng ta đã có </w:t>
      </w:r>
      <w:r w:rsidR="00392E27">
        <w:t>GET request</w:t>
      </w:r>
      <w:r>
        <w:t xml:space="preserve"> thành công</w:t>
      </w:r>
      <w:r w:rsidR="00392E27">
        <w:t xml:space="preserve">, </w:t>
      </w:r>
      <w:r w:rsidRPr="002A4D3E">
        <w:t>bạn có thể sử dụng nó làm mẫu (template) cho các yêu cầu bổ sung. Ở đầu Postman, bên cạnh tab Launchpad, nhấp chuột phải vào tab GET mà bạn vừa sử dụng và chọn</w:t>
      </w:r>
      <w:r w:rsidR="00392E27">
        <w:t xml:space="preserve"> </w:t>
      </w:r>
      <w:r w:rsidR="00392E27" w:rsidRPr="00392E27">
        <w:rPr>
          <w:b/>
          <w:bCs/>
        </w:rPr>
        <w:t>Duplicate</w:t>
      </w:r>
      <w:r w:rsidR="00044693">
        <w:rPr>
          <w:b/>
          <w:bCs/>
        </w:rPr>
        <w:t xml:space="preserve"> Current</w:t>
      </w:r>
      <w:r w:rsidR="00392E27" w:rsidRPr="00392E27">
        <w:rPr>
          <w:b/>
          <w:bCs/>
        </w:rPr>
        <w:t xml:space="preserve"> Tab</w:t>
      </w:r>
      <w:r w:rsidR="00392E27">
        <w:t>.</w:t>
      </w:r>
    </w:p>
    <w:p w14:paraId="58B14414" w14:textId="245DC736" w:rsidR="00214AC9" w:rsidRDefault="002A4D3E" w:rsidP="00392E27">
      <w:pPr>
        <w:pStyle w:val="SubStepAlpha"/>
      </w:pPr>
      <w:r>
        <w:t>Sử dụng</w:t>
      </w:r>
      <w:r w:rsidR="00392E27">
        <w:t xml:space="preserve"> </w:t>
      </w:r>
      <w:r w:rsidR="00392E27" w:rsidRPr="00392E27">
        <w:rPr>
          <w:b/>
          <w:bCs/>
        </w:rPr>
        <w:t>ietf-interfaces</w:t>
      </w:r>
      <w:r w:rsidR="00392E27">
        <w:t xml:space="preserve"> </w:t>
      </w:r>
      <w:r>
        <w:t>mô hình YANG</w:t>
      </w:r>
      <w:r w:rsidR="00392E27">
        <w:t xml:space="preserve"> </w:t>
      </w:r>
      <w:r>
        <w:t xml:space="preserve">để </w:t>
      </w:r>
      <w:proofErr w:type="gramStart"/>
      <w:r>
        <w:t>thu</w:t>
      </w:r>
      <w:proofErr w:type="gramEnd"/>
      <w:r>
        <w:t xml:space="preserve"> thập thông tin cổng</w:t>
      </w:r>
      <w:r w:rsidR="00392E27">
        <w:t xml:space="preserve">. </w:t>
      </w:r>
      <w:r>
        <w:t>Trong</w:t>
      </w:r>
      <w:r w:rsidR="00392E27">
        <w:t xml:space="preserve"> URL,</w:t>
      </w:r>
      <w:r>
        <w:t xml:space="preserve"> thêm</w:t>
      </w:r>
      <w:r w:rsidR="00392E27">
        <w:t xml:space="preserve"> </w:t>
      </w:r>
      <w:r w:rsidR="00392E27" w:rsidRPr="00A86EC9">
        <w:rPr>
          <w:b/>
          <w:bCs/>
        </w:rPr>
        <w:t>d</w:t>
      </w:r>
      <w:r w:rsidR="00392E27" w:rsidRPr="00392E27">
        <w:rPr>
          <w:b/>
          <w:bCs/>
        </w:rPr>
        <w:t>ata/ietf-interfaces:interfaces</w:t>
      </w:r>
      <w:r w:rsidR="00392E27">
        <w:t>:</w:t>
      </w:r>
    </w:p>
    <w:p w14:paraId="0A2E622E" w14:textId="77777777" w:rsidR="00392E27" w:rsidRDefault="00392E27" w:rsidP="00392E27">
      <w:pPr>
        <w:pStyle w:val="CMD"/>
      </w:pPr>
      <w:r w:rsidRPr="00392E27">
        <w:t>https://192.168.1.1/restconf/data/ietf-interfaces:interfaces</w:t>
      </w:r>
    </w:p>
    <w:p w14:paraId="353C44F6" w14:textId="2782447E" w:rsidR="00214AC9" w:rsidRDefault="002A4D3E" w:rsidP="002A4D3E">
      <w:pPr>
        <w:pStyle w:val="SubStepAlpha"/>
      </w:pPr>
      <w:r>
        <w:t>Nhấn</w:t>
      </w:r>
      <w:r w:rsidR="00392E27">
        <w:t xml:space="preserve"> </w:t>
      </w:r>
      <w:r w:rsidR="00392E27" w:rsidRPr="00392E27">
        <w:rPr>
          <w:b/>
          <w:bCs/>
        </w:rPr>
        <w:t>Send</w:t>
      </w:r>
      <w:r w:rsidR="00392E27">
        <w:t xml:space="preserve">. </w:t>
      </w:r>
      <w:r w:rsidRPr="002A4D3E">
        <w:t>Chúng ta sẽ thấy JSON response từ R1 tương tự như đầu ra được hiển thị bên dưới. Đầu ra có thể khác nhau tùy thuộc vào router cụ thể</w:t>
      </w:r>
      <w:r w:rsidR="00392E27">
        <w:t>.</w:t>
      </w:r>
    </w:p>
    <w:p w14:paraId="6518734F" w14:textId="77777777" w:rsidR="00392E27" w:rsidRPr="00392E27" w:rsidRDefault="00392E27" w:rsidP="00392E27">
      <w:pPr>
        <w:pStyle w:val="CMDOutput"/>
      </w:pPr>
      <w:r w:rsidRPr="00392E27">
        <w:lastRenderedPageBreak/>
        <w:t>{</w:t>
      </w:r>
    </w:p>
    <w:p w14:paraId="760C9821" w14:textId="77777777" w:rsidR="00392E27" w:rsidRPr="00392E27" w:rsidRDefault="00392E27" w:rsidP="00392E27">
      <w:pPr>
        <w:pStyle w:val="CMDOutput"/>
      </w:pPr>
      <w:r w:rsidRPr="00392E27">
        <w:t xml:space="preserve">  "ietf-interfaces</w:t>
      </w:r>
      <w:proofErr w:type="gramStart"/>
      <w:r w:rsidRPr="00392E27">
        <w:t>:interfaces</w:t>
      </w:r>
      <w:proofErr w:type="gramEnd"/>
      <w:r w:rsidRPr="00392E27">
        <w:t>": {</w:t>
      </w:r>
    </w:p>
    <w:p w14:paraId="5C35228C" w14:textId="77777777" w:rsidR="00392E27" w:rsidRPr="00392E27" w:rsidRDefault="00392E27" w:rsidP="00392E27">
      <w:pPr>
        <w:pStyle w:val="CMDOutput"/>
      </w:pPr>
      <w:r w:rsidRPr="00392E27">
        <w:t xml:space="preserve">    "interface": [</w:t>
      </w:r>
    </w:p>
    <w:p w14:paraId="7D7B38BC" w14:textId="77777777" w:rsidR="00392E27" w:rsidRPr="00392E27" w:rsidRDefault="00392E27" w:rsidP="00392E27">
      <w:pPr>
        <w:pStyle w:val="CMDOutput"/>
      </w:pPr>
      <w:r w:rsidRPr="00392E27">
        <w:t xml:space="preserve">      {</w:t>
      </w:r>
    </w:p>
    <w:p w14:paraId="7B3C895E" w14:textId="77777777" w:rsidR="00392E27" w:rsidRPr="00392E27" w:rsidRDefault="00392E27" w:rsidP="00392E27">
      <w:pPr>
        <w:pStyle w:val="CMDOutput"/>
      </w:pPr>
      <w:r w:rsidRPr="00392E27">
        <w:t xml:space="preserve">        "name": "GigabitEthernet0",</w:t>
      </w:r>
    </w:p>
    <w:p w14:paraId="5C6ECBC4" w14:textId="77777777" w:rsidR="00392E27" w:rsidRPr="00392E27" w:rsidRDefault="00392E27" w:rsidP="00392E27">
      <w:pPr>
        <w:pStyle w:val="CMDOutput"/>
      </w:pPr>
      <w:r w:rsidRPr="00392E27">
        <w:t xml:space="preserve">        "</w:t>
      </w:r>
      <w:proofErr w:type="gramStart"/>
      <w:r w:rsidRPr="00392E27">
        <w:t>type</w:t>
      </w:r>
      <w:proofErr w:type="gramEnd"/>
      <w:r w:rsidRPr="00392E27">
        <w:t>": "iana-if-type:ethernetCsmacd",</w:t>
      </w:r>
    </w:p>
    <w:p w14:paraId="218BF858" w14:textId="77777777" w:rsidR="00392E27" w:rsidRPr="00392E27" w:rsidRDefault="00392E27" w:rsidP="00392E27">
      <w:pPr>
        <w:pStyle w:val="CMDOutput"/>
      </w:pPr>
      <w:r w:rsidRPr="00392E27">
        <w:t xml:space="preserve">        "enabled": false,</w:t>
      </w:r>
    </w:p>
    <w:p w14:paraId="11C30F27" w14:textId="77777777" w:rsidR="00392E27" w:rsidRPr="00392E27" w:rsidRDefault="00392E27" w:rsidP="00392E27">
      <w:pPr>
        <w:pStyle w:val="CMDOutput"/>
      </w:pPr>
      <w:r w:rsidRPr="00392E27">
        <w:t xml:space="preserve">        "ietf-ip</w:t>
      </w:r>
      <w:proofErr w:type="gramStart"/>
      <w:r w:rsidRPr="00392E27">
        <w:t>:ipv4</w:t>
      </w:r>
      <w:proofErr w:type="gramEnd"/>
      <w:r w:rsidRPr="00392E27">
        <w:t>": {},</w:t>
      </w:r>
    </w:p>
    <w:p w14:paraId="03291414" w14:textId="77777777" w:rsidR="00392E27" w:rsidRPr="00392E27" w:rsidRDefault="00392E27" w:rsidP="00392E27">
      <w:pPr>
        <w:pStyle w:val="CMDOutput"/>
      </w:pPr>
      <w:r w:rsidRPr="00392E27">
        <w:t xml:space="preserve">        "ietf-ip</w:t>
      </w:r>
      <w:proofErr w:type="gramStart"/>
      <w:r w:rsidRPr="00392E27">
        <w:t>:ipv6</w:t>
      </w:r>
      <w:proofErr w:type="gramEnd"/>
      <w:r w:rsidRPr="00392E27">
        <w:t>": {}</w:t>
      </w:r>
    </w:p>
    <w:p w14:paraId="59F3ECA0" w14:textId="77777777" w:rsidR="00392E27" w:rsidRPr="00392E27" w:rsidRDefault="00392E27" w:rsidP="00392E27">
      <w:pPr>
        <w:pStyle w:val="CMDOutput"/>
      </w:pPr>
      <w:r w:rsidRPr="00392E27">
        <w:t xml:space="preserve">      },</w:t>
      </w:r>
    </w:p>
    <w:p w14:paraId="7DC99A27" w14:textId="77777777" w:rsidR="00392E27" w:rsidRPr="00392E27" w:rsidRDefault="00392E27" w:rsidP="00392E27">
      <w:pPr>
        <w:pStyle w:val="CMDOutput"/>
      </w:pPr>
      <w:r w:rsidRPr="00392E27">
        <w:t xml:space="preserve">      {</w:t>
      </w:r>
    </w:p>
    <w:p w14:paraId="3A2BCDD1" w14:textId="77777777" w:rsidR="00392E27" w:rsidRPr="00392E27" w:rsidRDefault="00392E27" w:rsidP="00392E27">
      <w:pPr>
        <w:pStyle w:val="CMDOutput"/>
      </w:pPr>
      <w:r w:rsidRPr="00392E27">
        <w:t xml:space="preserve">        "name": "GigabitEthernet0/0/0",</w:t>
      </w:r>
    </w:p>
    <w:p w14:paraId="3D83AA4F" w14:textId="77777777" w:rsidR="00392E27" w:rsidRPr="00392E27" w:rsidRDefault="00392E27" w:rsidP="00392E27">
      <w:pPr>
        <w:pStyle w:val="CMDOutput"/>
      </w:pPr>
      <w:r w:rsidRPr="00392E27">
        <w:t xml:space="preserve">        "</w:t>
      </w:r>
      <w:proofErr w:type="gramStart"/>
      <w:r w:rsidRPr="00392E27">
        <w:t>type</w:t>
      </w:r>
      <w:proofErr w:type="gramEnd"/>
      <w:r w:rsidRPr="00392E27">
        <w:t>": "iana-if-type:ethernetCsmacd",</w:t>
      </w:r>
    </w:p>
    <w:p w14:paraId="7F297B4D" w14:textId="77777777" w:rsidR="00392E27" w:rsidRPr="00392E27" w:rsidRDefault="00392E27" w:rsidP="00392E27">
      <w:pPr>
        <w:pStyle w:val="CMDOutput"/>
      </w:pPr>
      <w:r w:rsidRPr="00392E27">
        <w:t xml:space="preserve">        "enabled": false,</w:t>
      </w:r>
    </w:p>
    <w:p w14:paraId="756C3AAC" w14:textId="77777777" w:rsidR="00392E27" w:rsidRPr="00392E27" w:rsidRDefault="00392E27" w:rsidP="00392E27">
      <w:pPr>
        <w:pStyle w:val="CMDOutput"/>
      </w:pPr>
      <w:r w:rsidRPr="00392E27">
        <w:t xml:space="preserve">        "ietf-ip</w:t>
      </w:r>
      <w:proofErr w:type="gramStart"/>
      <w:r w:rsidRPr="00392E27">
        <w:t>:ipv4</w:t>
      </w:r>
      <w:proofErr w:type="gramEnd"/>
      <w:r w:rsidRPr="00392E27">
        <w:t>": {},</w:t>
      </w:r>
    </w:p>
    <w:p w14:paraId="5413C282" w14:textId="77777777" w:rsidR="00392E27" w:rsidRPr="00392E27" w:rsidRDefault="00392E27" w:rsidP="00392E27">
      <w:pPr>
        <w:pStyle w:val="CMDOutput"/>
      </w:pPr>
      <w:r w:rsidRPr="00392E27">
        <w:t xml:space="preserve">        "ietf-ip</w:t>
      </w:r>
      <w:proofErr w:type="gramStart"/>
      <w:r w:rsidRPr="00392E27">
        <w:t>:ipv6</w:t>
      </w:r>
      <w:proofErr w:type="gramEnd"/>
      <w:r w:rsidRPr="00392E27">
        <w:t>": {}</w:t>
      </w:r>
    </w:p>
    <w:p w14:paraId="1519CFF8" w14:textId="77777777" w:rsidR="00392E27" w:rsidRPr="00392E27" w:rsidRDefault="00392E27" w:rsidP="00392E27">
      <w:pPr>
        <w:pStyle w:val="CMDOutput"/>
      </w:pPr>
      <w:r w:rsidRPr="00392E27">
        <w:t xml:space="preserve">      },</w:t>
      </w:r>
    </w:p>
    <w:p w14:paraId="1A4C0F4C" w14:textId="77777777" w:rsidR="00392E27" w:rsidRPr="00392E27" w:rsidRDefault="00392E27" w:rsidP="00392E27">
      <w:pPr>
        <w:pStyle w:val="CMDOutput"/>
      </w:pPr>
      <w:r w:rsidRPr="00392E27">
        <w:t xml:space="preserve">      {</w:t>
      </w:r>
    </w:p>
    <w:p w14:paraId="72F3A4E8" w14:textId="77777777" w:rsidR="00392E27" w:rsidRPr="00392E27" w:rsidRDefault="00392E27" w:rsidP="00392E27">
      <w:pPr>
        <w:pStyle w:val="CMDOutput"/>
      </w:pPr>
      <w:r w:rsidRPr="00392E27">
        <w:t xml:space="preserve">        "name": "GigabitEthernet0/0/1",</w:t>
      </w:r>
    </w:p>
    <w:p w14:paraId="080A515E" w14:textId="77777777" w:rsidR="00392E27" w:rsidRPr="00392E27" w:rsidRDefault="00392E27" w:rsidP="00392E27">
      <w:pPr>
        <w:pStyle w:val="CMDOutput"/>
      </w:pPr>
      <w:r w:rsidRPr="00392E27">
        <w:t xml:space="preserve">        "description": "Link to PC",</w:t>
      </w:r>
    </w:p>
    <w:p w14:paraId="0EE04B02" w14:textId="77777777" w:rsidR="00392E27" w:rsidRPr="00392E27" w:rsidRDefault="00392E27" w:rsidP="00392E27">
      <w:pPr>
        <w:pStyle w:val="CMDOutput"/>
      </w:pPr>
      <w:r w:rsidRPr="00392E27">
        <w:t xml:space="preserve">        "</w:t>
      </w:r>
      <w:proofErr w:type="gramStart"/>
      <w:r w:rsidRPr="00392E27">
        <w:t>type</w:t>
      </w:r>
      <w:proofErr w:type="gramEnd"/>
      <w:r w:rsidRPr="00392E27">
        <w:t>": "iana-if-type:ethernetCsmacd",</w:t>
      </w:r>
    </w:p>
    <w:p w14:paraId="4DAA469F" w14:textId="77777777" w:rsidR="00392E27" w:rsidRPr="00392E27" w:rsidRDefault="00392E27" w:rsidP="00392E27">
      <w:pPr>
        <w:pStyle w:val="CMDOutput"/>
      </w:pPr>
      <w:r w:rsidRPr="00392E27">
        <w:t xml:space="preserve">        "enabled": true,</w:t>
      </w:r>
    </w:p>
    <w:p w14:paraId="186412C3" w14:textId="77777777" w:rsidR="00392E27" w:rsidRPr="00392E27" w:rsidRDefault="00392E27" w:rsidP="00392E27">
      <w:pPr>
        <w:pStyle w:val="CMDOutput"/>
      </w:pPr>
      <w:r w:rsidRPr="00392E27">
        <w:t xml:space="preserve">        "ietf-ip</w:t>
      </w:r>
      <w:proofErr w:type="gramStart"/>
      <w:r w:rsidRPr="00392E27">
        <w:t>:ipv4</w:t>
      </w:r>
      <w:proofErr w:type="gramEnd"/>
      <w:r w:rsidRPr="00392E27">
        <w:t>": {</w:t>
      </w:r>
    </w:p>
    <w:p w14:paraId="523083E0" w14:textId="77777777" w:rsidR="00392E27" w:rsidRPr="00392E27" w:rsidRDefault="00392E27" w:rsidP="00392E27">
      <w:pPr>
        <w:pStyle w:val="CMDOutput"/>
      </w:pPr>
      <w:r w:rsidRPr="00392E27">
        <w:t xml:space="preserve">          "address": [</w:t>
      </w:r>
    </w:p>
    <w:p w14:paraId="2A401BB1" w14:textId="77777777" w:rsidR="00392E27" w:rsidRPr="00392E27" w:rsidRDefault="00392E27" w:rsidP="00392E27">
      <w:pPr>
        <w:pStyle w:val="CMDOutput"/>
      </w:pPr>
      <w:r w:rsidRPr="00392E27">
        <w:t xml:space="preserve">            {</w:t>
      </w:r>
    </w:p>
    <w:p w14:paraId="78731DAE" w14:textId="77777777" w:rsidR="00392E27" w:rsidRPr="00392E27" w:rsidRDefault="00392E27" w:rsidP="00392E27">
      <w:pPr>
        <w:pStyle w:val="CMDOutput"/>
      </w:pPr>
      <w:r w:rsidRPr="00392E27">
        <w:t xml:space="preserve">              "ip": "192.168.1.1",</w:t>
      </w:r>
    </w:p>
    <w:p w14:paraId="734687E1" w14:textId="77777777" w:rsidR="00392E27" w:rsidRPr="00392E27" w:rsidRDefault="00392E27" w:rsidP="00392E27">
      <w:pPr>
        <w:pStyle w:val="CMDOutput"/>
      </w:pPr>
      <w:r w:rsidRPr="00392E27">
        <w:t xml:space="preserve">              "netmask": "255.255.255.0"</w:t>
      </w:r>
    </w:p>
    <w:p w14:paraId="73D7C3B0" w14:textId="77777777" w:rsidR="00392E27" w:rsidRPr="00392E27" w:rsidRDefault="00392E27" w:rsidP="00392E27">
      <w:pPr>
        <w:pStyle w:val="CMDOutput"/>
      </w:pPr>
      <w:r w:rsidRPr="00392E27">
        <w:t xml:space="preserve">            }</w:t>
      </w:r>
    </w:p>
    <w:p w14:paraId="377B2801" w14:textId="77777777" w:rsidR="00392E27" w:rsidRPr="00392E27" w:rsidRDefault="00392E27" w:rsidP="00392E27">
      <w:pPr>
        <w:pStyle w:val="CMDOutput"/>
      </w:pPr>
      <w:r w:rsidRPr="00392E27">
        <w:t xml:space="preserve">          ]</w:t>
      </w:r>
    </w:p>
    <w:p w14:paraId="0ABA8BF4" w14:textId="77777777" w:rsidR="00392E27" w:rsidRPr="00392E27" w:rsidRDefault="00392E27" w:rsidP="00392E27">
      <w:pPr>
        <w:pStyle w:val="CMDOutput"/>
      </w:pPr>
      <w:r w:rsidRPr="00392E27">
        <w:t xml:space="preserve">        },</w:t>
      </w:r>
    </w:p>
    <w:p w14:paraId="3197BE19" w14:textId="77777777" w:rsidR="00392E27" w:rsidRPr="00392E27" w:rsidRDefault="00392E27" w:rsidP="00392E27">
      <w:pPr>
        <w:pStyle w:val="CMDOutput"/>
      </w:pPr>
      <w:r w:rsidRPr="00392E27">
        <w:t xml:space="preserve">        "ietf-ip</w:t>
      </w:r>
      <w:proofErr w:type="gramStart"/>
      <w:r w:rsidRPr="00392E27">
        <w:t>:ipv6</w:t>
      </w:r>
      <w:proofErr w:type="gramEnd"/>
      <w:r w:rsidRPr="00392E27">
        <w:t>": {}</w:t>
      </w:r>
    </w:p>
    <w:p w14:paraId="2564903D" w14:textId="77777777" w:rsidR="00392E27" w:rsidRPr="00392E27" w:rsidRDefault="00392E27" w:rsidP="00392E27">
      <w:pPr>
        <w:pStyle w:val="CMDOutput"/>
      </w:pPr>
      <w:r w:rsidRPr="00392E27">
        <w:t xml:space="preserve">      }</w:t>
      </w:r>
    </w:p>
    <w:p w14:paraId="1DFE2EC2" w14:textId="77777777" w:rsidR="00392E27" w:rsidRPr="00392E27" w:rsidRDefault="00392E27" w:rsidP="00392E27">
      <w:pPr>
        <w:pStyle w:val="CMDOutput"/>
      </w:pPr>
      <w:r w:rsidRPr="00392E27">
        <w:t xml:space="preserve">    ]</w:t>
      </w:r>
    </w:p>
    <w:p w14:paraId="3B547D9A" w14:textId="77777777" w:rsidR="00392E27" w:rsidRPr="00392E27" w:rsidRDefault="00392E27" w:rsidP="00392E27">
      <w:pPr>
        <w:pStyle w:val="CMDOutput"/>
      </w:pPr>
      <w:r w:rsidRPr="00392E27">
        <w:t xml:space="preserve">  }</w:t>
      </w:r>
    </w:p>
    <w:p w14:paraId="33634E78" w14:textId="77777777" w:rsidR="00392E27" w:rsidRDefault="00392E27" w:rsidP="00392E27">
      <w:pPr>
        <w:pStyle w:val="CMDOutput"/>
      </w:pPr>
      <w:r w:rsidRPr="00392E27">
        <w:t>}</w:t>
      </w:r>
    </w:p>
    <w:p w14:paraId="62552BD3" w14:textId="19F86576" w:rsidR="00131CF1" w:rsidRDefault="002A4D3E" w:rsidP="00D51092">
      <w:pPr>
        <w:pStyle w:val="Heading3"/>
      </w:pPr>
      <w:r>
        <w:t xml:space="preserve">Sử dụng </w:t>
      </w:r>
      <w:r w:rsidR="00D51092">
        <w:t xml:space="preserve">GET request </w:t>
      </w:r>
      <w:r>
        <w:t>cho cổng chỉ định trên</w:t>
      </w:r>
      <w:r w:rsidR="00D51092">
        <w:t xml:space="preserve"> R1.</w:t>
      </w:r>
    </w:p>
    <w:p w14:paraId="787F2F04" w14:textId="26517DF6" w:rsidR="00D51092" w:rsidRDefault="002A4D3E" w:rsidP="00D51092">
      <w:pPr>
        <w:pStyle w:val="BodyTextL25"/>
      </w:pPr>
      <w:proofErr w:type="gramStart"/>
      <w:r>
        <w:t>Trong lab này, chỉ cổng</w:t>
      </w:r>
      <w:r w:rsidR="00D51092">
        <w:t xml:space="preserve"> GigabitEthernet 0/0/0 </w:t>
      </w:r>
      <w:r>
        <w:t>là được cấu hình</w:t>
      </w:r>
      <w:r w:rsidR="00D51092">
        <w:t>.</w:t>
      </w:r>
      <w:proofErr w:type="gramEnd"/>
      <w:r w:rsidR="00D51092">
        <w:t xml:space="preserve"> </w:t>
      </w:r>
      <w:proofErr w:type="gramStart"/>
      <w:r>
        <w:t>Để chỉ định cổng này</w:t>
      </w:r>
      <w:r w:rsidR="00D51092">
        <w:t xml:space="preserve">, </w:t>
      </w:r>
      <w:r>
        <w:t>mở rộng</w:t>
      </w:r>
      <w:r w:rsidR="00D51092">
        <w:t xml:space="preserve"> URL </w:t>
      </w:r>
      <w:r>
        <w:t>để chỉ nhận thông tin cổng</w:t>
      </w:r>
      <w:r w:rsidR="00D51092">
        <w:t>.</w:t>
      </w:r>
      <w:proofErr w:type="gramEnd"/>
    </w:p>
    <w:p w14:paraId="423BA5D6" w14:textId="0BC8FD30" w:rsidR="003F2706" w:rsidRDefault="002A4D3E" w:rsidP="00D51092">
      <w:pPr>
        <w:pStyle w:val="SubStepAlpha"/>
      </w:pPr>
      <w:r>
        <w:t>Ghi lại</w:t>
      </w:r>
      <w:r w:rsidR="003F2706">
        <w:t xml:space="preserve"> GET request</w:t>
      </w:r>
      <w:r>
        <w:t xml:space="preserve"> bước trước</w:t>
      </w:r>
      <w:r w:rsidR="003F2706">
        <w:t>.</w:t>
      </w:r>
    </w:p>
    <w:p w14:paraId="0555E67A" w14:textId="53D52E03" w:rsidR="00214AC9" w:rsidRDefault="002A4D3E" w:rsidP="002A4D3E">
      <w:pPr>
        <w:pStyle w:val="SubStepAlpha"/>
      </w:pPr>
      <w:r w:rsidRPr="002A4D3E">
        <w:t>Thêm interface= tham số để chỉ định một cổng và nhập tên của cổng. Tuy nhiên, lưu ý rằng bạn cần sử dụng mã HTML% 2F cho các dấu gạch chéo về phía trước trong tên giao diện. Vì vậy, 0/0/1 trở thành</w:t>
      </w:r>
      <w:r w:rsidR="003F2706">
        <w:t xml:space="preserve"> 0</w:t>
      </w:r>
      <w:r w:rsidR="003F2706" w:rsidRPr="003F2706">
        <w:t>%2F0%2F1</w:t>
      </w:r>
      <w:r w:rsidR="003F2706">
        <w:t>.</w:t>
      </w:r>
    </w:p>
    <w:p w14:paraId="4292586E" w14:textId="77777777" w:rsidR="00131CF1" w:rsidRPr="00A86EC9" w:rsidRDefault="00214AC9" w:rsidP="002A3406">
      <w:pPr>
        <w:pStyle w:val="CMDOutput"/>
        <w:ind w:left="0"/>
        <w:jc w:val="right"/>
        <w:rPr>
          <w:sz w:val="17"/>
          <w:szCs w:val="17"/>
        </w:rPr>
      </w:pPr>
      <w:r w:rsidRPr="00A86EC9">
        <w:rPr>
          <w:sz w:val="17"/>
          <w:szCs w:val="17"/>
        </w:rPr>
        <w:t>https://192.168.1.1/restconf/data/ietf-interfaces:interfaces</w:t>
      </w:r>
      <w:r w:rsidR="00E67FDB" w:rsidRPr="00A86EC9">
        <w:rPr>
          <w:sz w:val="17"/>
          <w:szCs w:val="17"/>
          <w:highlight w:val="yellow"/>
        </w:rPr>
        <w:t>/</w:t>
      </w:r>
      <w:r w:rsidR="00D51092" w:rsidRPr="00A86EC9">
        <w:rPr>
          <w:sz w:val="17"/>
          <w:szCs w:val="17"/>
          <w:highlight w:val="yellow"/>
        </w:rPr>
        <w:t>interface=GigabitEthernet0</w:t>
      </w:r>
      <w:r w:rsidR="00D51092" w:rsidRPr="00A86EC9">
        <w:rPr>
          <w:b/>
          <w:bCs/>
          <w:sz w:val="17"/>
          <w:szCs w:val="17"/>
          <w:highlight w:val="yellow"/>
        </w:rPr>
        <w:t>%2F</w:t>
      </w:r>
      <w:r w:rsidR="00D51092" w:rsidRPr="00A86EC9">
        <w:rPr>
          <w:sz w:val="17"/>
          <w:szCs w:val="17"/>
          <w:highlight w:val="yellow"/>
        </w:rPr>
        <w:t>0</w:t>
      </w:r>
      <w:r w:rsidR="00D51092" w:rsidRPr="00A86EC9">
        <w:rPr>
          <w:b/>
          <w:bCs/>
          <w:sz w:val="17"/>
          <w:szCs w:val="17"/>
          <w:highlight w:val="yellow"/>
        </w:rPr>
        <w:t>%2F</w:t>
      </w:r>
      <w:r w:rsidR="00D51092" w:rsidRPr="00A86EC9">
        <w:rPr>
          <w:sz w:val="17"/>
          <w:szCs w:val="17"/>
          <w:highlight w:val="yellow"/>
        </w:rPr>
        <w:t>1</w:t>
      </w:r>
    </w:p>
    <w:p w14:paraId="473C640D" w14:textId="00F79789" w:rsidR="00214AC9" w:rsidRPr="003F2706" w:rsidRDefault="00BA2D35" w:rsidP="00E67FDB">
      <w:pPr>
        <w:pStyle w:val="BodyTextL50"/>
      </w:pPr>
      <w:r>
        <w:rPr>
          <w:b/>
          <w:bCs/>
        </w:rPr>
        <w:t>Ghi chú</w:t>
      </w:r>
      <w:r w:rsidR="00E67FDB">
        <w:t xml:space="preserve">: URL </w:t>
      </w:r>
      <w:r>
        <w:t xml:space="preserve">trên nên được ghi </w:t>
      </w:r>
      <w:proofErr w:type="gramStart"/>
      <w:r>
        <w:t>chung</w:t>
      </w:r>
      <w:proofErr w:type="gramEnd"/>
      <w:r>
        <w:t xml:space="preserve"> trên một dòng</w:t>
      </w:r>
      <w:r w:rsidR="00E67FDB">
        <w:t>.</w:t>
      </w:r>
    </w:p>
    <w:p w14:paraId="72D71698" w14:textId="2B2D6A92" w:rsidR="00214AC9" w:rsidRDefault="00407F20" w:rsidP="00407F20">
      <w:pPr>
        <w:pStyle w:val="SubStepAlpha"/>
      </w:pPr>
      <w:r>
        <w:t>Nhấn</w:t>
      </w:r>
      <w:r w:rsidR="003F2706" w:rsidRPr="003F2706">
        <w:t xml:space="preserve"> </w:t>
      </w:r>
      <w:r w:rsidR="003F2706" w:rsidRPr="003F2706">
        <w:rPr>
          <w:b/>
          <w:bCs/>
        </w:rPr>
        <w:t>Send</w:t>
      </w:r>
      <w:r w:rsidR="003F2706" w:rsidRPr="003F2706">
        <w:t xml:space="preserve">. </w:t>
      </w:r>
      <w:r w:rsidRPr="00407F20">
        <w:t>Chúng ta sẽ thấy phản hồi JSON từ R1 tương tự như đầu ra bên dưới. Đầu ra có thể khác nhau tùy thuộc vào router cụ thể</w:t>
      </w:r>
      <w:r w:rsidR="003F2706" w:rsidRPr="003F2706">
        <w:t>.</w:t>
      </w:r>
    </w:p>
    <w:p w14:paraId="24A26A8E" w14:textId="77777777" w:rsidR="003F2706" w:rsidRPr="003F2706" w:rsidRDefault="003F2706" w:rsidP="003F2706">
      <w:pPr>
        <w:pStyle w:val="CMDOutput"/>
      </w:pPr>
      <w:r w:rsidRPr="003F2706">
        <w:t>{</w:t>
      </w:r>
    </w:p>
    <w:p w14:paraId="05DE9352" w14:textId="77777777" w:rsidR="003F2706" w:rsidRPr="003F2706" w:rsidRDefault="003F2706" w:rsidP="003F2706">
      <w:pPr>
        <w:pStyle w:val="CMDOutput"/>
      </w:pPr>
      <w:r>
        <w:lastRenderedPageBreak/>
        <w:t xml:space="preserve">  </w:t>
      </w:r>
      <w:r w:rsidRPr="003F2706">
        <w:t>"ietf-interfaces</w:t>
      </w:r>
      <w:proofErr w:type="gramStart"/>
      <w:r w:rsidRPr="003F2706">
        <w:t>:interface</w:t>
      </w:r>
      <w:proofErr w:type="gramEnd"/>
      <w:r w:rsidRPr="003F2706">
        <w:t>":</w:t>
      </w:r>
      <w:r>
        <w:t xml:space="preserve"> </w:t>
      </w:r>
      <w:r w:rsidRPr="003F2706">
        <w:t>{</w:t>
      </w:r>
    </w:p>
    <w:p w14:paraId="46C65A13" w14:textId="77777777" w:rsidR="003F2706" w:rsidRPr="003F2706" w:rsidRDefault="003F2706" w:rsidP="003F2706">
      <w:pPr>
        <w:pStyle w:val="CMDOutput"/>
      </w:pPr>
      <w:r>
        <w:t xml:space="preserve">    </w:t>
      </w:r>
      <w:r w:rsidRPr="003F2706">
        <w:t>"name":</w:t>
      </w:r>
      <w:r>
        <w:t xml:space="preserve"> </w:t>
      </w:r>
      <w:r w:rsidRPr="003F2706">
        <w:t>"GigabitEthernet0/0/1",</w:t>
      </w:r>
    </w:p>
    <w:p w14:paraId="427A67F7" w14:textId="77777777" w:rsidR="003F2706" w:rsidRPr="003F2706" w:rsidRDefault="003F2706" w:rsidP="003F2706">
      <w:pPr>
        <w:pStyle w:val="CMDOutput"/>
      </w:pPr>
      <w:r>
        <w:t xml:space="preserve">    </w:t>
      </w:r>
      <w:r w:rsidRPr="003F2706">
        <w:t>"description":</w:t>
      </w:r>
      <w:r>
        <w:t xml:space="preserve"> </w:t>
      </w:r>
      <w:r w:rsidRPr="003F2706">
        <w:t>"Link</w:t>
      </w:r>
      <w:r>
        <w:t xml:space="preserve"> </w:t>
      </w:r>
      <w:r w:rsidRPr="003F2706">
        <w:t>to</w:t>
      </w:r>
      <w:r>
        <w:t xml:space="preserve"> </w:t>
      </w:r>
      <w:r w:rsidRPr="003F2706">
        <w:t>PC",</w:t>
      </w:r>
    </w:p>
    <w:p w14:paraId="6CF33922" w14:textId="77777777" w:rsidR="003F2706" w:rsidRPr="003F2706" w:rsidRDefault="003F2706" w:rsidP="003F2706">
      <w:pPr>
        <w:pStyle w:val="CMDOutput"/>
      </w:pPr>
      <w:r>
        <w:t xml:space="preserve">    </w:t>
      </w:r>
      <w:r w:rsidRPr="003F2706">
        <w:t>"</w:t>
      </w:r>
      <w:proofErr w:type="gramStart"/>
      <w:r w:rsidRPr="003F2706">
        <w:t>type</w:t>
      </w:r>
      <w:proofErr w:type="gramEnd"/>
      <w:r w:rsidRPr="003F2706">
        <w:t>":</w:t>
      </w:r>
      <w:r>
        <w:t xml:space="preserve"> </w:t>
      </w:r>
      <w:r w:rsidRPr="003F2706">
        <w:t>"iana-if-type:ethernetCsmacd",</w:t>
      </w:r>
    </w:p>
    <w:p w14:paraId="49E3B55A" w14:textId="77777777" w:rsidR="003F2706" w:rsidRPr="003F2706" w:rsidRDefault="003F2706" w:rsidP="003F2706">
      <w:pPr>
        <w:pStyle w:val="CMDOutput"/>
      </w:pPr>
      <w:r>
        <w:t xml:space="preserve">    </w:t>
      </w:r>
      <w:r w:rsidRPr="003F2706">
        <w:t>"enabled":</w:t>
      </w:r>
      <w:r>
        <w:t xml:space="preserve"> </w:t>
      </w:r>
      <w:r w:rsidRPr="003F2706">
        <w:t>true,</w:t>
      </w:r>
    </w:p>
    <w:p w14:paraId="3FB11C08" w14:textId="77777777" w:rsidR="003F2706" w:rsidRPr="003F2706" w:rsidRDefault="003F2706" w:rsidP="003F2706">
      <w:pPr>
        <w:pStyle w:val="CMDOutput"/>
      </w:pPr>
      <w:r>
        <w:t xml:space="preserve">    </w:t>
      </w:r>
      <w:r w:rsidRPr="003F2706">
        <w:t>"ietf-ip</w:t>
      </w:r>
      <w:proofErr w:type="gramStart"/>
      <w:r w:rsidRPr="003F2706">
        <w:t>:ipv4</w:t>
      </w:r>
      <w:proofErr w:type="gramEnd"/>
      <w:r w:rsidRPr="003F2706">
        <w:t>":</w:t>
      </w:r>
      <w:r>
        <w:t xml:space="preserve"> </w:t>
      </w:r>
      <w:r w:rsidRPr="003F2706">
        <w:t>{</w:t>
      </w:r>
    </w:p>
    <w:p w14:paraId="088D2CAF" w14:textId="77777777" w:rsidR="003F2706" w:rsidRPr="003F2706" w:rsidRDefault="003F2706" w:rsidP="003F2706">
      <w:pPr>
        <w:pStyle w:val="CMDOutput"/>
      </w:pPr>
      <w:r>
        <w:t xml:space="preserve">      </w:t>
      </w:r>
      <w:r w:rsidRPr="003F2706">
        <w:t>"address":</w:t>
      </w:r>
      <w:r>
        <w:t xml:space="preserve"> </w:t>
      </w:r>
      <w:r w:rsidRPr="003F2706">
        <w:t>[</w:t>
      </w:r>
    </w:p>
    <w:p w14:paraId="2AF7FDE2" w14:textId="77777777" w:rsidR="003F2706" w:rsidRPr="003F2706" w:rsidRDefault="003F2706" w:rsidP="003F2706">
      <w:pPr>
        <w:pStyle w:val="CMDOutput"/>
      </w:pPr>
      <w:r>
        <w:t xml:space="preserve">        </w:t>
      </w:r>
      <w:r w:rsidRPr="003F2706">
        <w:t>{</w:t>
      </w:r>
    </w:p>
    <w:p w14:paraId="06D38572" w14:textId="77777777" w:rsidR="003F2706" w:rsidRPr="003F2706" w:rsidRDefault="003F2706" w:rsidP="003F2706">
      <w:pPr>
        <w:pStyle w:val="CMDOutput"/>
      </w:pPr>
      <w:r>
        <w:t xml:space="preserve">          </w:t>
      </w:r>
      <w:r w:rsidRPr="003F2706">
        <w:t>"ip":</w:t>
      </w:r>
      <w:r>
        <w:t xml:space="preserve"> </w:t>
      </w:r>
      <w:r w:rsidRPr="003F2706">
        <w:t>"192.168.1.1",</w:t>
      </w:r>
    </w:p>
    <w:p w14:paraId="7BB31EAF" w14:textId="77777777" w:rsidR="003F2706" w:rsidRPr="003F2706" w:rsidRDefault="003F2706" w:rsidP="003F2706">
      <w:pPr>
        <w:pStyle w:val="CMDOutput"/>
      </w:pPr>
      <w:r>
        <w:t xml:space="preserve">          </w:t>
      </w:r>
      <w:r w:rsidRPr="003F2706">
        <w:t>"netmask":</w:t>
      </w:r>
      <w:r>
        <w:t xml:space="preserve"> </w:t>
      </w:r>
      <w:r w:rsidRPr="003F2706">
        <w:t>"255.255.255.0"</w:t>
      </w:r>
    </w:p>
    <w:p w14:paraId="21AD093A" w14:textId="77777777" w:rsidR="003F2706" w:rsidRPr="003F2706" w:rsidRDefault="003F2706" w:rsidP="003F2706">
      <w:pPr>
        <w:pStyle w:val="CMDOutput"/>
      </w:pPr>
      <w:r>
        <w:t xml:space="preserve">        </w:t>
      </w:r>
      <w:r w:rsidRPr="003F2706">
        <w:t>}</w:t>
      </w:r>
    </w:p>
    <w:p w14:paraId="0647AE0C" w14:textId="77777777" w:rsidR="003F2706" w:rsidRPr="003F2706" w:rsidRDefault="003F2706" w:rsidP="003F2706">
      <w:pPr>
        <w:pStyle w:val="CMDOutput"/>
      </w:pPr>
      <w:r>
        <w:t xml:space="preserve">      </w:t>
      </w:r>
      <w:r w:rsidRPr="003F2706">
        <w:t>]</w:t>
      </w:r>
    </w:p>
    <w:p w14:paraId="06ECA9C7" w14:textId="77777777" w:rsidR="003F2706" w:rsidRPr="003F2706" w:rsidRDefault="003F2706" w:rsidP="003F2706">
      <w:pPr>
        <w:pStyle w:val="CMDOutput"/>
      </w:pPr>
      <w:r>
        <w:t xml:space="preserve">    </w:t>
      </w:r>
      <w:r w:rsidRPr="003F2706">
        <w:t>},</w:t>
      </w:r>
    </w:p>
    <w:p w14:paraId="4039D93C" w14:textId="77777777" w:rsidR="003F2706" w:rsidRPr="003F2706" w:rsidRDefault="003F2706" w:rsidP="003F2706">
      <w:pPr>
        <w:pStyle w:val="CMDOutput"/>
      </w:pPr>
      <w:r>
        <w:t xml:space="preserve">    </w:t>
      </w:r>
      <w:r w:rsidRPr="003F2706">
        <w:t>"ietf-ip</w:t>
      </w:r>
      <w:proofErr w:type="gramStart"/>
      <w:r w:rsidRPr="003F2706">
        <w:t>:ipv6</w:t>
      </w:r>
      <w:proofErr w:type="gramEnd"/>
      <w:r w:rsidRPr="003F2706">
        <w:t>":</w:t>
      </w:r>
      <w:r>
        <w:t xml:space="preserve"> </w:t>
      </w:r>
      <w:r w:rsidRPr="003F2706">
        <w:t>{}</w:t>
      </w:r>
    </w:p>
    <w:p w14:paraId="064FB781" w14:textId="77777777" w:rsidR="003F2706" w:rsidRPr="003F2706" w:rsidRDefault="003F2706" w:rsidP="003F2706">
      <w:pPr>
        <w:pStyle w:val="CMDOutput"/>
      </w:pPr>
      <w:r>
        <w:t xml:space="preserve">  </w:t>
      </w:r>
      <w:r w:rsidRPr="003F2706">
        <w:t>}</w:t>
      </w:r>
    </w:p>
    <w:p w14:paraId="3B3F8823" w14:textId="77777777" w:rsidR="003F2706" w:rsidRDefault="003F2706" w:rsidP="003F2706">
      <w:pPr>
        <w:pStyle w:val="CMDOutput"/>
      </w:pPr>
      <w:r w:rsidRPr="003F2706">
        <w:t>}</w:t>
      </w:r>
    </w:p>
    <w:p w14:paraId="012D6030" w14:textId="701F1AFB" w:rsidR="00131CF1" w:rsidRDefault="00407F20" w:rsidP="003F2706">
      <w:pPr>
        <w:pStyle w:val="Heading2"/>
      </w:pPr>
      <w:r>
        <w:t xml:space="preserve">Sử dụng </w:t>
      </w:r>
      <w:r w:rsidR="003F2706">
        <w:t xml:space="preserve">Postman </w:t>
      </w:r>
      <w:r>
        <w:t xml:space="preserve">để gửi </w:t>
      </w:r>
      <w:r w:rsidR="003F2706">
        <w:t>PUT Request</w:t>
      </w:r>
    </w:p>
    <w:p w14:paraId="44CFD147" w14:textId="7B25B788" w:rsidR="00131CF1" w:rsidRDefault="00EC3902" w:rsidP="003F2706">
      <w:pPr>
        <w:pStyle w:val="BodyTextL25"/>
      </w:pPr>
      <w:r>
        <w:t>Trong</w:t>
      </w:r>
      <w:r w:rsidR="003F2706">
        <w:t xml:space="preserve"> Part 5, </w:t>
      </w:r>
      <w:r>
        <w:t>chúng ta sẽ cấu hình</w:t>
      </w:r>
      <w:r w:rsidR="003F2706">
        <w:t xml:space="preserve"> Postman </w:t>
      </w:r>
      <w:r>
        <w:t>để gửi PUT request đến</w:t>
      </w:r>
      <w:r w:rsidR="003F2706">
        <w:t xml:space="preserve"> R1 </w:t>
      </w:r>
      <w:r>
        <w:t xml:space="preserve">để tạo interface </w:t>
      </w:r>
      <w:r w:rsidR="003F2706">
        <w:t>loopback</w:t>
      </w:r>
      <w:r>
        <w:t xml:space="preserve"> mới</w:t>
      </w:r>
      <w:r w:rsidR="003F2706">
        <w:t>.</w:t>
      </w:r>
    </w:p>
    <w:p w14:paraId="2B285F44" w14:textId="43DA9C80" w:rsidR="003F2706" w:rsidRDefault="005E1B0F" w:rsidP="005E1B0F">
      <w:pPr>
        <w:pStyle w:val="Heading3"/>
      </w:pPr>
      <w:proofErr w:type="gramStart"/>
      <w:r w:rsidRPr="005E1B0F">
        <w:t>Sao y và sửa đổi yêu cầu GET cuối cùng</w:t>
      </w:r>
      <w:r w:rsidR="00B4241C">
        <w:t>.</w:t>
      </w:r>
      <w:proofErr w:type="gramEnd"/>
    </w:p>
    <w:p w14:paraId="46DB77AA" w14:textId="7A5BDDB3" w:rsidR="00B4241C" w:rsidRDefault="005E1B0F" w:rsidP="00B4241C">
      <w:pPr>
        <w:pStyle w:val="BodyTextL25"/>
      </w:pPr>
      <w:r>
        <w:rPr>
          <w:b/>
          <w:bCs/>
        </w:rPr>
        <w:t>Ghi chú</w:t>
      </w:r>
      <w:r w:rsidR="00B4241C">
        <w:t xml:space="preserve">: </w:t>
      </w:r>
      <w:r w:rsidR="00126990">
        <w:t>Cho bước này</w:t>
      </w:r>
      <w:r w:rsidR="00B4241C">
        <w:t xml:space="preserve">, </w:t>
      </w:r>
      <w:r w:rsidR="00126990" w:rsidRPr="00126990">
        <w:t xml:space="preserve">sử dụng thông tin interface loopback được chỉ định bởi giảng viên. </w:t>
      </w:r>
      <w:proofErr w:type="gramStart"/>
      <w:r w:rsidR="00126990" w:rsidRPr="00126990">
        <w:t>Nếu bạn không được chỉ định thông tin loopback và không có học viên nào khác truy cập vào router R1 cùng lúc với bạn, thì bạn có thể sử dụng thông tin loopback được chỉ định bên dưới</w:t>
      </w:r>
      <w:r w:rsidR="00B4241C">
        <w:t>.</w:t>
      </w:r>
      <w:proofErr w:type="gramEnd"/>
    </w:p>
    <w:p w14:paraId="6C8A84EE" w14:textId="404774DA" w:rsidR="003F2706" w:rsidRDefault="00126990" w:rsidP="00B4241C">
      <w:pPr>
        <w:pStyle w:val="SubStepAlpha"/>
      </w:pPr>
      <w:r>
        <w:t>Sao y yêu cầu GET cuối cùng</w:t>
      </w:r>
      <w:r w:rsidR="00B4241C">
        <w:t>.</w:t>
      </w:r>
    </w:p>
    <w:p w14:paraId="191A85F1" w14:textId="7467473F" w:rsidR="00B4241C" w:rsidRDefault="00FE596D" w:rsidP="00B4241C">
      <w:pPr>
        <w:pStyle w:val="SubStepAlpha"/>
      </w:pPr>
      <w:r>
        <w:t>Phần</w:t>
      </w:r>
      <w:r w:rsidR="00B4241C">
        <w:t xml:space="preserve"> </w:t>
      </w:r>
      <w:r w:rsidR="00B4241C" w:rsidRPr="00B4241C">
        <w:rPr>
          <w:b/>
          <w:bCs/>
        </w:rPr>
        <w:t>Type</w:t>
      </w:r>
      <w:r>
        <w:t xml:space="preserve"> của</w:t>
      </w:r>
      <w:r w:rsidR="00B4241C">
        <w:t xml:space="preserve"> request, </w:t>
      </w:r>
      <w:r>
        <w:t>nhấn nút mũi tên xuống kế bên</w:t>
      </w:r>
      <w:r w:rsidR="00B4241C">
        <w:t xml:space="preserve"> </w:t>
      </w:r>
      <w:r w:rsidR="00B4241C" w:rsidRPr="00B4241C">
        <w:rPr>
          <w:b/>
          <w:bCs/>
        </w:rPr>
        <w:t>GET</w:t>
      </w:r>
      <w:r>
        <w:t xml:space="preserve"> và chọn</w:t>
      </w:r>
      <w:r w:rsidR="00B4241C">
        <w:t xml:space="preserve"> </w:t>
      </w:r>
      <w:r w:rsidR="00B4241C" w:rsidRPr="00B4241C">
        <w:rPr>
          <w:b/>
          <w:bCs/>
        </w:rPr>
        <w:t>PUT</w:t>
      </w:r>
      <w:r w:rsidR="00B4241C">
        <w:t>.</w:t>
      </w:r>
    </w:p>
    <w:p w14:paraId="29911C2F" w14:textId="4FF7E1B9" w:rsidR="00214AC9" w:rsidRDefault="00A573E2" w:rsidP="00B4241C">
      <w:pPr>
        <w:pStyle w:val="SubStepAlpha"/>
      </w:pPr>
      <w:r>
        <w:t xml:space="preserve">Phần tham số </w:t>
      </w:r>
      <w:r w:rsidR="00B4241C" w:rsidRPr="00B4241C">
        <w:rPr>
          <w:b/>
          <w:bCs/>
        </w:rPr>
        <w:t>interface</w:t>
      </w:r>
      <w:proofErr w:type="gramStart"/>
      <w:r w:rsidR="00B4241C" w:rsidRPr="00B4241C">
        <w:rPr>
          <w:b/>
          <w:bCs/>
        </w:rPr>
        <w:t>=</w:t>
      </w:r>
      <w:r>
        <w:t xml:space="preserve"> </w:t>
      </w:r>
      <w:r w:rsidR="00B4241C">
        <w:t>,</w:t>
      </w:r>
      <w:proofErr w:type="gramEnd"/>
      <w:r w:rsidR="00B4241C">
        <w:t xml:space="preserve"> </w:t>
      </w:r>
      <w:r>
        <w:t xml:space="preserve">thay đổi nó thành </w:t>
      </w:r>
      <w:r w:rsidR="00B4241C" w:rsidRPr="00B4241C">
        <w:rPr>
          <w:b/>
          <w:bCs/>
        </w:rPr>
        <w:t>=Loopback1</w:t>
      </w:r>
      <w:r w:rsidR="00B4241C">
        <w:t xml:space="preserve"> </w:t>
      </w:r>
      <w:r>
        <w:t>để chỉ định cổng mới</w:t>
      </w:r>
      <w:r w:rsidR="00B4241C">
        <w:t>.</w:t>
      </w:r>
    </w:p>
    <w:p w14:paraId="0BAC2BE7" w14:textId="77777777" w:rsidR="00B4241C" w:rsidRDefault="00E67FDB" w:rsidP="00B4241C">
      <w:pPr>
        <w:pStyle w:val="CMDOutput"/>
      </w:pPr>
      <w:r w:rsidRPr="00392E27">
        <w:t>https://192.168.1.1/restconf/data/ietf-interfaces:interfaces</w:t>
      </w:r>
      <w:r w:rsidR="00B4241C" w:rsidRPr="003F2706">
        <w:t>/</w:t>
      </w:r>
      <w:r w:rsidR="00B4241C" w:rsidRPr="00B4241C">
        <w:rPr>
          <w:highlight w:val="yellow"/>
        </w:rPr>
        <w:t>interface=Loopback1</w:t>
      </w:r>
    </w:p>
    <w:p w14:paraId="5BE048A1" w14:textId="1D0F9B16" w:rsidR="00B4241C" w:rsidRDefault="00A573E2" w:rsidP="00A573E2">
      <w:pPr>
        <w:pStyle w:val="Heading3"/>
      </w:pPr>
      <w:proofErr w:type="gramStart"/>
      <w:r w:rsidRPr="00A573E2">
        <w:t>Định cấu hình phần thân của yêu cầu chỉ định thông tin cho loopback mới</w:t>
      </w:r>
      <w:r w:rsidR="00B4241C">
        <w:t>.</w:t>
      </w:r>
      <w:proofErr w:type="gramEnd"/>
    </w:p>
    <w:p w14:paraId="464F36C8" w14:textId="0A5B40DA" w:rsidR="00B4241C" w:rsidRDefault="00A573E2" w:rsidP="00B4241C">
      <w:pPr>
        <w:pStyle w:val="SubStepAlpha"/>
      </w:pPr>
      <w:r>
        <w:t>Để gửi yêu cầu</w:t>
      </w:r>
      <w:r w:rsidR="00B4241C">
        <w:t xml:space="preserve"> PUT, </w:t>
      </w:r>
      <w:r>
        <w:t>chúng ta cần cung cấp thông tin phần thân của yêu cầu</w:t>
      </w:r>
      <w:r w:rsidR="00B4241C">
        <w:t xml:space="preserve">. </w:t>
      </w:r>
      <w:r>
        <w:t>Kế bên</w:t>
      </w:r>
      <w:r w:rsidR="00B4241C">
        <w:t xml:space="preserve"> </w:t>
      </w:r>
      <w:r w:rsidR="00B4241C" w:rsidRPr="005747F2">
        <w:rPr>
          <w:b/>
          <w:bCs/>
        </w:rPr>
        <w:t>Headers</w:t>
      </w:r>
      <w:r w:rsidR="00CD086F">
        <w:rPr>
          <w:b/>
          <w:bCs/>
        </w:rPr>
        <w:t xml:space="preserve"> tab</w:t>
      </w:r>
      <w:r w:rsidR="00B4241C">
        <w:t xml:space="preserve">, </w:t>
      </w:r>
      <w:r>
        <w:t>nhấn</w:t>
      </w:r>
      <w:r w:rsidR="00B4241C">
        <w:t xml:space="preserve"> </w:t>
      </w:r>
      <w:r w:rsidR="00B4241C" w:rsidRPr="005747F2">
        <w:rPr>
          <w:b/>
          <w:bCs/>
        </w:rPr>
        <w:t>Body</w:t>
      </w:r>
      <w:r w:rsidR="005747F2">
        <w:t xml:space="preserve">. </w:t>
      </w:r>
      <w:r>
        <w:t>Sau đó nhân nút tròn</w:t>
      </w:r>
      <w:r w:rsidR="005747F2">
        <w:t xml:space="preserve"> </w:t>
      </w:r>
      <w:r w:rsidR="005747F2" w:rsidRPr="005747F2">
        <w:rPr>
          <w:b/>
          <w:bCs/>
        </w:rPr>
        <w:t>Raw</w:t>
      </w:r>
      <w:r w:rsidR="005747F2">
        <w:t xml:space="preserve">. </w:t>
      </w:r>
      <w:r>
        <w:t>Trường thông tin hiện tại đang trống</w:t>
      </w:r>
      <w:r w:rsidR="005747F2">
        <w:t xml:space="preserve">. </w:t>
      </w:r>
      <w:r>
        <w:t>Nếu nhấn</w:t>
      </w:r>
      <w:r w:rsidR="005747F2">
        <w:t xml:space="preserve"> </w:t>
      </w:r>
      <w:r w:rsidR="005747F2" w:rsidRPr="005747F2">
        <w:rPr>
          <w:b/>
          <w:bCs/>
        </w:rPr>
        <w:t>Send</w:t>
      </w:r>
      <w:r>
        <w:t xml:space="preserve"> ngay</w:t>
      </w:r>
      <w:r w:rsidR="005747F2">
        <w:t xml:space="preserve">, </w:t>
      </w:r>
      <w:r>
        <w:t>chúng ta sẽ nhận được status code</w:t>
      </w:r>
      <w:r w:rsidR="005747F2">
        <w:t xml:space="preserve"> </w:t>
      </w:r>
      <w:r w:rsidR="005747F2" w:rsidRPr="005747F2">
        <w:rPr>
          <w:b/>
          <w:bCs/>
        </w:rPr>
        <w:t>400 Bad Request</w:t>
      </w:r>
      <w:r w:rsidR="005747F2">
        <w:t xml:space="preserve"> </w:t>
      </w:r>
      <w:r>
        <w:t>bởi vì</w:t>
      </w:r>
      <w:r w:rsidR="005747F2">
        <w:t xml:space="preserve"> Loopback1 </w:t>
      </w:r>
      <w:r>
        <w:t>chưa tồn tại</w:t>
      </w:r>
      <w:r w:rsidR="005747F2">
        <w:t xml:space="preserve"> </w:t>
      </w:r>
      <w:r>
        <w:t xml:space="preserve">và chúng ta chưa cung cấp đủ thông tin để tạo </w:t>
      </w:r>
      <w:r w:rsidR="005747F2">
        <w:t>interface.</w:t>
      </w:r>
    </w:p>
    <w:p w14:paraId="67F57EE1" w14:textId="42651DF2" w:rsidR="00C61A8D" w:rsidRDefault="00A573E2" w:rsidP="00A573E2">
      <w:pPr>
        <w:pStyle w:val="SubStepAlpha"/>
      </w:pPr>
      <w:r w:rsidRPr="00A573E2">
        <w:t xml:space="preserve">Thay thế văn bản trong ngoặc trong trường </w:t>
      </w:r>
      <w:r>
        <w:t>description</w:t>
      </w:r>
      <w:r w:rsidRPr="00A573E2">
        <w:t xml:space="preserve"> bằng tên của bạn. Xóa dấu ngoặc. Điều này sẽ thêm tên của bạn vào mô tả</w:t>
      </w:r>
      <w:r>
        <w:t xml:space="preserve"> cổng</w:t>
      </w:r>
      <w:r w:rsidR="00C61A8D">
        <w:t>.</w:t>
      </w:r>
    </w:p>
    <w:p w14:paraId="501170FA" w14:textId="1B4A3F5E" w:rsidR="00E67FDB" w:rsidRDefault="00A573E2" w:rsidP="00A573E2">
      <w:pPr>
        <w:pStyle w:val="SubStepAlpha"/>
      </w:pPr>
      <w:r w:rsidRPr="00A573E2">
        <w:t xml:space="preserve">Điền vào phần Body với dữ liệu JSON cần thiết để tạo giao diện Loopback1 mới. Chúng ta có thể sao chép phần Body của yêu cầu GET trước đó và sửa đổi nó. Hoặc bạn có thể sao chép phần sau vào phần Body của yêu cầu PUT của bạn. Lưu ý rằng loại cổng phải được đặt thành </w:t>
      </w:r>
      <w:r w:rsidRPr="00A573E2">
        <w:rPr>
          <w:b/>
        </w:rPr>
        <w:t>softwareLoopback</w:t>
      </w:r>
      <w:r w:rsidR="009E157F">
        <w:t xml:space="preserve">. </w:t>
      </w:r>
    </w:p>
    <w:p w14:paraId="43C4CD03" w14:textId="77777777" w:rsidR="005747F2" w:rsidRDefault="005747F2" w:rsidP="005747F2">
      <w:pPr>
        <w:pStyle w:val="CMDOutput"/>
      </w:pPr>
      <w:r>
        <w:t>{</w:t>
      </w:r>
    </w:p>
    <w:p w14:paraId="6FF9C63A" w14:textId="77777777" w:rsidR="005747F2" w:rsidRDefault="005747F2" w:rsidP="005747F2">
      <w:pPr>
        <w:pStyle w:val="CMDOutput"/>
      </w:pPr>
      <w:r>
        <w:t xml:space="preserve">  "ietf-interfaces</w:t>
      </w:r>
      <w:proofErr w:type="gramStart"/>
      <w:r>
        <w:t>:interface</w:t>
      </w:r>
      <w:proofErr w:type="gramEnd"/>
      <w:r>
        <w:t>": {</w:t>
      </w:r>
    </w:p>
    <w:p w14:paraId="5C368C9D" w14:textId="77777777" w:rsidR="005747F2" w:rsidRDefault="005747F2" w:rsidP="005747F2">
      <w:pPr>
        <w:pStyle w:val="CMDOutput"/>
      </w:pPr>
      <w:r>
        <w:t xml:space="preserve">    "name": "</w:t>
      </w:r>
      <w:r w:rsidRPr="005747F2">
        <w:rPr>
          <w:highlight w:val="yellow"/>
        </w:rPr>
        <w:t>Loopback1</w:t>
      </w:r>
      <w:r>
        <w:t>",</w:t>
      </w:r>
    </w:p>
    <w:p w14:paraId="33BD5274" w14:textId="77777777" w:rsidR="005747F2" w:rsidRDefault="005747F2" w:rsidP="005747F2">
      <w:pPr>
        <w:pStyle w:val="CMDOutput"/>
      </w:pPr>
      <w:r>
        <w:t xml:space="preserve">    "description": </w:t>
      </w:r>
      <w:r w:rsidRPr="005747F2">
        <w:rPr>
          <w:highlight w:val="yellow"/>
        </w:rPr>
        <w:t>"[Student Name]</w:t>
      </w:r>
      <w:r w:rsidR="00C61A8D" w:rsidRPr="005747F2">
        <w:rPr>
          <w:highlight w:val="yellow"/>
        </w:rPr>
        <w:t>'s</w:t>
      </w:r>
      <w:r w:rsidRPr="005747F2">
        <w:rPr>
          <w:highlight w:val="yellow"/>
        </w:rPr>
        <w:t xml:space="preserve"> Loopback</w:t>
      </w:r>
      <w:r>
        <w:t>",</w:t>
      </w:r>
    </w:p>
    <w:p w14:paraId="011109CE" w14:textId="77777777" w:rsidR="005747F2" w:rsidRDefault="005747F2" w:rsidP="005747F2">
      <w:pPr>
        <w:pStyle w:val="CMDOutput"/>
      </w:pPr>
      <w:r>
        <w:t xml:space="preserve">    "</w:t>
      </w:r>
      <w:proofErr w:type="gramStart"/>
      <w:r>
        <w:t>type</w:t>
      </w:r>
      <w:proofErr w:type="gramEnd"/>
      <w:r>
        <w:t>": "iana-if-type:</w:t>
      </w:r>
      <w:r w:rsidRPr="005747F2">
        <w:rPr>
          <w:highlight w:val="yellow"/>
        </w:rPr>
        <w:t>softwareLoopback</w:t>
      </w:r>
      <w:r>
        <w:t>",</w:t>
      </w:r>
    </w:p>
    <w:p w14:paraId="05B1D944" w14:textId="77777777" w:rsidR="005747F2" w:rsidRDefault="005747F2" w:rsidP="005747F2">
      <w:pPr>
        <w:pStyle w:val="CMDOutput"/>
      </w:pPr>
      <w:r>
        <w:t xml:space="preserve">    "enabled": true,</w:t>
      </w:r>
    </w:p>
    <w:p w14:paraId="12E8A660" w14:textId="77777777" w:rsidR="005747F2" w:rsidRDefault="005747F2" w:rsidP="005747F2">
      <w:pPr>
        <w:pStyle w:val="CMDOutput"/>
      </w:pPr>
      <w:r>
        <w:t xml:space="preserve">    "ietf-ip</w:t>
      </w:r>
      <w:proofErr w:type="gramStart"/>
      <w:r>
        <w:t>:ipv4</w:t>
      </w:r>
      <w:proofErr w:type="gramEnd"/>
      <w:r>
        <w:t>": {</w:t>
      </w:r>
    </w:p>
    <w:p w14:paraId="02437758" w14:textId="77777777" w:rsidR="005747F2" w:rsidRDefault="005747F2" w:rsidP="005747F2">
      <w:pPr>
        <w:pStyle w:val="CMDOutput"/>
      </w:pPr>
      <w:r>
        <w:t xml:space="preserve">      "address": [</w:t>
      </w:r>
    </w:p>
    <w:p w14:paraId="71462398" w14:textId="77777777" w:rsidR="005747F2" w:rsidRDefault="005747F2" w:rsidP="005747F2">
      <w:pPr>
        <w:pStyle w:val="CMDOutput"/>
      </w:pPr>
      <w:r>
        <w:lastRenderedPageBreak/>
        <w:t xml:space="preserve">        {</w:t>
      </w:r>
    </w:p>
    <w:p w14:paraId="2AD06C33" w14:textId="77777777" w:rsidR="005747F2" w:rsidRDefault="005747F2" w:rsidP="005747F2">
      <w:pPr>
        <w:pStyle w:val="CMDOutput"/>
      </w:pPr>
      <w:r>
        <w:t xml:space="preserve">          "ip": "</w:t>
      </w:r>
      <w:r w:rsidRPr="005747F2">
        <w:rPr>
          <w:highlight w:val="yellow"/>
        </w:rPr>
        <w:t>10.1.1.1</w:t>
      </w:r>
      <w:r>
        <w:t>",</w:t>
      </w:r>
    </w:p>
    <w:p w14:paraId="18D3A564" w14:textId="77777777" w:rsidR="005747F2" w:rsidRDefault="005747F2" w:rsidP="005747F2">
      <w:pPr>
        <w:pStyle w:val="CMDOutput"/>
      </w:pPr>
      <w:r>
        <w:t xml:space="preserve">          "netmask": "255.255.255.0"</w:t>
      </w:r>
    </w:p>
    <w:p w14:paraId="0A7C9E09" w14:textId="77777777" w:rsidR="005747F2" w:rsidRDefault="005747F2" w:rsidP="005747F2">
      <w:pPr>
        <w:pStyle w:val="CMDOutput"/>
      </w:pPr>
      <w:r>
        <w:t xml:space="preserve">        }</w:t>
      </w:r>
    </w:p>
    <w:p w14:paraId="69C7754A" w14:textId="77777777" w:rsidR="005747F2" w:rsidRDefault="005747F2" w:rsidP="005747F2">
      <w:pPr>
        <w:pStyle w:val="CMDOutput"/>
      </w:pPr>
      <w:r>
        <w:t xml:space="preserve">      ]</w:t>
      </w:r>
    </w:p>
    <w:p w14:paraId="23EB96AA" w14:textId="77777777" w:rsidR="005747F2" w:rsidRDefault="005747F2" w:rsidP="005747F2">
      <w:pPr>
        <w:pStyle w:val="CMDOutput"/>
      </w:pPr>
      <w:r>
        <w:t xml:space="preserve">    },</w:t>
      </w:r>
    </w:p>
    <w:p w14:paraId="1FFFB820" w14:textId="77777777" w:rsidR="005747F2" w:rsidRDefault="005747F2" w:rsidP="005747F2">
      <w:pPr>
        <w:pStyle w:val="CMDOutput"/>
      </w:pPr>
      <w:r>
        <w:t xml:space="preserve">    "ietf-ip</w:t>
      </w:r>
      <w:proofErr w:type="gramStart"/>
      <w:r>
        <w:t>:ipv6</w:t>
      </w:r>
      <w:proofErr w:type="gramEnd"/>
      <w:r>
        <w:t>": {}</w:t>
      </w:r>
    </w:p>
    <w:p w14:paraId="3047583A" w14:textId="77777777" w:rsidR="005747F2" w:rsidRDefault="005747F2" w:rsidP="005747F2">
      <w:pPr>
        <w:pStyle w:val="CMDOutput"/>
      </w:pPr>
      <w:r>
        <w:t xml:space="preserve">  }</w:t>
      </w:r>
    </w:p>
    <w:p w14:paraId="3C10702E" w14:textId="77777777" w:rsidR="005747F2" w:rsidRDefault="005747F2" w:rsidP="005747F2">
      <w:pPr>
        <w:pStyle w:val="CMDOutput"/>
      </w:pPr>
      <w:r>
        <w:t>}</w:t>
      </w:r>
    </w:p>
    <w:p w14:paraId="3784F226" w14:textId="5FF5CC8F" w:rsidR="005747F2" w:rsidRDefault="00EC42B3" w:rsidP="00EC42B3">
      <w:pPr>
        <w:pStyle w:val="SubStepAlpha"/>
      </w:pPr>
      <w:r w:rsidRPr="00EC42B3">
        <w:t>Nhấp vào Send để gửi yêu cầu PUT đến R1. Trong trường phản hồi, bạn sẽ nhận được mã phản hồi HTTP được tạo 201. Điều này chỉ ra rằng tài nguyên đã được tạo thành công</w:t>
      </w:r>
      <w:r w:rsidR="009E157F">
        <w:t>.</w:t>
      </w:r>
    </w:p>
    <w:p w14:paraId="024A7F77" w14:textId="1C35660C" w:rsidR="00E67FDB" w:rsidRDefault="007B5045" w:rsidP="007B5045">
      <w:pPr>
        <w:pStyle w:val="SubStepAlpha"/>
      </w:pPr>
      <w:r w:rsidRPr="007B5045">
        <w:t>Bạn có thể xác minh rằng cổng đã được tạo bằng cách nhập show ip int brief trên R1. Bạn cũng có thể chạy tab Postman có chứa yêu cầu nhận thông tin về các cổng trên R1 đã được tạ</w:t>
      </w:r>
      <w:r>
        <w:t>o trong Part</w:t>
      </w:r>
      <w:r w:rsidRPr="007B5045">
        <w:t xml:space="preserve"> 4 của lab này</w:t>
      </w:r>
      <w:r w:rsidR="009E157F">
        <w:t>.</w:t>
      </w:r>
    </w:p>
    <w:p w14:paraId="7F089BAB" w14:textId="218B9622" w:rsidR="00E67FDB" w:rsidRDefault="00E67FDB" w:rsidP="00E67FDB">
      <w:pPr>
        <w:pStyle w:val="ConfigWindow"/>
      </w:pPr>
      <w:r>
        <w:t>Open configuration window</w:t>
      </w:r>
    </w:p>
    <w:p w14:paraId="0848EC1C" w14:textId="77777777" w:rsidR="009E157F" w:rsidRDefault="009E157F" w:rsidP="009E157F">
      <w:pPr>
        <w:pStyle w:val="CMD"/>
      </w:pPr>
      <w:r>
        <w:t xml:space="preserve">R1# </w:t>
      </w:r>
      <w:r w:rsidRPr="009E157F">
        <w:rPr>
          <w:b/>
          <w:bCs/>
        </w:rPr>
        <w:t>show ip interface brief</w:t>
      </w:r>
    </w:p>
    <w:p w14:paraId="70969176" w14:textId="77777777" w:rsidR="009E157F" w:rsidRDefault="009E157F" w:rsidP="009E157F">
      <w:pPr>
        <w:pStyle w:val="CMDOutput"/>
      </w:pPr>
      <w:r>
        <w:t>Any interface listed with OK? value "NO" does not have a valid configuration</w:t>
      </w:r>
    </w:p>
    <w:p w14:paraId="5B574AE9" w14:textId="77777777" w:rsidR="009E157F" w:rsidRDefault="009E157F" w:rsidP="009E157F">
      <w:pPr>
        <w:pStyle w:val="CMDOutput"/>
      </w:pPr>
    </w:p>
    <w:p w14:paraId="3EE1ADFA" w14:textId="77777777" w:rsidR="009E157F" w:rsidRDefault="009E157F" w:rsidP="009E157F">
      <w:pPr>
        <w:pStyle w:val="CMDOutput"/>
      </w:pPr>
      <w:r>
        <w:t>Interface              IP-Address      OK? Method Status                Protocol</w:t>
      </w:r>
    </w:p>
    <w:p w14:paraId="72DC27C9" w14:textId="77777777" w:rsidR="009E157F" w:rsidRDefault="009E157F" w:rsidP="009E157F">
      <w:pPr>
        <w:pStyle w:val="CMDOutput"/>
      </w:pPr>
      <w:r>
        <w:t xml:space="preserve">GigabitEthernet0/0/0   unassigned      YES </w:t>
      </w:r>
      <w:proofErr w:type="gramStart"/>
      <w:r>
        <w:t>unset  administratively</w:t>
      </w:r>
      <w:proofErr w:type="gramEnd"/>
      <w:r>
        <w:t xml:space="preserve"> down down</w:t>
      </w:r>
    </w:p>
    <w:p w14:paraId="02EF2D4E" w14:textId="77777777" w:rsidR="009E157F" w:rsidRDefault="009E157F" w:rsidP="009E157F">
      <w:pPr>
        <w:pStyle w:val="CMDOutput"/>
      </w:pPr>
      <w:r>
        <w:t>GigabitEthernet0/0/1   192.168.1.1     YES manual up                    up</w:t>
      </w:r>
    </w:p>
    <w:p w14:paraId="2CA9B060" w14:textId="77777777" w:rsidR="009E157F" w:rsidRDefault="009E157F" w:rsidP="009E157F">
      <w:pPr>
        <w:pStyle w:val="CMDOutput"/>
      </w:pPr>
      <w:r>
        <w:t xml:space="preserve">Serial0/1/0            unassigned      </w:t>
      </w:r>
      <w:proofErr w:type="gramStart"/>
      <w:r>
        <w:t>NO  unset</w:t>
      </w:r>
      <w:proofErr w:type="gramEnd"/>
      <w:r>
        <w:t xml:space="preserve">  down                  down</w:t>
      </w:r>
    </w:p>
    <w:p w14:paraId="04E01EB5" w14:textId="77777777" w:rsidR="009E157F" w:rsidRDefault="009E157F" w:rsidP="009E157F">
      <w:pPr>
        <w:pStyle w:val="CMDOutput"/>
      </w:pPr>
      <w:r>
        <w:t xml:space="preserve">Serial0/1/1            unassigned      </w:t>
      </w:r>
      <w:proofErr w:type="gramStart"/>
      <w:r>
        <w:t>NO  unset</w:t>
      </w:r>
      <w:proofErr w:type="gramEnd"/>
      <w:r>
        <w:t xml:space="preserve">  down                  down</w:t>
      </w:r>
    </w:p>
    <w:p w14:paraId="2506C957" w14:textId="77777777" w:rsidR="009E157F" w:rsidRDefault="009E157F" w:rsidP="009E157F">
      <w:pPr>
        <w:pStyle w:val="CMDOutput"/>
      </w:pPr>
      <w:r>
        <w:t xml:space="preserve">GigabitEthernet0       unassigned      YES </w:t>
      </w:r>
      <w:proofErr w:type="gramStart"/>
      <w:r>
        <w:t>unset  administratively</w:t>
      </w:r>
      <w:proofErr w:type="gramEnd"/>
      <w:r>
        <w:t xml:space="preserve"> down down</w:t>
      </w:r>
    </w:p>
    <w:p w14:paraId="560479B1" w14:textId="64442E5D" w:rsidR="00C61A8D" w:rsidRDefault="009E157F">
      <w:pPr>
        <w:pStyle w:val="CMDOutput"/>
      </w:pPr>
      <w:r w:rsidRPr="009E157F">
        <w:rPr>
          <w:highlight w:val="yellow"/>
        </w:rPr>
        <w:t xml:space="preserve">Loopback1              10.1.1.1        YES </w:t>
      </w:r>
      <w:proofErr w:type="gramStart"/>
      <w:r w:rsidRPr="009E157F">
        <w:rPr>
          <w:highlight w:val="yellow"/>
        </w:rPr>
        <w:t>other  up</w:t>
      </w:r>
      <w:proofErr w:type="gramEnd"/>
      <w:r w:rsidRPr="009E157F">
        <w:rPr>
          <w:highlight w:val="yellow"/>
        </w:rPr>
        <w:t xml:space="preserve">                    up</w:t>
      </w:r>
    </w:p>
    <w:p w14:paraId="04BD4D5A" w14:textId="77777777" w:rsidR="00E67FDB" w:rsidRDefault="00E67FDB" w:rsidP="00E67FDB">
      <w:pPr>
        <w:pStyle w:val="ConfigWindow"/>
      </w:pPr>
      <w:r>
        <w:t>Close configuration window</w:t>
      </w:r>
    </w:p>
    <w:p w14:paraId="6D4D2533" w14:textId="181B304B" w:rsidR="003F2706" w:rsidRDefault="0061374A" w:rsidP="0074218E">
      <w:pPr>
        <w:pStyle w:val="Heading2"/>
      </w:pPr>
      <w:r>
        <w:t>Sử</w:t>
      </w:r>
      <w:bookmarkStart w:id="1" w:name="_GoBack"/>
      <w:bookmarkEnd w:id="1"/>
      <w:r w:rsidR="001E5570">
        <w:t xml:space="preserve"> dụng</w:t>
      </w:r>
      <w:r w:rsidR="00DF7255">
        <w:t xml:space="preserve"> </w:t>
      </w:r>
      <w:r w:rsidR="001E5570">
        <w:t xml:space="preserve">script </w:t>
      </w:r>
      <w:r w:rsidR="00DF7255">
        <w:t xml:space="preserve">Python </w:t>
      </w:r>
      <w:r w:rsidR="001E5570">
        <w:t>để gửi</w:t>
      </w:r>
      <w:r w:rsidR="00DF7255">
        <w:t xml:space="preserve"> GET Requests</w:t>
      </w:r>
    </w:p>
    <w:p w14:paraId="4398F583" w14:textId="7E9E0A48" w:rsidR="00DF7255" w:rsidRDefault="001E5570" w:rsidP="00DF7255">
      <w:pPr>
        <w:pStyle w:val="BodyTextL25"/>
      </w:pPr>
      <w:r>
        <w:t>Trong</w:t>
      </w:r>
      <w:r w:rsidR="00DF7255">
        <w:t xml:space="preserve"> Part 6, </w:t>
      </w:r>
      <w:r>
        <w:t>Chúng ta sẽ viết script Python để gửi yêu cầu GET đến</w:t>
      </w:r>
      <w:r w:rsidR="00DF7255">
        <w:t xml:space="preserve"> R1.</w:t>
      </w:r>
    </w:p>
    <w:p w14:paraId="5E0F704A" w14:textId="06FEC0B1" w:rsidR="00DF7255" w:rsidRDefault="00526249" w:rsidP="00526249">
      <w:pPr>
        <w:pStyle w:val="Heading3"/>
      </w:pPr>
      <w:proofErr w:type="gramStart"/>
      <w:r w:rsidRPr="00526249">
        <w:t>Nhập mô-đun và tắt cảnh báo SSL</w:t>
      </w:r>
      <w:r w:rsidR="00DF7255">
        <w:t>.</w:t>
      </w:r>
      <w:proofErr w:type="gramEnd"/>
    </w:p>
    <w:p w14:paraId="1153AE96" w14:textId="3DD8B25B" w:rsidR="00DF7255" w:rsidRPr="00DF7255" w:rsidRDefault="00526249" w:rsidP="00DF7255">
      <w:pPr>
        <w:pStyle w:val="SubStepAlpha"/>
      </w:pPr>
      <w:r>
        <w:t>Mở IDLE. Sau đó nhấn</w:t>
      </w:r>
      <w:r w:rsidR="00DF7255" w:rsidRPr="00DF7255">
        <w:t xml:space="preserve"> </w:t>
      </w:r>
      <w:r w:rsidR="00DF7255" w:rsidRPr="00786218">
        <w:rPr>
          <w:b/>
          <w:bCs/>
        </w:rPr>
        <w:t>File &gt; New File</w:t>
      </w:r>
      <w:r w:rsidR="00DF7255" w:rsidRPr="00DF7255">
        <w:t xml:space="preserve"> </w:t>
      </w:r>
      <w:r>
        <w:t>để mở</w:t>
      </w:r>
      <w:r w:rsidR="00DF7255" w:rsidRPr="00DF7255">
        <w:t xml:space="preserve"> IDLE Editor. </w:t>
      </w:r>
    </w:p>
    <w:p w14:paraId="525D72F4" w14:textId="4A79BA90" w:rsidR="00DF7255" w:rsidRPr="00DF7255" w:rsidRDefault="00526249" w:rsidP="00DF7255">
      <w:pPr>
        <w:pStyle w:val="SubStepAlpha"/>
      </w:pPr>
      <w:r>
        <w:t>Lưu file tên</w:t>
      </w:r>
      <w:r w:rsidR="00DF7255" w:rsidRPr="00DF7255">
        <w:t xml:space="preserve"> </w:t>
      </w:r>
      <w:r w:rsidR="00DF7255" w:rsidRPr="00786218">
        <w:rPr>
          <w:b/>
          <w:bCs/>
        </w:rPr>
        <w:t>restconf-</w:t>
      </w:r>
      <w:r w:rsidR="00786218" w:rsidRPr="00786218">
        <w:rPr>
          <w:b/>
          <w:bCs/>
        </w:rPr>
        <w:t>get</w:t>
      </w:r>
      <w:r w:rsidR="00DF7255" w:rsidRPr="00786218">
        <w:rPr>
          <w:b/>
          <w:bCs/>
        </w:rPr>
        <w:t>.py</w:t>
      </w:r>
      <w:r w:rsidR="00DF7255" w:rsidRPr="00DF7255">
        <w:t xml:space="preserve">. </w:t>
      </w:r>
    </w:p>
    <w:p w14:paraId="660FD8E6" w14:textId="578D79BC" w:rsidR="00E67FDB" w:rsidRDefault="00526249" w:rsidP="00526249">
      <w:pPr>
        <w:pStyle w:val="SubStepAlpha"/>
      </w:pPr>
      <w:r w:rsidRPr="00526249">
        <w:t>Nhập các lệnh sau để nhập các mô-đun được yêu cầu và tắt cảnh báo chứng chỉ SSL</w:t>
      </w:r>
      <w:r w:rsidR="00DF7255" w:rsidRPr="00DF7255">
        <w:t>:</w:t>
      </w:r>
    </w:p>
    <w:p w14:paraId="01209800" w14:textId="77777777" w:rsidR="00DF7255" w:rsidRPr="00DF7255" w:rsidRDefault="00DF7255" w:rsidP="00DF7255">
      <w:pPr>
        <w:pStyle w:val="CMD"/>
      </w:pPr>
      <w:r w:rsidRPr="00DF7255">
        <w:t>import json</w:t>
      </w:r>
    </w:p>
    <w:p w14:paraId="5A73F5F7" w14:textId="77777777" w:rsidR="00DF7255" w:rsidRPr="00DF7255" w:rsidRDefault="00DF7255" w:rsidP="00DF7255">
      <w:pPr>
        <w:pStyle w:val="CMD"/>
      </w:pPr>
      <w:r w:rsidRPr="00DF7255">
        <w:t>import requests</w:t>
      </w:r>
    </w:p>
    <w:p w14:paraId="2DAFE6E4" w14:textId="77777777" w:rsidR="00DF7255" w:rsidRDefault="00DF7255" w:rsidP="00DF7255">
      <w:pPr>
        <w:pStyle w:val="CMD"/>
      </w:pPr>
      <w:r w:rsidRPr="00DF7255">
        <w:t>requests.packages.urllib3.disable_</w:t>
      </w:r>
      <w:proofErr w:type="gramStart"/>
      <w:r w:rsidRPr="00DF7255">
        <w:t>warnings()</w:t>
      </w:r>
      <w:proofErr w:type="gramEnd"/>
    </w:p>
    <w:p w14:paraId="4769CD95" w14:textId="1A5F9024" w:rsidR="00DF7255" w:rsidRDefault="00526249" w:rsidP="00DF7255">
      <w:pPr>
        <w:pStyle w:val="BodyTextL50"/>
      </w:pPr>
      <w:proofErr w:type="gramStart"/>
      <w:r w:rsidRPr="00526249">
        <w:t>Mô-đun json bao gồm các phương thức để chuyển đổi dữ liệu JSON thành các đối tượng Python và ngược lại.</w:t>
      </w:r>
      <w:proofErr w:type="gramEnd"/>
      <w:r w:rsidRPr="00526249">
        <w:t xml:space="preserve"> Mô-đun yêu cầu có các phương thức cho phép chúng ta gửi các yêu cầu REST đến một URI</w:t>
      </w:r>
      <w:r w:rsidR="00DF7255">
        <w:t xml:space="preserve">. </w:t>
      </w:r>
    </w:p>
    <w:p w14:paraId="4100B43B" w14:textId="2468DDE3" w:rsidR="00DF7255" w:rsidRDefault="00526249" w:rsidP="00526249">
      <w:pPr>
        <w:pStyle w:val="Heading3"/>
      </w:pPr>
      <w:proofErr w:type="gramStart"/>
      <w:r w:rsidRPr="00526249">
        <w:t>Tạo các biến sẽ là thành phần của yêu cầu</w:t>
      </w:r>
      <w:r w:rsidR="00983E0A">
        <w:t>.</w:t>
      </w:r>
      <w:proofErr w:type="gramEnd"/>
    </w:p>
    <w:p w14:paraId="530F12E0" w14:textId="441D56AD" w:rsidR="00DF7255" w:rsidRDefault="00526249" w:rsidP="00DF7255">
      <w:pPr>
        <w:pStyle w:val="BodyTextL25"/>
      </w:pPr>
      <w:proofErr w:type="gramStart"/>
      <w:r w:rsidRPr="00526249">
        <w:t xml:space="preserve">Tạo một biến chuỗi để giữ URI điểm cuối API và hai từ điển, một cho các tiêu đề yêu cầu và một cho </w:t>
      </w:r>
      <w:r>
        <w:t xml:space="preserve">phần </w:t>
      </w:r>
      <w:r w:rsidRPr="00526249">
        <w:t>thân JSON.</w:t>
      </w:r>
      <w:proofErr w:type="gramEnd"/>
      <w:r w:rsidRPr="00526249">
        <w:t xml:space="preserve"> </w:t>
      </w:r>
      <w:proofErr w:type="gramStart"/>
      <w:r w:rsidRPr="00526249">
        <w:t>Lưu ý rằng đây là tất cả các nhiệm vụ giống như bạn đã hoàn thành trong ứng dụng Postman</w:t>
      </w:r>
      <w:r w:rsidR="00DF7255">
        <w:t>.</w:t>
      </w:r>
      <w:proofErr w:type="gramEnd"/>
    </w:p>
    <w:p w14:paraId="0453F43E" w14:textId="71DB8D7E" w:rsidR="00507489" w:rsidRPr="00E67FDB" w:rsidRDefault="00526249" w:rsidP="00DF7255">
      <w:pPr>
        <w:pStyle w:val="SubStepAlpha"/>
        <w:numPr>
          <w:ilvl w:val="3"/>
          <w:numId w:val="21"/>
        </w:numPr>
      </w:pPr>
      <w:r>
        <w:t xml:space="preserve">Tạo biến </w:t>
      </w:r>
      <w:r w:rsidR="00DF7255">
        <w:rPr>
          <w:b/>
        </w:rPr>
        <w:t>api</w:t>
      </w:r>
      <w:r w:rsidR="00DF7255" w:rsidRPr="00E36BCA">
        <w:rPr>
          <w:b/>
        </w:rPr>
        <w:t>_url</w:t>
      </w:r>
      <w:r w:rsidR="00DF7255">
        <w:t xml:space="preserve"> </w:t>
      </w:r>
      <w:r>
        <w:t>và đăng ký</w:t>
      </w:r>
      <w:r w:rsidR="00DF7255">
        <w:t xml:space="preserve"> URL</w:t>
      </w:r>
      <w:r w:rsidR="00AE38AD">
        <w:t xml:space="preserve"> </w:t>
      </w:r>
      <w:r>
        <w:t>sẽ kết nối thông tin cổng</w:t>
      </w:r>
      <w:r w:rsidR="00AE38AD">
        <w:t xml:space="preserve"> R1.</w:t>
      </w:r>
    </w:p>
    <w:p w14:paraId="253F4F7B" w14:textId="77777777" w:rsidR="00DF7255" w:rsidRDefault="00DF7255" w:rsidP="00DF7255">
      <w:pPr>
        <w:pStyle w:val="CMDOutput"/>
      </w:pPr>
      <w:r w:rsidRPr="00642947">
        <w:rPr>
          <w:color w:val="000000"/>
        </w:rPr>
        <w:t xml:space="preserve">api_url </w:t>
      </w:r>
      <w:r w:rsidRPr="00642947">
        <w:rPr>
          <w:color w:val="808030"/>
        </w:rPr>
        <w:t>=</w:t>
      </w:r>
      <w:r w:rsidRPr="00642947">
        <w:rPr>
          <w:color w:val="000000"/>
        </w:rPr>
        <w:t xml:space="preserve"> </w:t>
      </w:r>
      <w:r w:rsidRPr="00642947">
        <w:t>"https://</w:t>
      </w:r>
      <w:r>
        <w:t>192.168.</w:t>
      </w:r>
      <w:r w:rsidR="00983E0A">
        <w:t>1.1</w:t>
      </w:r>
      <w:r w:rsidRPr="00642947">
        <w:t>/restconf/data/ietf-interfaces:interfaces"</w:t>
      </w:r>
    </w:p>
    <w:p w14:paraId="04BDB1CF" w14:textId="6C569992" w:rsidR="00E67FDB" w:rsidRDefault="00F21662" w:rsidP="00983E0A">
      <w:pPr>
        <w:pStyle w:val="SubStepAlpha"/>
        <w:numPr>
          <w:ilvl w:val="3"/>
          <w:numId w:val="21"/>
        </w:numPr>
      </w:pPr>
      <w:r>
        <w:t>Tạo biến từ điển tên</w:t>
      </w:r>
      <w:r w:rsidR="00DF7255">
        <w:t xml:space="preserve"> </w:t>
      </w:r>
      <w:r w:rsidR="00DF7255" w:rsidRPr="0024785A">
        <w:rPr>
          <w:b/>
        </w:rPr>
        <w:t>headers</w:t>
      </w:r>
      <w:r w:rsidR="00DF7255">
        <w:t xml:space="preserve"> </w:t>
      </w:r>
      <w:r>
        <w:t>có keys là</w:t>
      </w:r>
      <w:r w:rsidR="00DF7255">
        <w:t xml:space="preserve"> </w:t>
      </w:r>
      <w:r w:rsidR="00DF7255" w:rsidRPr="001A1AC0">
        <w:rPr>
          <w:b/>
        </w:rPr>
        <w:t>Accept</w:t>
      </w:r>
      <w:r>
        <w:t xml:space="preserve"> và</w:t>
      </w:r>
      <w:r w:rsidR="00DF7255">
        <w:t xml:space="preserve"> </w:t>
      </w:r>
      <w:r w:rsidR="00DF7255" w:rsidRPr="001A1AC0">
        <w:rPr>
          <w:b/>
        </w:rPr>
        <w:t>C</w:t>
      </w:r>
      <w:r w:rsidR="00DF7255" w:rsidRPr="00FE3963">
        <w:rPr>
          <w:b/>
        </w:rPr>
        <w:t>ontent-type</w:t>
      </w:r>
      <w:r w:rsidR="00DF7255">
        <w:t xml:space="preserve"> </w:t>
      </w:r>
      <w:r>
        <w:t>và đăng ký giá trị của</w:t>
      </w:r>
      <w:r w:rsidR="00DF7255">
        <w:t xml:space="preserve"> keys </w:t>
      </w:r>
      <w:r>
        <w:t xml:space="preserve">là </w:t>
      </w:r>
      <w:r w:rsidR="00DF7255" w:rsidRPr="001A1AC0">
        <w:rPr>
          <w:b/>
        </w:rPr>
        <w:t>application/yang-data+json</w:t>
      </w:r>
      <w:r w:rsidR="00DF7255">
        <w:t>.</w:t>
      </w:r>
    </w:p>
    <w:p w14:paraId="48C7E89C" w14:textId="77777777" w:rsidR="00DF7255" w:rsidRPr="00983E0A" w:rsidRDefault="00DF7255" w:rsidP="00983E0A">
      <w:pPr>
        <w:pStyle w:val="CMDOutput"/>
      </w:pPr>
      <w:proofErr w:type="gramStart"/>
      <w:r w:rsidRPr="00983E0A">
        <w:lastRenderedPageBreak/>
        <w:t>headers</w:t>
      </w:r>
      <w:proofErr w:type="gramEnd"/>
      <w:r w:rsidRPr="00983E0A">
        <w:t xml:space="preserve"> = { "Accept": "application/yang-data+json", </w:t>
      </w:r>
    </w:p>
    <w:p w14:paraId="38337BEB" w14:textId="77777777" w:rsidR="00DF7255" w:rsidRPr="00983E0A" w:rsidRDefault="00DF7255" w:rsidP="00983E0A">
      <w:pPr>
        <w:pStyle w:val="CMDOutput"/>
      </w:pPr>
      <w:r w:rsidRPr="00983E0A">
        <w:t xml:space="preserve">            "Content-type":"application/yang-data+json"</w:t>
      </w:r>
    </w:p>
    <w:p w14:paraId="2A25B8A5" w14:textId="77777777" w:rsidR="00DF7255" w:rsidRDefault="00DF7255" w:rsidP="00983E0A">
      <w:pPr>
        <w:pStyle w:val="CMDOutput"/>
      </w:pPr>
      <w:r w:rsidRPr="00983E0A">
        <w:t xml:space="preserve">           }</w:t>
      </w:r>
    </w:p>
    <w:p w14:paraId="40E28E51" w14:textId="749F558A" w:rsidR="00E67FDB" w:rsidRPr="00E67FDB" w:rsidRDefault="00F21662" w:rsidP="00F21662">
      <w:pPr>
        <w:pStyle w:val="SubStepAlpha"/>
        <w:numPr>
          <w:ilvl w:val="3"/>
          <w:numId w:val="21"/>
        </w:numPr>
      </w:pPr>
      <w:r w:rsidRPr="00F21662">
        <w:t xml:space="preserve">Tạo một biến tuple Python có tên </w:t>
      </w:r>
      <w:r w:rsidRPr="00F21662">
        <w:rPr>
          <w:b/>
        </w:rPr>
        <w:t>basicauth</w:t>
      </w:r>
      <w:r w:rsidRPr="00F21662">
        <w:t xml:space="preserve"> có hai khóa cần thiết để xác thực, </w:t>
      </w:r>
      <w:r w:rsidRPr="00F21662">
        <w:rPr>
          <w:b/>
        </w:rPr>
        <w:t>username</w:t>
      </w:r>
      <w:r w:rsidRPr="00F21662">
        <w:t xml:space="preserve"> và </w:t>
      </w:r>
      <w:r w:rsidRPr="00F21662">
        <w:rPr>
          <w:b/>
        </w:rPr>
        <w:t>password</w:t>
      </w:r>
      <w:r w:rsidR="00DF7255">
        <w:t>.</w:t>
      </w:r>
    </w:p>
    <w:p w14:paraId="4DC6FC84" w14:textId="77777777" w:rsidR="00DF7255" w:rsidRDefault="00DF7255" w:rsidP="00DF7255">
      <w:pPr>
        <w:pStyle w:val="CMDOutput"/>
        <w:rPr>
          <w:color w:val="808030"/>
        </w:rPr>
      </w:pPr>
      <w:proofErr w:type="gramStart"/>
      <w:r w:rsidRPr="00642947">
        <w:rPr>
          <w:color w:val="000000"/>
        </w:rPr>
        <w:t>basicauth</w:t>
      </w:r>
      <w:proofErr w:type="gramEnd"/>
      <w:r w:rsidRPr="00642947">
        <w:rPr>
          <w:color w:val="000000"/>
        </w:rPr>
        <w:t xml:space="preserve"> </w:t>
      </w:r>
      <w:r w:rsidRPr="00642947">
        <w:rPr>
          <w:color w:val="808030"/>
        </w:rPr>
        <w:t>=</w:t>
      </w:r>
      <w:r w:rsidRPr="00642947">
        <w:rPr>
          <w:color w:val="000000"/>
        </w:rPr>
        <w:t xml:space="preserve"> </w:t>
      </w:r>
      <w:r w:rsidRPr="00642947">
        <w:rPr>
          <w:color w:val="808030"/>
        </w:rPr>
        <w:t>(</w:t>
      </w:r>
      <w:r w:rsidRPr="00642947">
        <w:t>"cisco"</w:t>
      </w:r>
      <w:r w:rsidRPr="00642947">
        <w:rPr>
          <w:color w:val="808030"/>
        </w:rPr>
        <w:t>,</w:t>
      </w:r>
      <w:r w:rsidRPr="00642947">
        <w:rPr>
          <w:color w:val="000000"/>
        </w:rPr>
        <w:t xml:space="preserve"> </w:t>
      </w:r>
      <w:r w:rsidRPr="00642947">
        <w:t>"cisco123!"</w:t>
      </w:r>
      <w:r w:rsidRPr="00642947">
        <w:rPr>
          <w:color w:val="808030"/>
        </w:rPr>
        <w:t>)</w:t>
      </w:r>
    </w:p>
    <w:p w14:paraId="4A8CDDEB" w14:textId="56C7D5BC" w:rsidR="00DF7255" w:rsidRDefault="00F21662" w:rsidP="00F21662">
      <w:pPr>
        <w:pStyle w:val="Heading3"/>
      </w:pPr>
      <w:proofErr w:type="gramStart"/>
      <w:r w:rsidRPr="00F21662">
        <w:t>Tạo một biến để gửi yêu cầu và lưu trữ phản hồi JSON</w:t>
      </w:r>
      <w:r w:rsidR="009F54FF">
        <w:t>.</w:t>
      </w:r>
      <w:proofErr w:type="gramEnd"/>
    </w:p>
    <w:p w14:paraId="192A629B" w14:textId="2D92CC48" w:rsidR="00DF7255" w:rsidRDefault="00F21662" w:rsidP="00DF7255">
      <w:pPr>
        <w:pStyle w:val="BodyTextL25"/>
      </w:pPr>
      <w:proofErr w:type="gramStart"/>
      <w:r w:rsidRPr="00F21662">
        <w:t>Sử dụng các biến được tạo ở bước trước làm tham số cho phương thức request.get ().</w:t>
      </w:r>
      <w:proofErr w:type="gramEnd"/>
      <w:r w:rsidRPr="00F21662">
        <w:t xml:space="preserve"> </w:t>
      </w:r>
      <w:proofErr w:type="gramStart"/>
      <w:r w:rsidRPr="00F21662">
        <w:t>Phương thức này gửi yêu cầu HTTP GET đến API RESTCONF trên R1.</w:t>
      </w:r>
      <w:proofErr w:type="gramEnd"/>
      <w:r w:rsidRPr="00F21662">
        <w:t xml:space="preserve"> </w:t>
      </w:r>
      <w:proofErr w:type="gramStart"/>
      <w:r w:rsidRPr="00F21662">
        <w:t>Gán kết quả của yêu cầu cho một biến có tên là resp. Biến đó sẽ giữ phản hồi JSON từ API.</w:t>
      </w:r>
      <w:proofErr w:type="gramEnd"/>
      <w:r w:rsidRPr="00F21662">
        <w:t xml:space="preserve"> </w:t>
      </w:r>
      <w:proofErr w:type="gramStart"/>
      <w:r w:rsidRPr="00F21662">
        <w:t>Nếu yêu cầu thành công, JSON sẽ chứa mô hình dữ liệu YANG được trả về</w:t>
      </w:r>
      <w:r w:rsidR="00DF7255">
        <w:t>.</w:t>
      </w:r>
      <w:proofErr w:type="gramEnd"/>
    </w:p>
    <w:p w14:paraId="0A158CCF" w14:textId="2913D502" w:rsidR="00E67FDB" w:rsidRDefault="000A14DB" w:rsidP="000A14DB">
      <w:pPr>
        <w:pStyle w:val="SubStepAlpha"/>
      </w:pPr>
      <w:r w:rsidRPr="000A14DB">
        <w:t>Nhập câu lệnh sau</w:t>
      </w:r>
      <w:r w:rsidR="00DF7255">
        <w:t>:</w:t>
      </w:r>
    </w:p>
    <w:p w14:paraId="3E60455D" w14:textId="77777777" w:rsidR="00DF7255" w:rsidRDefault="00DF7255" w:rsidP="009F54FF">
      <w:pPr>
        <w:pStyle w:val="CMDOutput"/>
      </w:pPr>
      <w:proofErr w:type="gramStart"/>
      <w:r>
        <w:t>resp</w:t>
      </w:r>
      <w:proofErr w:type="gramEnd"/>
      <w:r>
        <w:t xml:space="preserve"> = requests.get(api_url, auth=</w:t>
      </w:r>
      <w:r w:rsidRPr="00BA56E2">
        <w:t>basicauth,</w:t>
      </w:r>
      <w:r>
        <w:t xml:space="preserve"> </w:t>
      </w:r>
      <w:r w:rsidRPr="007E2880">
        <w:t>headers=headers,</w:t>
      </w:r>
      <w:r>
        <w:t xml:space="preserve"> </w:t>
      </w:r>
      <w:r w:rsidRPr="007E2880">
        <w:t>verify=False)</w:t>
      </w:r>
    </w:p>
    <w:p w14:paraId="77426684" w14:textId="4A3A7FFA" w:rsidR="00DF7255" w:rsidRDefault="000A14DB" w:rsidP="00DF7255">
      <w:pPr>
        <w:pStyle w:val="BodyTextL25"/>
        <w:keepNext/>
      </w:pPr>
      <w:r w:rsidRPr="000A14DB">
        <w:t>Bảng dưới đây liệt kê các yếu tố khác nhau của câu lệnh này</w:t>
      </w:r>
      <w:r w:rsidR="00DF7255">
        <w:t>:</w:t>
      </w:r>
    </w:p>
    <w:tbl>
      <w:tblPr>
        <w:tblStyle w:val="LabTableStyle"/>
        <w:tblW w:w="0" w:type="auto"/>
        <w:tblLook w:val="04A0" w:firstRow="1" w:lastRow="0" w:firstColumn="1" w:lastColumn="0" w:noHBand="0" w:noVBand="1"/>
        <w:tblDescription w:val="The table consists of the elements of the requests get method and explanations of each element."/>
      </w:tblPr>
      <w:tblGrid>
        <w:gridCol w:w="2425"/>
        <w:gridCol w:w="7285"/>
      </w:tblGrid>
      <w:tr w:rsidR="00DF7255" w:rsidRPr="000B4FC5" w14:paraId="0D38799E" w14:textId="77777777" w:rsidTr="00C61A8D">
        <w:trPr>
          <w:cnfStyle w:val="100000000000" w:firstRow="1" w:lastRow="0" w:firstColumn="0" w:lastColumn="0" w:oddVBand="0" w:evenVBand="0" w:oddHBand="0" w:evenHBand="0" w:firstRowFirstColumn="0" w:firstRowLastColumn="0" w:lastRowFirstColumn="0" w:lastRowLastColumn="0"/>
          <w:tblHeader/>
        </w:trPr>
        <w:tc>
          <w:tcPr>
            <w:tcW w:w="2425" w:type="dxa"/>
          </w:tcPr>
          <w:p w14:paraId="4963C8D1" w14:textId="70D3FA9E" w:rsidR="00DF7255" w:rsidRPr="000B4FC5" w:rsidRDefault="000A14DB" w:rsidP="0023478B">
            <w:pPr>
              <w:pStyle w:val="BodyTextL25"/>
              <w:ind w:left="0"/>
              <w:rPr>
                <w:b/>
              </w:rPr>
            </w:pPr>
            <w:r>
              <w:rPr>
                <w:b/>
              </w:rPr>
              <w:t>Thuộc tính</w:t>
            </w:r>
          </w:p>
        </w:tc>
        <w:tc>
          <w:tcPr>
            <w:tcW w:w="7285" w:type="dxa"/>
          </w:tcPr>
          <w:p w14:paraId="141BE54D" w14:textId="6C15C911" w:rsidR="00DF7255" w:rsidRPr="000B4FC5" w:rsidRDefault="003C17AB" w:rsidP="0023478B">
            <w:pPr>
              <w:pStyle w:val="BodyTextL25"/>
              <w:ind w:left="0"/>
              <w:rPr>
                <w:b/>
              </w:rPr>
            </w:pPr>
            <w:r>
              <w:rPr>
                <w:b/>
              </w:rPr>
              <w:t>Giải thích</w:t>
            </w:r>
          </w:p>
        </w:tc>
      </w:tr>
      <w:tr w:rsidR="00DF7255" w14:paraId="06C4EA10" w14:textId="77777777" w:rsidTr="0023478B">
        <w:tc>
          <w:tcPr>
            <w:tcW w:w="2425" w:type="dxa"/>
          </w:tcPr>
          <w:p w14:paraId="4A9E502E" w14:textId="77777777" w:rsidR="00DF7255" w:rsidRPr="00F93DEB" w:rsidRDefault="00DF7255" w:rsidP="0023478B">
            <w:pPr>
              <w:pStyle w:val="TableText"/>
              <w:rPr>
                <w:rFonts w:ascii="Courier New" w:hAnsi="Courier New" w:cs="Courier New"/>
              </w:rPr>
            </w:pPr>
            <w:r w:rsidRPr="00F93DEB">
              <w:rPr>
                <w:rFonts w:ascii="Courier New" w:hAnsi="Courier New" w:cs="Courier New"/>
              </w:rPr>
              <w:t>resp</w:t>
            </w:r>
          </w:p>
        </w:tc>
        <w:tc>
          <w:tcPr>
            <w:tcW w:w="7285" w:type="dxa"/>
          </w:tcPr>
          <w:p w14:paraId="3676CDE0" w14:textId="3EEAB1A4" w:rsidR="00DF7255" w:rsidRDefault="003C17AB" w:rsidP="00B8457C">
            <w:pPr>
              <w:pStyle w:val="TableText"/>
            </w:pPr>
            <w:r>
              <w:t xml:space="preserve">Biến giữ phản hồi từ </w:t>
            </w:r>
            <w:r w:rsidR="00B8457C">
              <w:t>A</w:t>
            </w:r>
            <w:r>
              <w:t>PI</w:t>
            </w:r>
            <w:r w:rsidR="00DF7255">
              <w:t>.</w:t>
            </w:r>
          </w:p>
        </w:tc>
      </w:tr>
      <w:tr w:rsidR="00DF7255" w14:paraId="78E6187D" w14:textId="77777777" w:rsidTr="0023478B">
        <w:tc>
          <w:tcPr>
            <w:tcW w:w="2425" w:type="dxa"/>
          </w:tcPr>
          <w:p w14:paraId="4B541991" w14:textId="77777777" w:rsidR="00DF7255" w:rsidRPr="00F93DEB" w:rsidRDefault="00DF7255" w:rsidP="0023478B">
            <w:pPr>
              <w:pStyle w:val="TableText"/>
              <w:rPr>
                <w:rFonts w:ascii="Courier New" w:hAnsi="Courier New" w:cs="Courier New"/>
              </w:rPr>
            </w:pPr>
            <w:r w:rsidRPr="00F93DEB">
              <w:rPr>
                <w:rFonts w:ascii="Courier New" w:hAnsi="Courier New" w:cs="Courier New"/>
              </w:rPr>
              <w:t>requests.</w:t>
            </w:r>
            <w:r>
              <w:rPr>
                <w:rFonts w:ascii="Courier New" w:hAnsi="Courier New" w:cs="Courier New"/>
              </w:rPr>
              <w:t>get</w:t>
            </w:r>
            <w:r w:rsidRPr="00F93DEB">
              <w:rPr>
                <w:rFonts w:ascii="Courier New" w:hAnsi="Courier New" w:cs="Courier New"/>
              </w:rPr>
              <w:t>()</w:t>
            </w:r>
          </w:p>
        </w:tc>
        <w:tc>
          <w:tcPr>
            <w:tcW w:w="7285" w:type="dxa"/>
          </w:tcPr>
          <w:p w14:paraId="74659A87" w14:textId="5D8EEDD7" w:rsidR="00DF7255" w:rsidRDefault="003C17AB" w:rsidP="0023478B">
            <w:pPr>
              <w:pStyle w:val="TableText"/>
            </w:pPr>
            <w:r>
              <w:t>Phương thức để gửi yêu cầu GET</w:t>
            </w:r>
            <w:r w:rsidR="00DF7255">
              <w:t>.</w:t>
            </w:r>
          </w:p>
        </w:tc>
      </w:tr>
      <w:tr w:rsidR="00DF7255" w14:paraId="0FEF4152" w14:textId="77777777" w:rsidTr="0023478B">
        <w:tc>
          <w:tcPr>
            <w:tcW w:w="2425" w:type="dxa"/>
          </w:tcPr>
          <w:p w14:paraId="2E465F88" w14:textId="77777777" w:rsidR="00DF7255" w:rsidRPr="00F93DEB" w:rsidRDefault="00DF7255" w:rsidP="0023478B">
            <w:pPr>
              <w:pStyle w:val="TableText"/>
              <w:rPr>
                <w:rFonts w:ascii="Courier New" w:hAnsi="Courier New" w:cs="Courier New"/>
              </w:rPr>
            </w:pPr>
            <w:r>
              <w:rPr>
                <w:rFonts w:ascii="Courier New" w:hAnsi="Courier New" w:cs="Courier New"/>
              </w:rPr>
              <w:t>api</w:t>
            </w:r>
            <w:r w:rsidRPr="00F93DEB">
              <w:rPr>
                <w:rFonts w:ascii="Courier New" w:hAnsi="Courier New" w:cs="Courier New"/>
              </w:rPr>
              <w:t>_url</w:t>
            </w:r>
          </w:p>
        </w:tc>
        <w:tc>
          <w:tcPr>
            <w:tcW w:w="7285" w:type="dxa"/>
          </w:tcPr>
          <w:p w14:paraId="5CCBC271" w14:textId="5C44B390" w:rsidR="00DF7255" w:rsidRDefault="003C17AB" w:rsidP="0023478B">
            <w:pPr>
              <w:pStyle w:val="TableText"/>
            </w:pPr>
            <w:r>
              <w:t>Biến giữ chuỗi địa chỉ URL</w:t>
            </w:r>
          </w:p>
        </w:tc>
      </w:tr>
      <w:tr w:rsidR="00DF7255" w14:paraId="1EC515CC" w14:textId="77777777" w:rsidTr="0023478B">
        <w:tc>
          <w:tcPr>
            <w:tcW w:w="2425" w:type="dxa"/>
          </w:tcPr>
          <w:p w14:paraId="68A99937" w14:textId="77777777" w:rsidR="00DF7255" w:rsidRPr="00F93DEB" w:rsidRDefault="00DF7255" w:rsidP="0023478B">
            <w:pPr>
              <w:pStyle w:val="TableText"/>
              <w:rPr>
                <w:rFonts w:ascii="Courier New" w:hAnsi="Courier New" w:cs="Courier New"/>
              </w:rPr>
            </w:pPr>
            <w:r>
              <w:rPr>
                <w:rFonts w:ascii="Courier New" w:hAnsi="Courier New" w:cs="Courier New"/>
              </w:rPr>
              <w:t>auth</w:t>
            </w:r>
          </w:p>
        </w:tc>
        <w:tc>
          <w:tcPr>
            <w:tcW w:w="7285" w:type="dxa"/>
          </w:tcPr>
          <w:p w14:paraId="4D67B62F" w14:textId="0208E1C2" w:rsidR="00DF7255" w:rsidRDefault="003C17AB" w:rsidP="0023478B">
            <w:pPr>
              <w:pStyle w:val="TableText"/>
            </w:pPr>
            <w:r w:rsidRPr="003C17AB">
              <w:t>Biến tuple được tạo để giữ thông tin xác thực</w:t>
            </w:r>
            <w:r w:rsidR="009F54FF">
              <w:t>.</w:t>
            </w:r>
          </w:p>
        </w:tc>
      </w:tr>
      <w:tr w:rsidR="00DF7255" w14:paraId="784A0D44" w14:textId="77777777" w:rsidTr="0023478B">
        <w:tc>
          <w:tcPr>
            <w:tcW w:w="2425" w:type="dxa"/>
          </w:tcPr>
          <w:p w14:paraId="09E1FC18" w14:textId="77777777" w:rsidR="00DF7255" w:rsidRPr="00F93DEB" w:rsidRDefault="00DF7255" w:rsidP="0023478B">
            <w:pPr>
              <w:pStyle w:val="TableText"/>
              <w:rPr>
                <w:rFonts w:ascii="Courier New" w:hAnsi="Courier New" w:cs="Courier New"/>
              </w:rPr>
            </w:pPr>
            <w:r w:rsidRPr="00F93DEB">
              <w:rPr>
                <w:rFonts w:ascii="Courier New" w:hAnsi="Courier New" w:cs="Courier New"/>
              </w:rPr>
              <w:t>headers=headers</w:t>
            </w:r>
          </w:p>
        </w:tc>
        <w:tc>
          <w:tcPr>
            <w:tcW w:w="7285" w:type="dxa"/>
          </w:tcPr>
          <w:p w14:paraId="3D90D50C" w14:textId="202427A9" w:rsidR="00DF7255" w:rsidRDefault="00B8457C" w:rsidP="0023478B">
            <w:pPr>
              <w:pStyle w:val="TableText"/>
            </w:pPr>
            <w:r w:rsidRPr="00B8457C">
              <w:t>Một tham số được gán biế</w:t>
            </w:r>
            <w:r>
              <w:t>n headers</w:t>
            </w:r>
          </w:p>
        </w:tc>
      </w:tr>
      <w:tr w:rsidR="00DF7255" w14:paraId="637077E4" w14:textId="77777777" w:rsidTr="0023478B">
        <w:tc>
          <w:tcPr>
            <w:tcW w:w="2425" w:type="dxa"/>
          </w:tcPr>
          <w:p w14:paraId="4BEBD6B9" w14:textId="77777777" w:rsidR="00DF7255" w:rsidRPr="00F93DEB" w:rsidRDefault="00DF7255" w:rsidP="0023478B">
            <w:pPr>
              <w:pStyle w:val="TableText"/>
              <w:rPr>
                <w:rFonts w:ascii="Courier New" w:hAnsi="Courier New" w:cs="Courier New"/>
              </w:rPr>
            </w:pPr>
            <w:r w:rsidRPr="00F93DEB">
              <w:rPr>
                <w:rFonts w:ascii="Courier New" w:hAnsi="Courier New" w:cs="Courier New"/>
              </w:rPr>
              <w:t>verify=False</w:t>
            </w:r>
          </w:p>
        </w:tc>
        <w:tc>
          <w:tcPr>
            <w:tcW w:w="7285" w:type="dxa"/>
          </w:tcPr>
          <w:p w14:paraId="31995C23" w14:textId="71CD8A4B" w:rsidR="00DF7255" w:rsidRDefault="00B8457C" w:rsidP="0023478B">
            <w:pPr>
              <w:pStyle w:val="TableText"/>
            </w:pPr>
            <w:r>
              <w:t>Tắt xác thực chứng chỉ SSL</w:t>
            </w:r>
          </w:p>
        </w:tc>
      </w:tr>
    </w:tbl>
    <w:p w14:paraId="6CB4431D" w14:textId="4414E531" w:rsidR="00E67FDB" w:rsidRDefault="00B8457C" w:rsidP="004E1821">
      <w:pPr>
        <w:pStyle w:val="SubStepAlpha"/>
      </w:pPr>
      <w:r>
        <w:t>Để xem</w:t>
      </w:r>
      <w:r w:rsidR="00C61A8D">
        <w:t xml:space="preserve"> </w:t>
      </w:r>
      <w:r>
        <w:t xml:space="preserve">HTTP </w:t>
      </w:r>
      <w:proofErr w:type="gramStart"/>
      <w:r>
        <w:t xml:space="preserve">response </w:t>
      </w:r>
      <w:r w:rsidR="009F54FF">
        <w:t>,</w:t>
      </w:r>
      <w:proofErr w:type="gramEnd"/>
      <w:r w:rsidR="009F54FF">
        <w:t xml:space="preserve"> </w:t>
      </w:r>
      <w:r>
        <w:t>thêm print</w:t>
      </w:r>
      <w:r w:rsidR="00532AD0">
        <w:t>.</w:t>
      </w:r>
    </w:p>
    <w:p w14:paraId="6A97D01B" w14:textId="77777777" w:rsidR="009F54FF" w:rsidRDefault="009F54FF" w:rsidP="009F54FF">
      <w:pPr>
        <w:pStyle w:val="CMDOutput"/>
      </w:pPr>
      <w:r>
        <w:t>print(resp)</w:t>
      </w:r>
    </w:p>
    <w:p w14:paraId="68E0C946" w14:textId="54E2AFB8" w:rsidR="00E67FDB" w:rsidRPr="00E67FDB" w:rsidRDefault="004E48F8" w:rsidP="004E48F8">
      <w:pPr>
        <w:pStyle w:val="SubStepAlpha"/>
      </w:pPr>
      <w:r w:rsidRPr="004E48F8">
        <w:t xml:space="preserve">Lưu và chạy script. Bạn sẽ nhận được đầu ra hiển thị dưới đây. Nếu không, hãy </w:t>
      </w:r>
      <w:r>
        <w:t>kiểm tra</w:t>
      </w:r>
      <w:r w:rsidRPr="004E48F8">
        <w:t xml:space="preserve"> tất cả các bước trước trong phần này cũng như cấu hình SSH và RESTCONF cho R1</w:t>
      </w:r>
      <w:r w:rsidR="009F54FF">
        <w:t>.</w:t>
      </w:r>
    </w:p>
    <w:p w14:paraId="32B9B70D" w14:textId="77777777" w:rsidR="009F54FF" w:rsidRDefault="009F54FF" w:rsidP="009F54FF">
      <w:pPr>
        <w:pStyle w:val="CMDOutput"/>
        <w:rPr>
          <w:sz w:val="24"/>
          <w:szCs w:val="24"/>
        </w:rPr>
      </w:pPr>
      <w:r>
        <w:rPr>
          <w:shd w:val="clear" w:color="auto" w:fill="FFFFFF"/>
        </w:rPr>
        <w:t>================= RESTART: /home/student/restconf-script.py =================</w:t>
      </w:r>
    </w:p>
    <w:p w14:paraId="19B03DE6" w14:textId="77777777" w:rsidR="009F54FF" w:rsidRDefault="009F54FF" w:rsidP="009F54FF">
      <w:pPr>
        <w:pStyle w:val="CMDOutput"/>
      </w:pPr>
      <w:r>
        <w:rPr>
          <w:shd w:val="clear" w:color="auto" w:fill="FFFFFF"/>
        </w:rPr>
        <w:t>&lt;Response [200]&gt;</w:t>
      </w:r>
    </w:p>
    <w:p w14:paraId="194361AC" w14:textId="77777777" w:rsidR="009F54FF" w:rsidRDefault="009F54FF" w:rsidP="009F54FF">
      <w:pPr>
        <w:pStyle w:val="CMDOutput"/>
        <w:rPr>
          <w:shd w:val="clear" w:color="auto" w:fill="FFFFFF"/>
        </w:rPr>
      </w:pPr>
      <w:r>
        <w:rPr>
          <w:shd w:val="clear" w:color="auto" w:fill="FFFFFF"/>
        </w:rPr>
        <w:t>&gt;&gt;&gt;</w:t>
      </w:r>
    </w:p>
    <w:p w14:paraId="20C2B742" w14:textId="1D213205" w:rsidR="00DF7255" w:rsidRDefault="004E48F8" w:rsidP="00DF7255">
      <w:pPr>
        <w:pStyle w:val="Heading3"/>
      </w:pPr>
      <w:proofErr w:type="gramStart"/>
      <w:r>
        <w:t>Định dạng và hiển thị dữ liệu JSON nhận từ</w:t>
      </w:r>
      <w:r w:rsidR="00255D65">
        <w:t xml:space="preserve"> R1</w:t>
      </w:r>
      <w:r w:rsidR="00DF7255">
        <w:t>.</w:t>
      </w:r>
      <w:proofErr w:type="gramEnd"/>
    </w:p>
    <w:p w14:paraId="68FD24A8" w14:textId="1FF8B8DC" w:rsidR="00DF7255" w:rsidRDefault="00B075EA" w:rsidP="00DF7255">
      <w:pPr>
        <w:pStyle w:val="BodyTextL25"/>
      </w:pPr>
      <w:proofErr w:type="gramStart"/>
      <w:r w:rsidRPr="00B075EA">
        <w:t>Bây giờ các giá trị phản hồi của mô hình YANG có thể được trích xuất từ ​​response JSON</w:t>
      </w:r>
      <w:r w:rsidR="00DF7255">
        <w:t>.</w:t>
      </w:r>
      <w:proofErr w:type="gramEnd"/>
    </w:p>
    <w:p w14:paraId="52743E63" w14:textId="07EE45F3" w:rsidR="00DF7255" w:rsidRPr="009F54FF" w:rsidRDefault="00B075EA" w:rsidP="00B075EA">
      <w:pPr>
        <w:pStyle w:val="SubStepAlpha"/>
      </w:pPr>
      <w:r w:rsidRPr="00B075EA">
        <w:t xml:space="preserve">JSON phản hồi không tương thích với từ điển Python và danh sách các đối tượng, vì vậy nó phải được chuyển đổi sang định dạng Python. Tạo một biến mới gọi là answer_json và gán biến tương ứng cho nó. Thêm phương thức json () để chuyển đổi JSON. </w:t>
      </w:r>
      <w:r>
        <w:t>Khai báo n</w:t>
      </w:r>
      <w:r w:rsidRPr="00B075EA">
        <w:t>hư sau</w:t>
      </w:r>
      <w:r w:rsidR="00DF7255" w:rsidRPr="009F54FF">
        <w:t>:</w:t>
      </w:r>
    </w:p>
    <w:p w14:paraId="60955923" w14:textId="77777777" w:rsidR="00DF7255" w:rsidRDefault="00DF7255" w:rsidP="00DF7255">
      <w:pPr>
        <w:pStyle w:val="CMD"/>
      </w:pPr>
      <w:r w:rsidRPr="00903F19">
        <w:t xml:space="preserve">response_json = </w:t>
      </w:r>
      <w:proofErr w:type="gramStart"/>
      <w:r w:rsidRPr="00903F19">
        <w:t>resp.json()</w:t>
      </w:r>
      <w:proofErr w:type="gramEnd"/>
    </w:p>
    <w:p w14:paraId="211CBCAA" w14:textId="6EEDFC60" w:rsidR="00E67FDB" w:rsidRDefault="00B075EA" w:rsidP="009F54FF">
      <w:pPr>
        <w:pStyle w:val="SubStepAlpha"/>
      </w:pPr>
      <w:r>
        <w:t>T</w:t>
      </w:r>
      <w:r w:rsidR="00B569CE">
        <w:t>hêm</w:t>
      </w:r>
      <w:r>
        <w:t xml:space="preserve"> </w:t>
      </w:r>
      <w:r w:rsidR="00B569CE">
        <w:t xml:space="preserve">lệnh </w:t>
      </w:r>
      <w:r>
        <w:t>print để hiện thị dữ liệu JSON</w:t>
      </w:r>
      <w:r w:rsidR="00E327A8">
        <w:t>.</w:t>
      </w:r>
    </w:p>
    <w:p w14:paraId="1D45A13D" w14:textId="77777777" w:rsidR="00DF7255" w:rsidRDefault="00DF7255" w:rsidP="009F54FF">
      <w:pPr>
        <w:pStyle w:val="CMDOutput"/>
      </w:pPr>
      <w:r w:rsidRPr="009F54FF">
        <w:t>print(response_json)</w:t>
      </w:r>
    </w:p>
    <w:p w14:paraId="34444ED8" w14:textId="286B79E1" w:rsidR="00E67FDB" w:rsidRDefault="00B569CE" w:rsidP="009F54FF">
      <w:pPr>
        <w:pStyle w:val="SubStepAlpha"/>
      </w:pPr>
      <w:r>
        <w:t>Lưu và chạy</w:t>
      </w:r>
      <w:r w:rsidR="00DF7255" w:rsidRPr="009F54FF">
        <w:t xml:space="preserve"> script. </w:t>
      </w:r>
      <w:r>
        <w:t>Chúng ta sẽ có thông tin đàu ra như sau</w:t>
      </w:r>
      <w:r w:rsidR="00DF7255" w:rsidRPr="009F54FF">
        <w:t>:</w:t>
      </w:r>
    </w:p>
    <w:p w14:paraId="563ECA36" w14:textId="77777777" w:rsidR="009F54FF" w:rsidRDefault="009F54FF" w:rsidP="009F54FF">
      <w:pPr>
        <w:pStyle w:val="CMDOutput"/>
      </w:pPr>
      <w:r>
        <w:t>================= RESTART: /home/student/restconf-script.py =================</w:t>
      </w:r>
    </w:p>
    <w:p w14:paraId="41E062F7" w14:textId="77777777" w:rsidR="009F54FF" w:rsidRDefault="009F54FF" w:rsidP="009F54FF">
      <w:pPr>
        <w:pStyle w:val="CMDOutput"/>
      </w:pPr>
      <w:r>
        <w:t>&lt;Response [200]&gt;</w:t>
      </w:r>
    </w:p>
    <w:p w14:paraId="58418667" w14:textId="77777777" w:rsidR="009F54FF" w:rsidRDefault="009F54FF" w:rsidP="009F54FF">
      <w:pPr>
        <w:pStyle w:val="CMDOutput"/>
      </w:pPr>
      <w:r>
        <w:lastRenderedPageBreak/>
        <w:t>{'ietf-interfaces:interfaces': {'interface': [{'name': 'GigabitEthernet0', 'type': 'iana-if-type:ethernetCsmacd', 'enabled': False, 'ietf-ip:ipv4': {}, 'ietf-ip:ipv6': {}}, {'name': 'GigabitEthernet0/0/0', 'type': 'iana-if-type:ethernetCsmacd', 'enabled': False, 'ietf-ip:ipv4': {}, 'ietf-ip:ipv6': {}}, {'name': 'GigabitEthernet0/0/1', 'description': 'Link to PC', 'type': 'iana-if-type:ethernetCsmacd', 'enabled': True, 'ietf-ip:ipv4': {'address': [{'ip': '192.168.1.1', 'netmask': '255.255.255.0'}]}, 'ietf-ip:ipv6': {}}, {'name': 'Loopback1', 'description': "[Student's Name] Loopback", 'type': 'iana-if-type:softwareLoopback', 'enabled': True, 'ietf-ip:ipv4': {'address': [{'ip': '10.1.1.1', 'netmask': '255.255.255.0'}]}, 'ietf-ip:ipv6': {}}]}}</w:t>
      </w:r>
    </w:p>
    <w:p w14:paraId="64CE141A" w14:textId="77777777" w:rsidR="00DF7255" w:rsidRDefault="009F54FF" w:rsidP="009F54FF">
      <w:pPr>
        <w:pStyle w:val="CMDOutput"/>
      </w:pPr>
      <w:r>
        <w:t>&gt;&gt;&gt;</w:t>
      </w:r>
    </w:p>
    <w:p w14:paraId="273AA99A" w14:textId="524A835B" w:rsidR="00E67FDB" w:rsidRDefault="00B569CE" w:rsidP="00B569CE">
      <w:pPr>
        <w:pStyle w:val="SubStepAlpha"/>
      </w:pPr>
      <w:r w:rsidRPr="00B569CE">
        <w:t>Để chỉnh sửa đầu ra, hãy chỉnh sửa câu lệnh in của bạn để sử dụng hàm json.dumps () với tham số indent</w:t>
      </w:r>
      <w:r w:rsidR="00DF7255" w:rsidRPr="009F54FF">
        <w:t>:</w:t>
      </w:r>
    </w:p>
    <w:p w14:paraId="7C1A9EA4" w14:textId="77777777" w:rsidR="00DF7255" w:rsidRDefault="00DF7255" w:rsidP="00255D65">
      <w:pPr>
        <w:pStyle w:val="CMDOutput"/>
      </w:pPr>
      <w:proofErr w:type="gramStart"/>
      <w:r w:rsidRPr="00255D65">
        <w:t>print(</w:t>
      </w:r>
      <w:proofErr w:type="gramEnd"/>
      <w:r w:rsidRPr="00255D65">
        <w:t>json.dumps(response_json, indent=4))</w:t>
      </w:r>
    </w:p>
    <w:p w14:paraId="0454C93C" w14:textId="51C60A81" w:rsidR="00DF7255" w:rsidRDefault="00052A37" w:rsidP="00052A37">
      <w:pPr>
        <w:pStyle w:val="SubStepAlpha"/>
      </w:pPr>
      <w:r>
        <w:t>Lưu và chạy</w:t>
      </w:r>
      <w:r w:rsidR="00DF7255" w:rsidRPr="009F54FF">
        <w:t xml:space="preserve"> script. </w:t>
      </w:r>
      <w:r w:rsidRPr="00052A37">
        <w:t>Chúng ta sẽ nhận được đầu ra hiển thị dưới đây. Đầu ra này gần như giống hệt với đầu ra của yêu cầu GET Postman đầu tiên của bạn</w:t>
      </w:r>
      <w:r w:rsidR="00DF7255" w:rsidRPr="009F54FF">
        <w:t>.</w:t>
      </w:r>
    </w:p>
    <w:p w14:paraId="43B8C316" w14:textId="21B2F061" w:rsidR="00E67FDB" w:rsidRDefault="00052A37" w:rsidP="00E67FDB">
      <w:pPr>
        <w:pStyle w:val="BodyTextL50"/>
      </w:pPr>
      <w:r>
        <w:rPr>
          <w:b/>
          <w:bCs/>
        </w:rPr>
        <w:t>Ghi chú</w:t>
      </w:r>
      <w:r w:rsidR="00255D65">
        <w:t xml:space="preserve">: </w:t>
      </w:r>
      <w:r w:rsidRPr="00052A37">
        <w:t xml:space="preserve">Đầu ra sau đây bị cắt ngắn để chỉ hiển thị các </w:t>
      </w:r>
      <w:r>
        <w:t>cổng</w:t>
      </w:r>
      <w:r w:rsidRPr="00052A37">
        <w:t xml:space="preserve"> có cấu hình</w:t>
      </w:r>
      <w:r w:rsidR="00255D65">
        <w:t>.</w:t>
      </w:r>
    </w:p>
    <w:p w14:paraId="65B01323" w14:textId="77777777" w:rsidR="00255D65" w:rsidRDefault="00255D65" w:rsidP="00255D65">
      <w:pPr>
        <w:pStyle w:val="CMDOutput"/>
      </w:pPr>
      <w:r>
        <w:t>================= RESTART: /home/student/restconf-script.py =================</w:t>
      </w:r>
    </w:p>
    <w:p w14:paraId="2EDB0DA4" w14:textId="77777777" w:rsidR="00255D65" w:rsidRDefault="00255D65" w:rsidP="00255D65">
      <w:pPr>
        <w:pStyle w:val="CMDOutput"/>
      </w:pPr>
      <w:r>
        <w:t>&lt;Response [200]&gt;</w:t>
      </w:r>
    </w:p>
    <w:p w14:paraId="24A723F2" w14:textId="77777777" w:rsidR="00255D65" w:rsidRDefault="00255D65" w:rsidP="00255D65">
      <w:pPr>
        <w:pStyle w:val="CMDOutput"/>
      </w:pPr>
      <w:r>
        <w:t>{</w:t>
      </w:r>
    </w:p>
    <w:p w14:paraId="3B1ACCD0" w14:textId="77777777" w:rsidR="00255D65" w:rsidRDefault="00255D65" w:rsidP="00255D65">
      <w:pPr>
        <w:pStyle w:val="CMDOutput"/>
      </w:pPr>
      <w:r>
        <w:t xml:space="preserve">    "ietf-interfaces</w:t>
      </w:r>
      <w:proofErr w:type="gramStart"/>
      <w:r>
        <w:t>:interfaces</w:t>
      </w:r>
      <w:proofErr w:type="gramEnd"/>
      <w:r>
        <w:t>": {</w:t>
      </w:r>
    </w:p>
    <w:p w14:paraId="0E300F7F" w14:textId="77777777" w:rsidR="00255D65" w:rsidRDefault="00255D65" w:rsidP="00255D65">
      <w:pPr>
        <w:pStyle w:val="CMDOutput"/>
      </w:pPr>
      <w:r>
        <w:t xml:space="preserve">        "interface": [</w:t>
      </w:r>
    </w:p>
    <w:p w14:paraId="64CF3CFF" w14:textId="77777777" w:rsidR="00255D65" w:rsidRDefault="00255D65" w:rsidP="00255D65">
      <w:pPr>
        <w:pStyle w:val="CMDOutput"/>
      </w:pPr>
      <w:r>
        <w:t>(output omitted)</w:t>
      </w:r>
    </w:p>
    <w:p w14:paraId="7D63F5DF" w14:textId="77777777" w:rsidR="00255D65" w:rsidRDefault="00255D65" w:rsidP="00255D65">
      <w:pPr>
        <w:pStyle w:val="CMDOutput"/>
      </w:pPr>
      <w:r>
        <w:t xml:space="preserve">                "name": "GigabitEthernet0/0/1",</w:t>
      </w:r>
    </w:p>
    <w:p w14:paraId="7EDC7A26" w14:textId="77777777" w:rsidR="00255D65" w:rsidRDefault="00255D65" w:rsidP="00255D65">
      <w:pPr>
        <w:pStyle w:val="CMDOutput"/>
      </w:pPr>
      <w:r>
        <w:t xml:space="preserve">                "description": "Link to PC",</w:t>
      </w:r>
    </w:p>
    <w:p w14:paraId="6B46F3AC" w14:textId="77777777" w:rsidR="00255D65" w:rsidRDefault="00255D65" w:rsidP="00255D65">
      <w:pPr>
        <w:pStyle w:val="CMDOutput"/>
      </w:pPr>
      <w:r>
        <w:t xml:space="preserve">                "</w:t>
      </w:r>
      <w:proofErr w:type="gramStart"/>
      <w:r>
        <w:t>type</w:t>
      </w:r>
      <w:proofErr w:type="gramEnd"/>
      <w:r>
        <w:t>": "iana-if-type:ethernetCsmacd",</w:t>
      </w:r>
    </w:p>
    <w:p w14:paraId="1BFEEEAB" w14:textId="77777777" w:rsidR="00255D65" w:rsidRDefault="00255D65" w:rsidP="00255D65">
      <w:pPr>
        <w:pStyle w:val="CMDOutput"/>
      </w:pPr>
      <w:r>
        <w:t xml:space="preserve">                "enabled": true,</w:t>
      </w:r>
    </w:p>
    <w:p w14:paraId="1E16E03A" w14:textId="77777777" w:rsidR="00255D65" w:rsidRDefault="00255D65" w:rsidP="00255D65">
      <w:pPr>
        <w:pStyle w:val="CMDOutput"/>
      </w:pPr>
      <w:r>
        <w:t xml:space="preserve">                "ietf-ip</w:t>
      </w:r>
      <w:proofErr w:type="gramStart"/>
      <w:r>
        <w:t>:ipv4</w:t>
      </w:r>
      <w:proofErr w:type="gramEnd"/>
      <w:r>
        <w:t>": {</w:t>
      </w:r>
    </w:p>
    <w:p w14:paraId="6EA4DD32" w14:textId="77777777" w:rsidR="00255D65" w:rsidRDefault="00255D65" w:rsidP="00255D65">
      <w:pPr>
        <w:pStyle w:val="CMDOutput"/>
      </w:pPr>
      <w:r>
        <w:t xml:space="preserve">                    "address": [</w:t>
      </w:r>
    </w:p>
    <w:p w14:paraId="45C6B5FC" w14:textId="77777777" w:rsidR="00255D65" w:rsidRDefault="00255D65" w:rsidP="00255D65">
      <w:pPr>
        <w:pStyle w:val="CMDOutput"/>
      </w:pPr>
      <w:r>
        <w:t xml:space="preserve">                        {</w:t>
      </w:r>
    </w:p>
    <w:p w14:paraId="734050E5" w14:textId="77777777" w:rsidR="00255D65" w:rsidRDefault="00255D65" w:rsidP="00255D65">
      <w:pPr>
        <w:pStyle w:val="CMDOutput"/>
      </w:pPr>
      <w:r>
        <w:t xml:space="preserve">                            "ip": "192.168.1.1",</w:t>
      </w:r>
    </w:p>
    <w:p w14:paraId="056C64EB" w14:textId="77777777" w:rsidR="00255D65" w:rsidRDefault="00255D65" w:rsidP="00255D65">
      <w:pPr>
        <w:pStyle w:val="CMDOutput"/>
      </w:pPr>
      <w:r>
        <w:t xml:space="preserve">                            "netmask": "255.255.255.0"</w:t>
      </w:r>
    </w:p>
    <w:p w14:paraId="2A684B70" w14:textId="77777777" w:rsidR="00255D65" w:rsidRDefault="00255D65" w:rsidP="00255D65">
      <w:pPr>
        <w:pStyle w:val="CMDOutput"/>
      </w:pPr>
      <w:r>
        <w:t xml:space="preserve">                        }</w:t>
      </w:r>
    </w:p>
    <w:p w14:paraId="7E22C6C6" w14:textId="77777777" w:rsidR="00255D65" w:rsidRDefault="00255D65" w:rsidP="00255D65">
      <w:pPr>
        <w:pStyle w:val="CMDOutput"/>
      </w:pPr>
      <w:r>
        <w:t xml:space="preserve">                    ]</w:t>
      </w:r>
    </w:p>
    <w:p w14:paraId="173097E3" w14:textId="77777777" w:rsidR="00255D65" w:rsidRDefault="00255D65" w:rsidP="00255D65">
      <w:pPr>
        <w:pStyle w:val="CMDOutput"/>
      </w:pPr>
      <w:r>
        <w:t xml:space="preserve">                },</w:t>
      </w:r>
    </w:p>
    <w:p w14:paraId="3E3F9FFB" w14:textId="77777777" w:rsidR="00255D65" w:rsidRDefault="00255D65" w:rsidP="00255D65">
      <w:pPr>
        <w:pStyle w:val="CMDOutput"/>
      </w:pPr>
      <w:r>
        <w:t xml:space="preserve">                "ietf-ip</w:t>
      </w:r>
      <w:proofErr w:type="gramStart"/>
      <w:r>
        <w:t>:ipv6</w:t>
      </w:r>
      <w:proofErr w:type="gramEnd"/>
      <w:r>
        <w:t>": {}</w:t>
      </w:r>
    </w:p>
    <w:p w14:paraId="29E922B9" w14:textId="77777777" w:rsidR="00255D65" w:rsidRDefault="00255D65" w:rsidP="00255D65">
      <w:pPr>
        <w:pStyle w:val="CMDOutput"/>
      </w:pPr>
      <w:r>
        <w:t xml:space="preserve">            },</w:t>
      </w:r>
    </w:p>
    <w:p w14:paraId="6FE5D212" w14:textId="77777777" w:rsidR="00255D65" w:rsidRDefault="00255D65" w:rsidP="00255D65">
      <w:pPr>
        <w:pStyle w:val="CMDOutput"/>
      </w:pPr>
      <w:r>
        <w:t xml:space="preserve">            {</w:t>
      </w:r>
    </w:p>
    <w:p w14:paraId="5EB8E596" w14:textId="77777777" w:rsidR="00255D65" w:rsidRDefault="00255D65" w:rsidP="00255D65">
      <w:pPr>
        <w:pStyle w:val="CMDOutput"/>
      </w:pPr>
      <w:r>
        <w:t xml:space="preserve">                "name": "Loopback1",</w:t>
      </w:r>
    </w:p>
    <w:p w14:paraId="764C9ECE" w14:textId="77777777" w:rsidR="00255D65" w:rsidRDefault="00255D65" w:rsidP="00255D65">
      <w:pPr>
        <w:pStyle w:val="CMDOutput"/>
      </w:pPr>
      <w:r>
        <w:t xml:space="preserve">                "description": "[Student's Name] Loopback",</w:t>
      </w:r>
    </w:p>
    <w:p w14:paraId="74753394" w14:textId="77777777" w:rsidR="00255D65" w:rsidRDefault="00255D65" w:rsidP="00255D65">
      <w:pPr>
        <w:pStyle w:val="CMDOutput"/>
      </w:pPr>
      <w:r>
        <w:t xml:space="preserve">                "</w:t>
      </w:r>
      <w:proofErr w:type="gramStart"/>
      <w:r>
        <w:t>type</w:t>
      </w:r>
      <w:proofErr w:type="gramEnd"/>
      <w:r>
        <w:t>": "iana-if-type:softwareLoopback",</w:t>
      </w:r>
    </w:p>
    <w:p w14:paraId="4F48A096" w14:textId="77777777" w:rsidR="00255D65" w:rsidRDefault="00255D65" w:rsidP="00255D65">
      <w:pPr>
        <w:pStyle w:val="CMDOutput"/>
      </w:pPr>
      <w:r>
        <w:t xml:space="preserve">                "enabled": true,</w:t>
      </w:r>
    </w:p>
    <w:p w14:paraId="30458305" w14:textId="77777777" w:rsidR="00255D65" w:rsidRDefault="00255D65" w:rsidP="00255D65">
      <w:pPr>
        <w:pStyle w:val="CMDOutput"/>
      </w:pPr>
      <w:r>
        <w:t xml:space="preserve">                "ietf-ip</w:t>
      </w:r>
      <w:proofErr w:type="gramStart"/>
      <w:r>
        <w:t>:ipv4</w:t>
      </w:r>
      <w:proofErr w:type="gramEnd"/>
      <w:r>
        <w:t>": {</w:t>
      </w:r>
    </w:p>
    <w:p w14:paraId="75C01933" w14:textId="77777777" w:rsidR="00255D65" w:rsidRDefault="00255D65" w:rsidP="00255D65">
      <w:pPr>
        <w:pStyle w:val="CMDOutput"/>
      </w:pPr>
      <w:r>
        <w:t xml:space="preserve">                    "address": [</w:t>
      </w:r>
    </w:p>
    <w:p w14:paraId="6593B72E" w14:textId="77777777" w:rsidR="00255D65" w:rsidRDefault="00255D65" w:rsidP="00255D65">
      <w:pPr>
        <w:pStyle w:val="CMDOutput"/>
      </w:pPr>
      <w:r>
        <w:t xml:space="preserve">                        {</w:t>
      </w:r>
    </w:p>
    <w:p w14:paraId="6EE75113" w14:textId="77777777" w:rsidR="00255D65" w:rsidRDefault="00255D65" w:rsidP="00255D65">
      <w:pPr>
        <w:pStyle w:val="CMDOutput"/>
      </w:pPr>
      <w:r>
        <w:t xml:space="preserve">                            "ip": "10.1.1.1",</w:t>
      </w:r>
    </w:p>
    <w:p w14:paraId="3B1E3F49" w14:textId="77777777" w:rsidR="00255D65" w:rsidRDefault="00255D65" w:rsidP="00255D65">
      <w:pPr>
        <w:pStyle w:val="CMDOutput"/>
      </w:pPr>
      <w:r>
        <w:t xml:space="preserve">                            "netmask": "255.255.255.0"</w:t>
      </w:r>
    </w:p>
    <w:p w14:paraId="126EB741" w14:textId="77777777" w:rsidR="00255D65" w:rsidRDefault="00255D65" w:rsidP="00255D65">
      <w:pPr>
        <w:pStyle w:val="CMDOutput"/>
      </w:pPr>
      <w:r>
        <w:t xml:space="preserve">                        }</w:t>
      </w:r>
    </w:p>
    <w:p w14:paraId="3C78E306" w14:textId="77777777" w:rsidR="00255D65" w:rsidRDefault="00255D65" w:rsidP="00255D65">
      <w:pPr>
        <w:pStyle w:val="CMDOutput"/>
      </w:pPr>
      <w:r>
        <w:t xml:space="preserve">                    ]</w:t>
      </w:r>
    </w:p>
    <w:p w14:paraId="04AA2FAE" w14:textId="77777777" w:rsidR="00255D65" w:rsidRDefault="00255D65" w:rsidP="00255D65">
      <w:pPr>
        <w:pStyle w:val="CMDOutput"/>
      </w:pPr>
      <w:r>
        <w:t xml:space="preserve">                },</w:t>
      </w:r>
    </w:p>
    <w:p w14:paraId="0FF3D92A" w14:textId="77777777" w:rsidR="00255D65" w:rsidRDefault="00255D65" w:rsidP="00255D65">
      <w:pPr>
        <w:pStyle w:val="CMDOutput"/>
      </w:pPr>
      <w:r>
        <w:lastRenderedPageBreak/>
        <w:t xml:space="preserve">                "ietf-ip</w:t>
      </w:r>
      <w:proofErr w:type="gramStart"/>
      <w:r>
        <w:t>:ipv6</w:t>
      </w:r>
      <w:proofErr w:type="gramEnd"/>
      <w:r>
        <w:t>": {}</w:t>
      </w:r>
    </w:p>
    <w:p w14:paraId="18DEE784" w14:textId="77777777" w:rsidR="00255D65" w:rsidRDefault="00255D65" w:rsidP="00255D65">
      <w:pPr>
        <w:pStyle w:val="CMDOutput"/>
      </w:pPr>
      <w:r>
        <w:t xml:space="preserve">            }</w:t>
      </w:r>
    </w:p>
    <w:p w14:paraId="3A6482D4" w14:textId="77777777" w:rsidR="00255D65" w:rsidRDefault="00255D65" w:rsidP="00255D65">
      <w:pPr>
        <w:pStyle w:val="CMDOutput"/>
      </w:pPr>
      <w:r>
        <w:t xml:space="preserve">        ]</w:t>
      </w:r>
    </w:p>
    <w:p w14:paraId="3CFBCA9E" w14:textId="77777777" w:rsidR="00255D65" w:rsidRDefault="00255D65" w:rsidP="00255D65">
      <w:pPr>
        <w:pStyle w:val="CMDOutput"/>
      </w:pPr>
      <w:r>
        <w:t xml:space="preserve">    }</w:t>
      </w:r>
    </w:p>
    <w:p w14:paraId="2298F3CE" w14:textId="77777777" w:rsidR="00255D65" w:rsidRDefault="00255D65" w:rsidP="00255D65">
      <w:pPr>
        <w:pStyle w:val="CMDOutput"/>
      </w:pPr>
      <w:r>
        <w:t>}</w:t>
      </w:r>
    </w:p>
    <w:p w14:paraId="63B09E61" w14:textId="12AE77FB" w:rsidR="00DF7255" w:rsidRDefault="00052A37" w:rsidP="00786218">
      <w:pPr>
        <w:pStyle w:val="Heading2"/>
      </w:pPr>
      <w:r>
        <w:t xml:space="preserve">Sử dụng </w:t>
      </w:r>
      <w:r w:rsidR="00786218">
        <w:t xml:space="preserve">Python Script </w:t>
      </w:r>
      <w:r>
        <w:t>để gửi PUT Request</w:t>
      </w:r>
    </w:p>
    <w:p w14:paraId="09B8E388" w14:textId="14B7E20B" w:rsidR="00786218" w:rsidRDefault="00A62E8D" w:rsidP="00786218">
      <w:pPr>
        <w:pStyle w:val="BodyTextL25"/>
      </w:pPr>
      <w:proofErr w:type="gramStart"/>
      <w:r w:rsidRPr="00A62E8D">
        <w:t>Trong Phần 7, bạn sẽ tạo một script Python để gửi yêu cầu PUT đến R1.</w:t>
      </w:r>
      <w:proofErr w:type="gramEnd"/>
      <w:r w:rsidRPr="00A62E8D">
        <w:t xml:space="preserve"> </w:t>
      </w:r>
      <w:proofErr w:type="gramStart"/>
      <w:r w:rsidRPr="00A62E8D">
        <w:t>Như đã được thực hiện trong Postman, bạn sẽ tạo cổng loopback mới</w:t>
      </w:r>
      <w:r w:rsidR="00C55F2D">
        <w:t>.</w:t>
      </w:r>
      <w:proofErr w:type="gramEnd"/>
    </w:p>
    <w:p w14:paraId="5D6234FB" w14:textId="1102B4D0" w:rsidR="00786218" w:rsidRDefault="00A62E8D" w:rsidP="00A62E8D">
      <w:pPr>
        <w:pStyle w:val="Heading3"/>
      </w:pPr>
      <w:proofErr w:type="gramStart"/>
      <w:r w:rsidRPr="00A62E8D">
        <w:t>Nhập mô-đun và tắt cảnh báo SSL</w:t>
      </w:r>
      <w:r w:rsidR="00786218">
        <w:t>.</w:t>
      </w:r>
      <w:proofErr w:type="gramEnd"/>
    </w:p>
    <w:p w14:paraId="1B976092" w14:textId="183175FB" w:rsidR="00786218" w:rsidRPr="00786218" w:rsidRDefault="00A62E8D" w:rsidP="00A62E8D">
      <w:pPr>
        <w:pStyle w:val="BodyTextL25"/>
      </w:pPr>
      <w:r>
        <w:rPr>
          <w:b/>
          <w:bCs/>
        </w:rPr>
        <w:t>Ghi chú</w:t>
      </w:r>
      <w:r w:rsidR="00786218">
        <w:t xml:space="preserve">: </w:t>
      </w:r>
      <w:r>
        <w:t xml:space="preserve">Đối với bước này, hãy sử dụng thông tin cổng loopback được chỉ định bởi người hướng dẫn của bạn. </w:t>
      </w:r>
      <w:proofErr w:type="gramStart"/>
      <w:r>
        <w:t>Tăng giá trị thêm 1 vào số cổng và octet thứ 2 của địa chỉ IP.</w:t>
      </w:r>
      <w:proofErr w:type="gramEnd"/>
      <w:r>
        <w:t xml:space="preserve"> Ví dụ: nếu bạn được chỉ định Loopback 200 và 10.200.1.1/24 để cấu hình địa chỉ loopback trong Postman, hãy sử dụng Loopback 201 và 10.201.1.1/24 cho bước này. </w:t>
      </w:r>
      <w:proofErr w:type="gramStart"/>
      <w:r>
        <w:t>Nếu bạn không được chỉ định thông tin loopback và không có học viên nào khác truy cập vào router R1 cùng lúc với bạn, thì có thể sử dụng thông tin loopback được chỉ định bên dưới</w:t>
      </w:r>
      <w:r w:rsidR="00786218">
        <w:t>.</w:t>
      </w:r>
      <w:proofErr w:type="gramEnd"/>
    </w:p>
    <w:p w14:paraId="19607D49" w14:textId="396B32BD" w:rsidR="00786218" w:rsidRPr="00DF7255" w:rsidRDefault="00A62E8D" w:rsidP="00786218">
      <w:pPr>
        <w:pStyle w:val="SubStepAlpha"/>
      </w:pPr>
      <w:r>
        <w:t>Mở</w:t>
      </w:r>
      <w:r w:rsidR="00786218" w:rsidRPr="00DF7255">
        <w:t xml:space="preserve"> IDLE. </w:t>
      </w:r>
      <w:r>
        <w:t>Sau đó nhấn</w:t>
      </w:r>
      <w:r w:rsidR="00786218" w:rsidRPr="00DF7255">
        <w:t xml:space="preserve"> </w:t>
      </w:r>
      <w:r w:rsidR="00786218" w:rsidRPr="00786218">
        <w:rPr>
          <w:b/>
          <w:bCs/>
        </w:rPr>
        <w:t>File &gt; New File</w:t>
      </w:r>
      <w:r>
        <w:t xml:space="preserve"> để mở</w:t>
      </w:r>
      <w:r w:rsidR="00786218" w:rsidRPr="00DF7255">
        <w:t xml:space="preserve"> IDLE Editor. </w:t>
      </w:r>
    </w:p>
    <w:p w14:paraId="25B30E7F" w14:textId="7E877D40" w:rsidR="00786218" w:rsidRPr="00DF7255" w:rsidRDefault="00A62E8D" w:rsidP="00786218">
      <w:pPr>
        <w:pStyle w:val="SubStepAlpha"/>
      </w:pPr>
      <w:r>
        <w:t>Lưu file tên</w:t>
      </w:r>
      <w:r w:rsidR="00786218" w:rsidRPr="00DF7255">
        <w:t xml:space="preserve"> </w:t>
      </w:r>
      <w:r w:rsidR="00786218" w:rsidRPr="00786218">
        <w:rPr>
          <w:b/>
          <w:bCs/>
        </w:rPr>
        <w:t>restconf-</w:t>
      </w:r>
      <w:r w:rsidR="00786218">
        <w:rPr>
          <w:b/>
          <w:bCs/>
        </w:rPr>
        <w:t>put</w:t>
      </w:r>
      <w:r w:rsidR="00786218" w:rsidRPr="00786218">
        <w:rPr>
          <w:b/>
          <w:bCs/>
        </w:rPr>
        <w:t>.py</w:t>
      </w:r>
      <w:r w:rsidR="00786218" w:rsidRPr="00DF7255">
        <w:t>.</w:t>
      </w:r>
    </w:p>
    <w:p w14:paraId="613FE1B8" w14:textId="501B1BD9" w:rsidR="00E67FDB" w:rsidRDefault="00A62E8D" w:rsidP="00A62E8D">
      <w:pPr>
        <w:pStyle w:val="SubStepAlpha"/>
      </w:pPr>
      <w:r w:rsidRPr="00A62E8D">
        <w:t>Nhập các lệnh sau để nhập mô-đun và tắt cảnh báo chứng chỉ SSL</w:t>
      </w:r>
      <w:r w:rsidR="00786218" w:rsidRPr="00DF7255">
        <w:t>:</w:t>
      </w:r>
    </w:p>
    <w:p w14:paraId="60F6F8A2" w14:textId="77777777" w:rsidR="00786218" w:rsidRPr="00DF7255" w:rsidRDefault="00786218" w:rsidP="00786218">
      <w:pPr>
        <w:pStyle w:val="CMD"/>
      </w:pPr>
      <w:r w:rsidRPr="00DF7255">
        <w:t>import json</w:t>
      </w:r>
    </w:p>
    <w:p w14:paraId="7DAD5742" w14:textId="77777777" w:rsidR="00786218" w:rsidRPr="00DF7255" w:rsidRDefault="00786218" w:rsidP="00786218">
      <w:pPr>
        <w:pStyle w:val="CMD"/>
      </w:pPr>
      <w:r w:rsidRPr="00DF7255">
        <w:t>import requests</w:t>
      </w:r>
    </w:p>
    <w:p w14:paraId="7DF97B34" w14:textId="77777777" w:rsidR="00786218" w:rsidRDefault="00786218" w:rsidP="00786218">
      <w:pPr>
        <w:pStyle w:val="CMD"/>
      </w:pPr>
      <w:r w:rsidRPr="00DF7255">
        <w:t>requests.packages.urllib3.disable_</w:t>
      </w:r>
      <w:proofErr w:type="gramStart"/>
      <w:r w:rsidRPr="00DF7255">
        <w:t>warnings()</w:t>
      </w:r>
      <w:proofErr w:type="gramEnd"/>
    </w:p>
    <w:p w14:paraId="6662319A" w14:textId="75F25153" w:rsidR="00C0315C" w:rsidRDefault="00A62E8D" w:rsidP="00A62E8D">
      <w:pPr>
        <w:pStyle w:val="Heading3"/>
      </w:pPr>
      <w:proofErr w:type="gramStart"/>
      <w:r w:rsidRPr="00A62E8D">
        <w:t>Tạo các biến sẽ là thành phần của yêu cầu</w:t>
      </w:r>
      <w:r w:rsidR="00C0315C">
        <w:t>.</w:t>
      </w:r>
      <w:proofErr w:type="gramEnd"/>
    </w:p>
    <w:p w14:paraId="6015C067" w14:textId="2E3DE948" w:rsidR="00786218" w:rsidRDefault="00A97AD3" w:rsidP="00786218">
      <w:pPr>
        <w:pStyle w:val="BodyTextL25"/>
      </w:pPr>
      <w:proofErr w:type="gramStart"/>
      <w:r w:rsidRPr="00A97AD3">
        <w:t>Tạo một biến string để giữ URI điểm cuối API và hai từ điển, một cho các tiêu đề yêu cầu và một cho phần thân JSON.</w:t>
      </w:r>
      <w:proofErr w:type="gramEnd"/>
      <w:r w:rsidRPr="00A97AD3">
        <w:t xml:space="preserve"> </w:t>
      </w:r>
      <w:proofErr w:type="gramStart"/>
      <w:r w:rsidRPr="00A97AD3">
        <w:t>Lưu ý rằng đây là tất cả các nhiệm vụ giống như bạn đã hoàn thành trong ứng dụng Postman</w:t>
      </w:r>
      <w:r w:rsidR="00AE38AD" w:rsidRPr="00AE38AD">
        <w:t>.</w:t>
      </w:r>
      <w:proofErr w:type="gramEnd"/>
    </w:p>
    <w:p w14:paraId="3D8318FE" w14:textId="03F133CD" w:rsidR="00786218" w:rsidRDefault="00A97AD3" w:rsidP="00A97AD3">
      <w:pPr>
        <w:pStyle w:val="SubStepAlpha"/>
      </w:pPr>
      <w:r w:rsidRPr="00A97AD3">
        <w:t>Tạo một biến có tên api_url và gán cho nó URL với mục tiêu tạo cổng Loopback2 mới</w:t>
      </w:r>
      <w:r w:rsidR="00786218" w:rsidRPr="00786218">
        <w:t>.</w:t>
      </w:r>
    </w:p>
    <w:p w14:paraId="69629F7D" w14:textId="3A418457" w:rsidR="00E67FDB" w:rsidRDefault="00A97AD3" w:rsidP="00E67FDB">
      <w:pPr>
        <w:pStyle w:val="BodyTextL50"/>
      </w:pPr>
      <w:r>
        <w:rPr>
          <w:b/>
          <w:bCs/>
        </w:rPr>
        <w:t>Ghi chú</w:t>
      </w:r>
      <w:r w:rsidR="00AE38AD">
        <w:t xml:space="preserve">: </w:t>
      </w:r>
      <w:r w:rsidRPr="00A97AD3">
        <w:t>Biến chỉ định này phải nằm trên một dòng trong script</w:t>
      </w:r>
      <w:r w:rsidR="00AE38AD">
        <w:t>.</w:t>
      </w:r>
    </w:p>
    <w:p w14:paraId="56F7C478" w14:textId="77777777" w:rsidR="00786218" w:rsidRPr="009771DA" w:rsidRDefault="00786218" w:rsidP="00AE38AD">
      <w:pPr>
        <w:pStyle w:val="CMDOutput"/>
        <w:rPr>
          <w:sz w:val="16"/>
          <w:szCs w:val="16"/>
        </w:rPr>
      </w:pPr>
      <w:r w:rsidRPr="009771DA">
        <w:rPr>
          <w:sz w:val="16"/>
          <w:szCs w:val="16"/>
        </w:rPr>
        <w:t>api_url = "https://192.168.1.1/restconf/data/ietf-interfaces:interfaces/interface=Loopback2"</w:t>
      </w:r>
    </w:p>
    <w:p w14:paraId="7B36E175" w14:textId="13894FBA" w:rsidR="00E67FDB" w:rsidRDefault="00A97AD3" w:rsidP="00A97AD3">
      <w:pPr>
        <w:pStyle w:val="SubStepAlpha"/>
      </w:pPr>
      <w:r w:rsidRPr="00A97AD3">
        <w:t>Tạo một biến từ điển có tên là các header có các khóa cho Accecpt và Content-Type và gán giá trị cho các khóa</w:t>
      </w:r>
      <w:r>
        <w:t xml:space="preserve"> là</w:t>
      </w:r>
      <w:r w:rsidR="00AE38AD" w:rsidRPr="00AE38AD">
        <w:t xml:space="preserve"> </w:t>
      </w:r>
      <w:r w:rsidR="00AE38AD" w:rsidRPr="009771DA">
        <w:rPr>
          <w:b/>
          <w:bCs/>
        </w:rPr>
        <w:t>application/yang-data+json</w:t>
      </w:r>
      <w:r w:rsidR="00AE38AD" w:rsidRPr="00AE38AD">
        <w:t>.</w:t>
      </w:r>
    </w:p>
    <w:p w14:paraId="1B6727C0" w14:textId="77777777" w:rsidR="00AE38AD" w:rsidRPr="00983E0A" w:rsidRDefault="00AE38AD" w:rsidP="00AE38AD">
      <w:pPr>
        <w:pStyle w:val="CMDOutput"/>
      </w:pPr>
      <w:proofErr w:type="gramStart"/>
      <w:r w:rsidRPr="00983E0A">
        <w:t>headers</w:t>
      </w:r>
      <w:proofErr w:type="gramEnd"/>
      <w:r w:rsidRPr="00983E0A">
        <w:t xml:space="preserve"> = { "Accept": "application/yang-data+json", </w:t>
      </w:r>
    </w:p>
    <w:p w14:paraId="5F6CA858" w14:textId="77777777" w:rsidR="00AE38AD" w:rsidRPr="00983E0A" w:rsidRDefault="00AE38AD" w:rsidP="00AE38AD">
      <w:pPr>
        <w:pStyle w:val="CMDOutput"/>
      </w:pPr>
      <w:r w:rsidRPr="00983E0A">
        <w:t xml:space="preserve">            "Content-type":"application/yang-data+json"</w:t>
      </w:r>
    </w:p>
    <w:p w14:paraId="66832FA1" w14:textId="77777777" w:rsidR="00786218" w:rsidRDefault="00AE38AD" w:rsidP="00AE38AD">
      <w:pPr>
        <w:pStyle w:val="CMDOutput"/>
      </w:pPr>
      <w:r w:rsidRPr="00983E0A">
        <w:t xml:space="preserve">           }</w:t>
      </w:r>
    </w:p>
    <w:p w14:paraId="5CCCFBE2" w14:textId="732EA62D" w:rsidR="00E67FDB" w:rsidRPr="00E67FDB" w:rsidRDefault="00A97AD3" w:rsidP="00A97AD3">
      <w:pPr>
        <w:pStyle w:val="SubStepAlpha"/>
      </w:pPr>
      <w:r w:rsidRPr="00A97AD3">
        <w:t>Tạo một biến tuple Python có tên basicauth có hai giá trị cần thiết để xác thực, tên người dùng và mật khẩu</w:t>
      </w:r>
      <w:r w:rsidR="00AE38AD" w:rsidRPr="00AE38AD">
        <w:t>.</w:t>
      </w:r>
    </w:p>
    <w:p w14:paraId="64EEF68D" w14:textId="77777777" w:rsidR="00AE38AD" w:rsidRDefault="00AE38AD" w:rsidP="00AE38AD">
      <w:pPr>
        <w:pStyle w:val="CMDOutput"/>
        <w:rPr>
          <w:color w:val="808030"/>
        </w:rPr>
      </w:pPr>
      <w:r w:rsidRPr="00642947">
        <w:rPr>
          <w:color w:val="000000"/>
        </w:rPr>
        <w:t xml:space="preserve">basicauth </w:t>
      </w:r>
      <w:r w:rsidRPr="00642947">
        <w:rPr>
          <w:color w:val="808030"/>
        </w:rPr>
        <w:t>=</w:t>
      </w:r>
      <w:r w:rsidRPr="00642947">
        <w:rPr>
          <w:color w:val="000000"/>
        </w:rPr>
        <w:t xml:space="preserve"> </w:t>
      </w:r>
      <w:r w:rsidRPr="00642947">
        <w:rPr>
          <w:color w:val="808030"/>
        </w:rPr>
        <w:t>(</w:t>
      </w:r>
      <w:r w:rsidRPr="00642947">
        <w:t>"cisco"</w:t>
      </w:r>
      <w:r w:rsidRPr="00642947">
        <w:rPr>
          <w:color w:val="808030"/>
        </w:rPr>
        <w:t>,</w:t>
      </w:r>
      <w:r w:rsidRPr="00642947">
        <w:rPr>
          <w:color w:val="000000"/>
        </w:rPr>
        <w:t xml:space="preserve"> </w:t>
      </w:r>
      <w:r w:rsidRPr="00642947">
        <w:t>"cisco123!"</w:t>
      </w:r>
      <w:r w:rsidRPr="00642947">
        <w:rPr>
          <w:color w:val="808030"/>
        </w:rPr>
        <w:t>)</w:t>
      </w:r>
    </w:p>
    <w:p w14:paraId="3BE5B2EF" w14:textId="38067205" w:rsidR="00E67FDB" w:rsidRDefault="00A97AD3" w:rsidP="00A97AD3">
      <w:pPr>
        <w:pStyle w:val="SubStepAlpha"/>
      </w:pPr>
      <w:r w:rsidRPr="00A97AD3">
        <w:t>Tạo một biến từ điển Python yangConfig sẽ giữ dữ liệu YANG được yêu cầu để tạ</w:t>
      </w:r>
      <w:r>
        <w:t>o cổng</w:t>
      </w:r>
      <w:r w:rsidRPr="00A97AD3">
        <w:t xml:space="preserve"> mới Loopback2. Bạn có thể sử dụng cùng một từ điển mà bạn đã sử dụ</w:t>
      </w:r>
      <w:r>
        <w:t>ng trong Part</w:t>
      </w:r>
      <w:r w:rsidRPr="00A97AD3">
        <w:t xml:space="preserve"> 5 cho</w:t>
      </w:r>
      <w:r>
        <w:t xml:space="preserve"> Postman</w:t>
      </w:r>
      <w:r w:rsidRPr="00A97AD3">
        <w:t xml:space="preserve">. Tuy nhiên, thay đổi số </w:t>
      </w:r>
      <w:r>
        <w:t>cổng</w:t>
      </w:r>
      <w:r w:rsidRPr="00A97AD3">
        <w:t xml:space="preserve"> và địa chỉ. Ngoài ra, hãy lưu ý rằng các giá trị Boolean phải được viết hoa trong Python. Do đó, đảm bảo rằng chữ T được viết hoa trong cặp khóa / giá trị cho </w:t>
      </w:r>
      <w:r w:rsidR="00AE38AD" w:rsidRPr="00AE38AD">
        <w:rPr>
          <w:b/>
          <w:bCs/>
        </w:rPr>
        <w:t>“enabled”: True</w:t>
      </w:r>
      <w:r w:rsidR="00C0315C" w:rsidRPr="00C0315C">
        <w:t>.</w:t>
      </w:r>
    </w:p>
    <w:p w14:paraId="1FE3E325" w14:textId="77777777" w:rsidR="00786218" w:rsidRPr="00AE38AD" w:rsidRDefault="00786218" w:rsidP="00AE38AD">
      <w:pPr>
        <w:pStyle w:val="CMDOutput"/>
      </w:pPr>
      <w:r w:rsidRPr="00AE38AD">
        <w:t>yangConfig = {</w:t>
      </w:r>
    </w:p>
    <w:p w14:paraId="048DD40B" w14:textId="77777777" w:rsidR="00786218" w:rsidRPr="00AE38AD" w:rsidRDefault="00786218" w:rsidP="00AE38AD">
      <w:pPr>
        <w:pStyle w:val="CMDOutput"/>
      </w:pPr>
      <w:r w:rsidRPr="00AE38AD">
        <w:t xml:space="preserve">    "ietf-interfaces</w:t>
      </w:r>
      <w:proofErr w:type="gramStart"/>
      <w:r w:rsidRPr="00AE38AD">
        <w:t>:interface</w:t>
      </w:r>
      <w:proofErr w:type="gramEnd"/>
      <w:r w:rsidRPr="00AE38AD">
        <w:t>": {</w:t>
      </w:r>
    </w:p>
    <w:p w14:paraId="500C560E" w14:textId="77777777" w:rsidR="00786218" w:rsidRPr="00AE38AD" w:rsidRDefault="00786218" w:rsidP="00AE38AD">
      <w:pPr>
        <w:pStyle w:val="CMDOutput"/>
      </w:pPr>
      <w:r w:rsidRPr="00AE38AD">
        <w:t xml:space="preserve">        "name": "</w:t>
      </w:r>
      <w:r w:rsidRPr="00AE38AD">
        <w:rPr>
          <w:highlight w:val="yellow"/>
        </w:rPr>
        <w:t>Loopback</w:t>
      </w:r>
      <w:r w:rsidR="00AE38AD" w:rsidRPr="00AE38AD">
        <w:rPr>
          <w:highlight w:val="yellow"/>
        </w:rPr>
        <w:t>2</w:t>
      </w:r>
      <w:r w:rsidRPr="00AE38AD">
        <w:t>",</w:t>
      </w:r>
    </w:p>
    <w:p w14:paraId="044E2970" w14:textId="77777777" w:rsidR="00786218" w:rsidRPr="00AE38AD" w:rsidRDefault="00786218" w:rsidP="00AE38AD">
      <w:pPr>
        <w:pStyle w:val="CMDOutput"/>
      </w:pPr>
      <w:r w:rsidRPr="00AE38AD">
        <w:t xml:space="preserve">        "description": "</w:t>
      </w:r>
      <w:r w:rsidR="00AE38AD">
        <w:t>[Student</w:t>
      </w:r>
      <w:r w:rsidR="006E2774">
        <w:t>\’s</w:t>
      </w:r>
      <w:r w:rsidR="00AE38AD">
        <w:t xml:space="preserve"> Name] loopback interface</w:t>
      </w:r>
      <w:r w:rsidRPr="00AE38AD">
        <w:t>",</w:t>
      </w:r>
    </w:p>
    <w:p w14:paraId="459852B4" w14:textId="77777777" w:rsidR="00786218" w:rsidRPr="00AE38AD" w:rsidRDefault="00786218" w:rsidP="00AE38AD">
      <w:pPr>
        <w:pStyle w:val="CMDOutput"/>
      </w:pPr>
      <w:r w:rsidRPr="00AE38AD">
        <w:t xml:space="preserve">        "</w:t>
      </w:r>
      <w:proofErr w:type="gramStart"/>
      <w:r w:rsidRPr="00AE38AD">
        <w:t>type</w:t>
      </w:r>
      <w:proofErr w:type="gramEnd"/>
      <w:r w:rsidRPr="00AE38AD">
        <w:t>": "iana-if-type:softwareLoopback",</w:t>
      </w:r>
    </w:p>
    <w:p w14:paraId="7FA992E3" w14:textId="77777777" w:rsidR="00786218" w:rsidRPr="00AE38AD" w:rsidRDefault="00786218" w:rsidP="00AE38AD">
      <w:pPr>
        <w:pStyle w:val="CMDOutput"/>
      </w:pPr>
      <w:r w:rsidRPr="00AE38AD">
        <w:lastRenderedPageBreak/>
        <w:t xml:space="preserve">        "enabled": </w:t>
      </w:r>
      <w:r w:rsidRPr="00AE38AD">
        <w:rPr>
          <w:highlight w:val="yellow"/>
        </w:rPr>
        <w:t>T</w:t>
      </w:r>
      <w:r w:rsidRPr="00AE38AD">
        <w:t>rue,</w:t>
      </w:r>
    </w:p>
    <w:p w14:paraId="277503F4" w14:textId="77777777" w:rsidR="00786218" w:rsidRPr="00AE38AD" w:rsidRDefault="00786218" w:rsidP="00AE38AD">
      <w:pPr>
        <w:pStyle w:val="CMDOutput"/>
      </w:pPr>
      <w:r w:rsidRPr="00AE38AD">
        <w:t xml:space="preserve">        "ietf-ip</w:t>
      </w:r>
      <w:proofErr w:type="gramStart"/>
      <w:r w:rsidRPr="00AE38AD">
        <w:t>:ipv4</w:t>
      </w:r>
      <w:proofErr w:type="gramEnd"/>
      <w:r w:rsidRPr="00AE38AD">
        <w:t>": {</w:t>
      </w:r>
    </w:p>
    <w:p w14:paraId="4F257A49" w14:textId="77777777" w:rsidR="00786218" w:rsidRPr="00AE38AD" w:rsidRDefault="00786218" w:rsidP="00AE38AD">
      <w:pPr>
        <w:pStyle w:val="CMDOutput"/>
      </w:pPr>
      <w:r w:rsidRPr="00AE38AD">
        <w:t xml:space="preserve">            "address": [</w:t>
      </w:r>
    </w:p>
    <w:p w14:paraId="6BD129C5" w14:textId="77777777" w:rsidR="00786218" w:rsidRPr="00AE38AD" w:rsidRDefault="00786218" w:rsidP="00AE38AD">
      <w:pPr>
        <w:pStyle w:val="CMDOutput"/>
      </w:pPr>
      <w:r w:rsidRPr="00AE38AD">
        <w:t xml:space="preserve">                {</w:t>
      </w:r>
    </w:p>
    <w:p w14:paraId="523C4FF2" w14:textId="77777777" w:rsidR="00786218" w:rsidRPr="00AE38AD" w:rsidRDefault="00786218" w:rsidP="00AE38AD">
      <w:pPr>
        <w:pStyle w:val="CMDOutput"/>
      </w:pPr>
      <w:r w:rsidRPr="00AE38AD">
        <w:t xml:space="preserve">                    "ip": "</w:t>
      </w:r>
      <w:r w:rsidR="00AE38AD" w:rsidRPr="00AE38AD">
        <w:rPr>
          <w:highlight w:val="yellow"/>
        </w:rPr>
        <w:t>10.2.1.1</w:t>
      </w:r>
      <w:r w:rsidRPr="00AE38AD">
        <w:t>",</w:t>
      </w:r>
    </w:p>
    <w:p w14:paraId="6ED3C79C" w14:textId="77777777" w:rsidR="00786218" w:rsidRPr="00AE38AD" w:rsidRDefault="00786218" w:rsidP="00AE38AD">
      <w:pPr>
        <w:pStyle w:val="CMDOutput"/>
      </w:pPr>
      <w:r w:rsidRPr="00AE38AD">
        <w:t xml:space="preserve">                    "netmask": "255.255.255.0"</w:t>
      </w:r>
    </w:p>
    <w:p w14:paraId="4D9D9D90" w14:textId="77777777" w:rsidR="00786218" w:rsidRPr="00AE38AD" w:rsidRDefault="00786218" w:rsidP="00AE38AD">
      <w:pPr>
        <w:pStyle w:val="CMDOutput"/>
      </w:pPr>
      <w:r w:rsidRPr="00AE38AD">
        <w:t xml:space="preserve">                }</w:t>
      </w:r>
    </w:p>
    <w:p w14:paraId="32B27AC0" w14:textId="77777777" w:rsidR="00786218" w:rsidRPr="00AE38AD" w:rsidRDefault="00786218" w:rsidP="00AE38AD">
      <w:pPr>
        <w:pStyle w:val="CMDOutput"/>
      </w:pPr>
      <w:r w:rsidRPr="00AE38AD">
        <w:t xml:space="preserve">            ]</w:t>
      </w:r>
    </w:p>
    <w:p w14:paraId="041BDEA3" w14:textId="77777777" w:rsidR="00786218" w:rsidRPr="00AE38AD" w:rsidRDefault="00786218" w:rsidP="00AE38AD">
      <w:pPr>
        <w:pStyle w:val="CMDOutput"/>
      </w:pPr>
      <w:r w:rsidRPr="00AE38AD">
        <w:t xml:space="preserve">        },</w:t>
      </w:r>
    </w:p>
    <w:p w14:paraId="3C38C03F" w14:textId="77777777" w:rsidR="00786218" w:rsidRPr="00AE38AD" w:rsidRDefault="00786218" w:rsidP="00AE38AD">
      <w:pPr>
        <w:pStyle w:val="CMDOutput"/>
      </w:pPr>
      <w:r w:rsidRPr="00AE38AD">
        <w:t xml:space="preserve">        "ietf-ip</w:t>
      </w:r>
      <w:proofErr w:type="gramStart"/>
      <w:r w:rsidRPr="00AE38AD">
        <w:t>:ipv6</w:t>
      </w:r>
      <w:proofErr w:type="gramEnd"/>
      <w:r w:rsidRPr="00AE38AD">
        <w:t>": {}</w:t>
      </w:r>
    </w:p>
    <w:p w14:paraId="68341118" w14:textId="77777777" w:rsidR="00786218" w:rsidRPr="00AE38AD" w:rsidRDefault="00786218" w:rsidP="00AE38AD">
      <w:pPr>
        <w:pStyle w:val="CMDOutput"/>
      </w:pPr>
      <w:r w:rsidRPr="00AE38AD">
        <w:t xml:space="preserve">    }</w:t>
      </w:r>
    </w:p>
    <w:p w14:paraId="3080A840" w14:textId="77777777" w:rsidR="00786218" w:rsidRDefault="00786218" w:rsidP="00AE38AD">
      <w:pPr>
        <w:pStyle w:val="CMDOutput"/>
      </w:pPr>
      <w:r w:rsidRPr="00AE38AD">
        <w:t>}</w:t>
      </w:r>
    </w:p>
    <w:p w14:paraId="2F376278" w14:textId="70A3F120" w:rsidR="00786218" w:rsidRPr="006E2774" w:rsidRDefault="00A97AD3" w:rsidP="006E2774">
      <w:pPr>
        <w:pStyle w:val="BodyTextL50"/>
      </w:pPr>
      <w:r>
        <w:rPr>
          <w:b/>
          <w:bCs/>
        </w:rPr>
        <w:t>Ghi chú</w:t>
      </w:r>
      <w:r w:rsidR="006E2774" w:rsidRPr="006E2774">
        <w:t xml:space="preserve">: </w:t>
      </w:r>
      <w:r w:rsidRPr="00A97AD3">
        <w:t>Nếu sử dụng dấu nháy đơn trong chuỗi văn bản mô tả, thì bạn phải thoát nó bằng dấu gạch chéo ngược, như được hiển thị ở trên</w:t>
      </w:r>
      <w:r w:rsidR="006E2774" w:rsidRPr="006E2774">
        <w:t>.</w:t>
      </w:r>
    </w:p>
    <w:p w14:paraId="7AC968E9" w14:textId="53369339" w:rsidR="00786218" w:rsidRDefault="0013066F" w:rsidP="00786218">
      <w:pPr>
        <w:pStyle w:val="Heading3"/>
      </w:pPr>
      <w:proofErr w:type="gramStart"/>
      <w:r>
        <w:t>Tạo biến để gửi yêu cầu và lưu trữ</w:t>
      </w:r>
      <w:r w:rsidR="00C0315C" w:rsidRPr="00C0315C">
        <w:t xml:space="preserve"> JSON response.</w:t>
      </w:r>
      <w:proofErr w:type="gramEnd"/>
    </w:p>
    <w:p w14:paraId="1BCAB240" w14:textId="00B9BF6A" w:rsidR="00786218" w:rsidRDefault="00687499" w:rsidP="00786218">
      <w:pPr>
        <w:pStyle w:val="BodyTextL25"/>
      </w:pPr>
      <w:r w:rsidRPr="00687499">
        <w:t xml:space="preserve">Sử dụng các biến được tạo ở bước trước làm tham số cho phương thức </w:t>
      </w:r>
      <w:proofErr w:type="gramStart"/>
      <w:r w:rsidRPr="00687499">
        <w:t>request.put(</w:t>
      </w:r>
      <w:proofErr w:type="gramEnd"/>
      <w:r w:rsidRPr="00687499">
        <w:t xml:space="preserve">). </w:t>
      </w:r>
      <w:proofErr w:type="gramStart"/>
      <w:r w:rsidRPr="00687499">
        <w:t>Phương thức này gửi yêu cầu PUT HTTP đến RESTCONF API.</w:t>
      </w:r>
      <w:proofErr w:type="gramEnd"/>
      <w:r w:rsidRPr="00687499">
        <w:t xml:space="preserve"> </w:t>
      </w:r>
      <w:proofErr w:type="gramStart"/>
      <w:r w:rsidRPr="00687499">
        <w:t>Gán kết quả của yêu cầu cho một biến có tên là resp. Biến đó sẽ giữ phản hồi JSON từ API.</w:t>
      </w:r>
      <w:proofErr w:type="gramEnd"/>
      <w:r w:rsidRPr="00687499">
        <w:t xml:space="preserve"> </w:t>
      </w:r>
      <w:proofErr w:type="gramStart"/>
      <w:r w:rsidRPr="00687499">
        <w:t>Nếu yêu cầu thành công, JSON sẽ chứa mô hình dữ liệu YANG được trả về</w:t>
      </w:r>
      <w:r w:rsidR="00786218">
        <w:t>.</w:t>
      </w:r>
      <w:proofErr w:type="gramEnd"/>
    </w:p>
    <w:p w14:paraId="4A25019D" w14:textId="5EE6296B" w:rsidR="00786218" w:rsidRPr="00325D87" w:rsidRDefault="00687499" w:rsidP="00687499">
      <w:pPr>
        <w:pStyle w:val="SubStepAlpha"/>
      </w:pPr>
      <w:r w:rsidRPr="00687499">
        <w:t>Trước khi nhập các câu lệnh, xin lưu ý rằng đặc tả biến này chỉ nên ghi một dòng trong script. Nhập các lệnh sau</w:t>
      </w:r>
      <w:r w:rsidR="00786218" w:rsidRPr="00325D87">
        <w:t>:</w:t>
      </w:r>
    </w:p>
    <w:p w14:paraId="08BBBF00" w14:textId="6E2E1F7C" w:rsidR="00E67FDB" w:rsidRDefault="00687499" w:rsidP="00E67FDB">
      <w:pPr>
        <w:pStyle w:val="BodyTextL50"/>
      </w:pPr>
      <w:r>
        <w:rPr>
          <w:b/>
          <w:bCs/>
        </w:rPr>
        <w:t>Ghi chú</w:t>
      </w:r>
      <w:r w:rsidR="006E2774">
        <w:t xml:space="preserve">: </w:t>
      </w:r>
      <w:r>
        <w:t>Giá trị của</w:t>
      </w:r>
      <w:r w:rsidRPr="00687499">
        <w:t xml:space="preserve"> biến này phải nằm trên một dòng trong script của bạn</w:t>
      </w:r>
      <w:r w:rsidR="006E2774">
        <w:t>.</w:t>
      </w:r>
    </w:p>
    <w:p w14:paraId="4CAB361C" w14:textId="77777777" w:rsidR="00786218" w:rsidRDefault="00786218" w:rsidP="00C0315C">
      <w:pPr>
        <w:pStyle w:val="CMDOutput"/>
      </w:pPr>
      <w:proofErr w:type="gramStart"/>
      <w:r w:rsidRPr="00C0315C">
        <w:t>resp</w:t>
      </w:r>
      <w:proofErr w:type="gramEnd"/>
      <w:r w:rsidRPr="00C0315C">
        <w:t xml:space="preserve"> = requests.put(api_url, data=json.dumps(yangConfig), auth=basicauth, headers=headers, verify=False)</w:t>
      </w:r>
    </w:p>
    <w:p w14:paraId="5F47A404" w14:textId="7C0C0CDF" w:rsidR="002F6737" w:rsidRPr="00C0315C" w:rsidRDefault="007E64A2" w:rsidP="007E64A2">
      <w:pPr>
        <w:pStyle w:val="SubStepAlpha"/>
      </w:pPr>
      <w:r w:rsidRPr="007E64A2">
        <w:t>Nhập mã dưới đây để xử lý phản hồi. Nếu phản hồi là một trong những thông báo HTTP thành công, thông báo đầu tiên sẽ được in. Bất kỳ giá trị mã khác được coi là một lỗi. Mã phản hồi và thông báo lỗi sẽ được in trong trường hợp phát hiện lỗi</w:t>
      </w:r>
      <w:r w:rsidR="002F6737">
        <w:t>.</w:t>
      </w:r>
    </w:p>
    <w:p w14:paraId="5A6C111B" w14:textId="77777777" w:rsidR="00786218" w:rsidRPr="002A3406" w:rsidRDefault="00786218" w:rsidP="002A3406">
      <w:pPr>
        <w:pStyle w:val="CMDOutput"/>
        <w:ind w:left="0"/>
      </w:pPr>
      <w:proofErr w:type="gramStart"/>
      <w:r w:rsidRPr="002A3406">
        <w:t>if(</w:t>
      </w:r>
      <w:proofErr w:type="gramEnd"/>
      <w:r w:rsidRPr="002A3406">
        <w:t>resp.status_code &gt;= 200 and resp.status_code &lt;= 299):</w:t>
      </w:r>
    </w:p>
    <w:p w14:paraId="7ED928F9" w14:textId="77777777" w:rsidR="00786218" w:rsidRPr="002A3406" w:rsidRDefault="00786218" w:rsidP="002A3406">
      <w:pPr>
        <w:pStyle w:val="CMDOutput"/>
        <w:ind w:left="0"/>
      </w:pPr>
      <w:r w:rsidRPr="002A3406">
        <w:t xml:space="preserve">    </w:t>
      </w:r>
      <w:proofErr w:type="gramStart"/>
      <w:r w:rsidRPr="002A3406">
        <w:t>print(</w:t>
      </w:r>
      <w:proofErr w:type="gramEnd"/>
      <w:r w:rsidRPr="002A3406">
        <w:t>"STATUS OK: {}".format(resp.status_code))</w:t>
      </w:r>
    </w:p>
    <w:p w14:paraId="6C05D56F" w14:textId="77777777" w:rsidR="00786218" w:rsidRPr="002A3406" w:rsidRDefault="00786218" w:rsidP="002A3406">
      <w:pPr>
        <w:pStyle w:val="CMDOutput"/>
        <w:ind w:left="0"/>
      </w:pPr>
      <w:r w:rsidRPr="002A3406">
        <w:t>else:</w:t>
      </w:r>
    </w:p>
    <w:p w14:paraId="36DA02A1" w14:textId="7EC6689C" w:rsidR="00786218" w:rsidRDefault="00786218" w:rsidP="002A3406">
      <w:pPr>
        <w:pStyle w:val="CMDOutput"/>
        <w:ind w:left="0"/>
      </w:pPr>
      <w:r w:rsidRPr="002A3406">
        <w:t xml:space="preserve">    </w:t>
      </w:r>
      <w:proofErr w:type="gramStart"/>
      <w:r w:rsidR="00025ADF" w:rsidRPr="002A3406">
        <w:t>print(</w:t>
      </w:r>
      <w:proofErr w:type="gramEnd"/>
      <w:r w:rsidR="00025ADF" w:rsidRPr="002A3406">
        <w:t>'Error. Status Code: {} \nError message: {}'.</w:t>
      </w:r>
      <w:proofErr w:type="gramStart"/>
      <w:r w:rsidR="00025ADF" w:rsidRPr="002A3406">
        <w:t>format(</w:t>
      </w:r>
      <w:proofErr w:type="gramEnd"/>
      <w:r w:rsidR="00025ADF" w:rsidRPr="002A3406">
        <w:t>resp.status_code,resp.json())</w:t>
      </w:r>
      <w:r w:rsidR="00D057DE" w:rsidRPr="002A3406">
        <w:t>)</w:t>
      </w:r>
    </w:p>
    <w:p w14:paraId="750AE60D" w14:textId="4F3CE00C" w:rsidR="00786218" w:rsidRDefault="007E64A2" w:rsidP="00786218">
      <w:pPr>
        <w:pStyle w:val="BodyTextL25"/>
        <w:keepNext/>
      </w:pPr>
      <w:r w:rsidRPr="007E64A2">
        <w:t>Bảng dưới đây liệ</w:t>
      </w:r>
      <w:r>
        <w:t>t kê các thuộc tính</w:t>
      </w:r>
      <w:r w:rsidRPr="007E64A2">
        <w:t xml:space="preserve"> khác nhau của các trạng thái này</w:t>
      </w:r>
    </w:p>
    <w:tbl>
      <w:tblPr>
        <w:tblStyle w:val="LabTableStyle"/>
        <w:tblW w:w="0" w:type="auto"/>
        <w:tblLook w:val="04A0" w:firstRow="1" w:lastRow="0" w:firstColumn="1" w:lastColumn="0" w:noHBand="0" w:noVBand="1"/>
        <w:tblDescription w:val="The table consists of the elements of the requests put method and explanations of each element."/>
      </w:tblPr>
      <w:tblGrid>
        <w:gridCol w:w="2425"/>
        <w:gridCol w:w="7285"/>
      </w:tblGrid>
      <w:tr w:rsidR="00786218" w:rsidRPr="000B4FC5" w14:paraId="0E62F15A" w14:textId="77777777" w:rsidTr="002F6737">
        <w:trPr>
          <w:cnfStyle w:val="100000000000" w:firstRow="1" w:lastRow="0" w:firstColumn="0" w:lastColumn="0" w:oddVBand="0" w:evenVBand="0" w:oddHBand="0" w:evenHBand="0" w:firstRowFirstColumn="0" w:firstRowLastColumn="0" w:lastRowFirstColumn="0" w:lastRowLastColumn="0"/>
          <w:tblHeader/>
        </w:trPr>
        <w:tc>
          <w:tcPr>
            <w:tcW w:w="2425" w:type="dxa"/>
          </w:tcPr>
          <w:p w14:paraId="3E286CB2" w14:textId="7313AC7F" w:rsidR="00786218" w:rsidRPr="000B4FC5" w:rsidRDefault="007E64A2" w:rsidP="0023478B">
            <w:pPr>
              <w:pStyle w:val="BodyTextL25"/>
              <w:ind w:left="0"/>
              <w:rPr>
                <w:b/>
              </w:rPr>
            </w:pPr>
            <w:r>
              <w:rPr>
                <w:b/>
              </w:rPr>
              <w:t>Thuộc tính</w:t>
            </w:r>
          </w:p>
        </w:tc>
        <w:tc>
          <w:tcPr>
            <w:tcW w:w="7285" w:type="dxa"/>
          </w:tcPr>
          <w:p w14:paraId="2FDEB8C4" w14:textId="29CF618C" w:rsidR="00786218" w:rsidRPr="000B4FC5" w:rsidRDefault="007E64A2" w:rsidP="0023478B">
            <w:pPr>
              <w:pStyle w:val="BodyTextL25"/>
              <w:ind w:left="0"/>
              <w:rPr>
                <w:b/>
              </w:rPr>
            </w:pPr>
            <w:r>
              <w:rPr>
                <w:b/>
              </w:rPr>
              <w:t>Giải thích</w:t>
            </w:r>
          </w:p>
        </w:tc>
      </w:tr>
      <w:tr w:rsidR="00786218" w14:paraId="2065A30C" w14:textId="77777777" w:rsidTr="0023478B">
        <w:tc>
          <w:tcPr>
            <w:tcW w:w="2425" w:type="dxa"/>
          </w:tcPr>
          <w:p w14:paraId="04D1BB60" w14:textId="77777777" w:rsidR="00786218" w:rsidRPr="00F93DEB" w:rsidRDefault="00786218" w:rsidP="0023478B">
            <w:pPr>
              <w:pStyle w:val="TableText"/>
              <w:rPr>
                <w:rFonts w:ascii="Courier New" w:hAnsi="Courier New" w:cs="Courier New"/>
              </w:rPr>
            </w:pPr>
            <w:r w:rsidRPr="00F93DEB">
              <w:rPr>
                <w:rFonts w:ascii="Courier New" w:hAnsi="Courier New" w:cs="Courier New"/>
              </w:rPr>
              <w:t>resp</w:t>
            </w:r>
          </w:p>
        </w:tc>
        <w:tc>
          <w:tcPr>
            <w:tcW w:w="7285" w:type="dxa"/>
          </w:tcPr>
          <w:p w14:paraId="7D0E15C2" w14:textId="3B51D2CD" w:rsidR="00786218" w:rsidRDefault="007E64A2" w:rsidP="0023478B">
            <w:pPr>
              <w:pStyle w:val="TableText"/>
            </w:pPr>
            <w:r w:rsidRPr="007E64A2">
              <w:t>Biến để giữ phản hồi từ API.</w:t>
            </w:r>
          </w:p>
        </w:tc>
      </w:tr>
      <w:tr w:rsidR="00786218" w14:paraId="3F0C8AE0" w14:textId="77777777" w:rsidTr="0023478B">
        <w:tc>
          <w:tcPr>
            <w:tcW w:w="2425" w:type="dxa"/>
          </w:tcPr>
          <w:p w14:paraId="762CC8AA" w14:textId="77777777" w:rsidR="00786218" w:rsidRPr="00F93DEB" w:rsidRDefault="00786218" w:rsidP="0023478B">
            <w:pPr>
              <w:pStyle w:val="TableText"/>
              <w:rPr>
                <w:rFonts w:ascii="Courier New" w:hAnsi="Courier New" w:cs="Courier New"/>
              </w:rPr>
            </w:pPr>
            <w:r w:rsidRPr="00F93DEB">
              <w:rPr>
                <w:rFonts w:ascii="Courier New" w:hAnsi="Courier New" w:cs="Courier New"/>
              </w:rPr>
              <w:t>requests.</w:t>
            </w:r>
            <w:r w:rsidR="006E2774">
              <w:rPr>
                <w:rFonts w:ascii="Courier New" w:hAnsi="Courier New" w:cs="Courier New"/>
              </w:rPr>
              <w:t>pu</w:t>
            </w:r>
            <w:r>
              <w:rPr>
                <w:rFonts w:ascii="Courier New" w:hAnsi="Courier New" w:cs="Courier New"/>
              </w:rPr>
              <w:t>t</w:t>
            </w:r>
            <w:r w:rsidRPr="00F93DEB">
              <w:rPr>
                <w:rFonts w:ascii="Courier New" w:hAnsi="Courier New" w:cs="Courier New"/>
              </w:rPr>
              <w:t>()</w:t>
            </w:r>
          </w:p>
        </w:tc>
        <w:tc>
          <w:tcPr>
            <w:tcW w:w="7285" w:type="dxa"/>
          </w:tcPr>
          <w:p w14:paraId="2F1B22A3" w14:textId="4DE16D7C" w:rsidR="00786218" w:rsidRDefault="007A639B" w:rsidP="0023478B">
            <w:pPr>
              <w:pStyle w:val="TableText"/>
            </w:pPr>
            <w:r w:rsidRPr="007A639B">
              <w:t>Phương thức thực sự tạo ra yêu cầu PUT</w:t>
            </w:r>
            <w:r w:rsidR="00786218">
              <w:t>.</w:t>
            </w:r>
          </w:p>
        </w:tc>
      </w:tr>
      <w:tr w:rsidR="006E2774" w14:paraId="058C94DC" w14:textId="77777777" w:rsidTr="0023478B">
        <w:tc>
          <w:tcPr>
            <w:tcW w:w="2425" w:type="dxa"/>
          </w:tcPr>
          <w:p w14:paraId="5F388E09" w14:textId="77777777" w:rsidR="006E2774" w:rsidRPr="00F93DEB" w:rsidRDefault="006E2774" w:rsidP="006E2774">
            <w:pPr>
              <w:pStyle w:val="TableText"/>
              <w:rPr>
                <w:rFonts w:ascii="Courier New" w:hAnsi="Courier New" w:cs="Courier New"/>
              </w:rPr>
            </w:pPr>
            <w:r>
              <w:rPr>
                <w:rFonts w:ascii="Courier New" w:hAnsi="Courier New" w:cs="Courier New"/>
              </w:rPr>
              <w:t>api</w:t>
            </w:r>
            <w:r w:rsidRPr="00F93DEB">
              <w:rPr>
                <w:rFonts w:ascii="Courier New" w:hAnsi="Courier New" w:cs="Courier New"/>
              </w:rPr>
              <w:t>_url</w:t>
            </w:r>
          </w:p>
        </w:tc>
        <w:tc>
          <w:tcPr>
            <w:tcW w:w="7285" w:type="dxa"/>
          </w:tcPr>
          <w:p w14:paraId="17ADE73C" w14:textId="4D8C61ED" w:rsidR="006E2774" w:rsidRDefault="007A639B" w:rsidP="006E2774">
            <w:pPr>
              <w:pStyle w:val="TableText"/>
            </w:pPr>
            <w:r>
              <w:t>Biến giữ chuỗi địa chỉ URL</w:t>
            </w:r>
            <w:r w:rsidR="00E327A8">
              <w:t>.</w:t>
            </w:r>
          </w:p>
        </w:tc>
      </w:tr>
      <w:tr w:rsidR="00786218" w14:paraId="1B31F50C" w14:textId="77777777" w:rsidTr="0023478B">
        <w:tc>
          <w:tcPr>
            <w:tcW w:w="2425" w:type="dxa"/>
          </w:tcPr>
          <w:p w14:paraId="7D3767E7" w14:textId="77777777" w:rsidR="00786218" w:rsidRDefault="00786218" w:rsidP="0023478B">
            <w:pPr>
              <w:pStyle w:val="TableText"/>
              <w:rPr>
                <w:rFonts w:ascii="Courier New" w:hAnsi="Courier New" w:cs="Courier New"/>
              </w:rPr>
            </w:pPr>
            <w:r>
              <w:rPr>
                <w:rFonts w:ascii="Courier New" w:hAnsi="Courier New" w:cs="Courier New"/>
              </w:rPr>
              <w:t>data</w:t>
            </w:r>
          </w:p>
        </w:tc>
        <w:tc>
          <w:tcPr>
            <w:tcW w:w="7285" w:type="dxa"/>
          </w:tcPr>
          <w:p w14:paraId="5199FAA9" w14:textId="2061C444" w:rsidR="00786218" w:rsidRDefault="007A639B" w:rsidP="007A639B">
            <w:pPr>
              <w:pStyle w:val="TableText"/>
            </w:pPr>
            <w:r>
              <w:t>Dữ liệu sẽ được gửi đến điểm cuối API</w:t>
            </w:r>
            <w:r w:rsidR="00911120">
              <w:t>,</w:t>
            </w:r>
            <w:r w:rsidR="006E2774">
              <w:t xml:space="preserve"> </w:t>
            </w:r>
            <w:r>
              <w:t>được định dạng</w:t>
            </w:r>
            <w:r w:rsidR="006E2774">
              <w:t xml:space="preserve"> JSON.</w:t>
            </w:r>
          </w:p>
        </w:tc>
      </w:tr>
      <w:tr w:rsidR="006E2774" w14:paraId="5B777C32" w14:textId="77777777" w:rsidTr="0023478B">
        <w:tc>
          <w:tcPr>
            <w:tcW w:w="2425" w:type="dxa"/>
          </w:tcPr>
          <w:p w14:paraId="6692840E" w14:textId="77777777" w:rsidR="006E2774" w:rsidRPr="00F93DEB" w:rsidRDefault="006E2774" w:rsidP="006E2774">
            <w:pPr>
              <w:pStyle w:val="TableText"/>
              <w:rPr>
                <w:rFonts w:ascii="Courier New" w:hAnsi="Courier New" w:cs="Courier New"/>
              </w:rPr>
            </w:pPr>
            <w:r>
              <w:rPr>
                <w:rFonts w:ascii="Courier New" w:hAnsi="Courier New" w:cs="Courier New"/>
              </w:rPr>
              <w:t>auth</w:t>
            </w:r>
          </w:p>
        </w:tc>
        <w:tc>
          <w:tcPr>
            <w:tcW w:w="7285" w:type="dxa"/>
          </w:tcPr>
          <w:p w14:paraId="1DE0FDDB" w14:textId="732E9887" w:rsidR="006E2774" w:rsidRDefault="007A639B" w:rsidP="006E2774">
            <w:pPr>
              <w:pStyle w:val="TableText"/>
            </w:pPr>
            <w:r>
              <w:t>Biến tuple giữ thông tin xác thực</w:t>
            </w:r>
          </w:p>
        </w:tc>
      </w:tr>
      <w:tr w:rsidR="006E2774" w14:paraId="7A3BA018" w14:textId="77777777" w:rsidTr="0023478B">
        <w:tc>
          <w:tcPr>
            <w:tcW w:w="2425" w:type="dxa"/>
          </w:tcPr>
          <w:p w14:paraId="11E46880" w14:textId="77777777" w:rsidR="006E2774" w:rsidRPr="00F93DEB" w:rsidRDefault="006E2774" w:rsidP="006E2774">
            <w:pPr>
              <w:pStyle w:val="TableText"/>
              <w:rPr>
                <w:rFonts w:ascii="Courier New" w:hAnsi="Courier New" w:cs="Courier New"/>
              </w:rPr>
            </w:pPr>
            <w:r w:rsidRPr="00F93DEB">
              <w:rPr>
                <w:rFonts w:ascii="Courier New" w:hAnsi="Courier New" w:cs="Courier New"/>
              </w:rPr>
              <w:t>headers=headers</w:t>
            </w:r>
          </w:p>
        </w:tc>
        <w:tc>
          <w:tcPr>
            <w:tcW w:w="7285" w:type="dxa"/>
          </w:tcPr>
          <w:p w14:paraId="0289C448" w14:textId="1F2B3919" w:rsidR="006E2774" w:rsidRDefault="00231F80" w:rsidP="006E2774">
            <w:pPr>
              <w:pStyle w:val="TableText"/>
            </w:pPr>
            <w:r>
              <w:t>THông số được gắn để biểu hiện thông tin header</w:t>
            </w:r>
            <w:r w:rsidR="00911120">
              <w:t>.</w:t>
            </w:r>
          </w:p>
        </w:tc>
      </w:tr>
      <w:tr w:rsidR="006E2774" w14:paraId="5C584C7C" w14:textId="77777777" w:rsidTr="0023478B">
        <w:tc>
          <w:tcPr>
            <w:tcW w:w="2425" w:type="dxa"/>
          </w:tcPr>
          <w:p w14:paraId="5C79C3C9" w14:textId="77777777" w:rsidR="006E2774" w:rsidRPr="00F93DEB" w:rsidRDefault="006E2774" w:rsidP="006E2774">
            <w:pPr>
              <w:pStyle w:val="TableText"/>
              <w:rPr>
                <w:rFonts w:ascii="Courier New" w:hAnsi="Courier New" w:cs="Courier New"/>
              </w:rPr>
            </w:pPr>
            <w:r w:rsidRPr="00F93DEB">
              <w:rPr>
                <w:rFonts w:ascii="Courier New" w:hAnsi="Courier New" w:cs="Courier New"/>
              </w:rPr>
              <w:t>verify=False</w:t>
            </w:r>
          </w:p>
        </w:tc>
        <w:tc>
          <w:tcPr>
            <w:tcW w:w="7285" w:type="dxa"/>
          </w:tcPr>
          <w:p w14:paraId="4658EBBB" w14:textId="00B1BA93" w:rsidR="006E2774" w:rsidRDefault="00231F80" w:rsidP="006E2774">
            <w:pPr>
              <w:pStyle w:val="TableText"/>
            </w:pPr>
            <w:r>
              <w:t>Thông số tắt xác thực SSL khi yêu cầu được gửi</w:t>
            </w:r>
            <w:r w:rsidR="00E327A8">
              <w:t>.</w:t>
            </w:r>
          </w:p>
        </w:tc>
      </w:tr>
      <w:tr w:rsidR="00786218" w14:paraId="75B07A92" w14:textId="77777777" w:rsidTr="0023478B">
        <w:tc>
          <w:tcPr>
            <w:tcW w:w="2425" w:type="dxa"/>
          </w:tcPr>
          <w:p w14:paraId="427B0BEF" w14:textId="77777777" w:rsidR="00786218" w:rsidRPr="00F93DEB" w:rsidRDefault="00786218" w:rsidP="0023478B">
            <w:pPr>
              <w:pStyle w:val="TableText"/>
              <w:rPr>
                <w:rFonts w:ascii="Courier New" w:hAnsi="Courier New" w:cs="Courier New"/>
              </w:rPr>
            </w:pPr>
            <w:r w:rsidRPr="000E2331">
              <w:rPr>
                <w:rFonts w:ascii="Courier New" w:hAnsi="Courier New" w:cs="Courier New"/>
              </w:rPr>
              <w:t>resp.status_code</w:t>
            </w:r>
          </w:p>
        </w:tc>
        <w:tc>
          <w:tcPr>
            <w:tcW w:w="7285" w:type="dxa"/>
          </w:tcPr>
          <w:p w14:paraId="0585B654" w14:textId="0143D29D" w:rsidR="00786218" w:rsidRDefault="00231F80" w:rsidP="0023478B">
            <w:pPr>
              <w:pStyle w:val="TableText"/>
            </w:pPr>
            <w:r w:rsidRPr="00231F80">
              <w:t>Mã trạng thái HTTP trong trả lời yêu cầu API PUT</w:t>
            </w:r>
            <w:r w:rsidR="006E2774">
              <w:t>.</w:t>
            </w:r>
          </w:p>
        </w:tc>
      </w:tr>
    </w:tbl>
    <w:p w14:paraId="0E5B2CE0" w14:textId="5BC41FE5" w:rsidR="00325D87" w:rsidRPr="00325D87" w:rsidRDefault="00231F80" w:rsidP="00231F80">
      <w:pPr>
        <w:pStyle w:val="SubStepAlpha"/>
      </w:pPr>
      <w:r w:rsidRPr="00231F80">
        <w:t>Chạy tập lệnh để gửi yêu cầu PUT tới R1. Bạn sẽ nhận được mộ</w:t>
      </w:r>
      <w:r>
        <w:t>t thông báo 201 Status Created</w:t>
      </w:r>
      <w:r w:rsidRPr="00231F80">
        <w:t>. Nếu không, hãy kiểm tra mã của bạn và cấu hình cho R1</w:t>
      </w:r>
      <w:r w:rsidR="00325D87">
        <w:t>.</w:t>
      </w:r>
    </w:p>
    <w:p w14:paraId="5AD54E56" w14:textId="068D9B07" w:rsidR="00E67FDB" w:rsidRDefault="00231F80" w:rsidP="00325D87">
      <w:pPr>
        <w:pStyle w:val="SubStepAlpha"/>
      </w:pPr>
      <w:r>
        <w:lastRenderedPageBreak/>
        <w:t>Chúng ta có thể kiểm tra cổng đã tạo bằng lệnh</w:t>
      </w:r>
      <w:r w:rsidR="00325D87">
        <w:t xml:space="preserve"> </w:t>
      </w:r>
      <w:r w:rsidR="00325D87" w:rsidRPr="009E157F">
        <w:rPr>
          <w:b/>
          <w:bCs/>
        </w:rPr>
        <w:t>show ip interface brief</w:t>
      </w:r>
      <w:r>
        <w:t xml:space="preserve"> trên</w:t>
      </w:r>
      <w:r w:rsidR="00325D87">
        <w:t xml:space="preserve"> R1.</w:t>
      </w:r>
    </w:p>
    <w:p w14:paraId="442B2597" w14:textId="18286E3B" w:rsidR="00E67FDB" w:rsidRDefault="00E67FDB" w:rsidP="00E67FDB">
      <w:pPr>
        <w:pStyle w:val="ConfigWindow"/>
      </w:pPr>
      <w:r>
        <w:t>Open configuration window</w:t>
      </w:r>
    </w:p>
    <w:p w14:paraId="464DDE5B" w14:textId="77777777" w:rsidR="00325D87" w:rsidRDefault="00325D87" w:rsidP="00325D87">
      <w:pPr>
        <w:pStyle w:val="CMD"/>
      </w:pPr>
      <w:r>
        <w:t xml:space="preserve">R1# </w:t>
      </w:r>
      <w:r w:rsidRPr="009E157F">
        <w:rPr>
          <w:b/>
          <w:bCs/>
        </w:rPr>
        <w:t>show ip interface brief</w:t>
      </w:r>
    </w:p>
    <w:p w14:paraId="3458345B" w14:textId="77777777" w:rsidR="00325D87" w:rsidRDefault="00325D87" w:rsidP="00325D87">
      <w:pPr>
        <w:pStyle w:val="CMDOutput"/>
      </w:pPr>
      <w:r>
        <w:t>Any interface listed with OK? value "NO" does not have a valid configuration</w:t>
      </w:r>
    </w:p>
    <w:p w14:paraId="36DD6518" w14:textId="77777777" w:rsidR="00325D87" w:rsidRDefault="00325D87" w:rsidP="00325D87">
      <w:pPr>
        <w:pStyle w:val="CMDOutput"/>
      </w:pPr>
    </w:p>
    <w:p w14:paraId="667C21FB" w14:textId="77777777" w:rsidR="00325D87" w:rsidRDefault="00325D87" w:rsidP="00325D87">
      <w:pPr>
        <w:pStyle w:val="CMDOutput"/>
      </w:pPr>
      <w:r>
        <w:t>Interface              IP-Address      OK? Method Status                Protocol</w:t>
      </w:r>
    </w:p>
    <w:p w14:paraId="43309956" w14:textId="77777777" w:rsidR="00325D87" w:rsidRDefault="00325D87" w:rsidP="00325D87">
      <w:pPr>
        <w:pStyle w:val="CMDOutput"/>
      </w:pPr>
      <w:r>
        <w:t xml:space="preserve">GigabitEthernet0/0/0   unassigned      YES </w:t>
      </w:r>
      <w:proofErr w:type="gramStart"/>
      <w:r>
        <w:t>unset  administratively</w:t>
      </w:r>
      <w:proofErr w:type="gramEnd"/>
      <w:r>
        <w:t xml:space="preserve"> down down</w:t>
      </w:r>
    </w:p>
    <w:p w14:paraId="3A775B73" w14:textId="77777777" w:rsidR="00325D87" w:rsidRDefault="00325D87" w:rsidP="00325D87">
      <w:pPr>
        <w:pStyle w:val="CMDOutput"/>
      </w:pPr>
      <w:r>
        <w:t>GigabitEthernet0/0/1   192.168.1.1     YES manual up                    up</w:t>
      </w:r>
    </w:p>
    <w:p w14:paraId="0FFC1123" w14:textId="77777777" w:rsidR="00325D87" w:rsidRDefault="00325D87" w:rsidP="00325D87">
      <w:pPr>
        <w:pStyle w:val="CMDOutput"/>
      </w:pPr>
      <w:r>
        <w:t xml:space="preserve">Serial0/1/0            unassigned      </w:t>
      </w:r>
      <w:proofErr w:type="gramStart"/>
      <w:r>
        <w:t>NO  unset</w:t>
      </w:r>
      <w:proofErr w:type="gramEnd"/>
      <w:r>
        <w:t xml:space="preserve">  down                  down</w:t>
      </w:r>
    </w:p>
    <w:p w14:paraId="542A34B2" w14:textId="77777777" w:rsidR="00325D87" w:rsidRDefault="00325D87" w:rsidP="00325D87">
      <w:pPr>
        <w:pStyle w:val="CMDOutput"/>
      </w:pPr>
      <w:r>
        <w:t xml:space="preserve">Serial0/1/1            unassigned      </w:t>
      </w:r>
      <w:proofErr w:type="gramStart"/>
      <w:r>
        <w:t>NO  unset</w:t>
      </w:r>
      <w:proofErr w:type="gramEnd"/>
      <w:r>
        <w:t xml:space="preserve">  down                  down</w:t>
      </w:r>
    </w:p>
    <w:p w14:paraId="7234675A" w14:textId="77777777" w:rsidR="00325D87" w:rsidRDefault="00325D87" w:rsidP="00325D87">
      <w:pPr>
        <w:pStyle w:val="CMDOutput"/>
      </w:pPr>
      <w:r>
        <w:t xml:space="preserve">GigabitEthernet0       unassigned      YES </w:t>
      </w:r>
      <w:proofErr w:type="gramStart"/>
      <w:r>
        <w:t>unset  administratively</w:t>
      </w:r>
      <w:proofErr w:type="gramEnd"/>
      <w:r>
        <w:t xml:space="preserve"> down down</w:t>
      </w:r>
    </w:p>
    <w:p w14:paraId="5F6DEDF7" w14:textId="77777777" w:rsidR="00325D87" w:rsidRDefault="00325D87" w:rsidP="00325D87">
      <w:pPr>
        <w:pStyle w:val="CMDOutput"/>
      </w:pPr>
      <w:r w:rsidRPr="00325D87">
        <w:t xml:space="preserve">Loopback1              10.1.1.1        YES </w:t>
      </w:r>
      <w:proofErr w:type="gramStart"/>
      <w:r w:rsidRPr="00325D87">
        <w:t>other  up</w:t>
      </w:r>
      <w:proofErr w:type="gramEnd"/>
      <w:r w:rsidRPr="00325D87">
        <w:t xml:space="preserve">                    up </w:t>
      </w:r>
    </w:p>
    <w:p w14:paraId="0635D385" w14:textId="76A47884" w:rsidR="00786218" w:rsidRDefault="00325D87">
      <w:pPr>
        <w:pStyle w:val="CMDOutput"/>
      </w:pPr>
      <w:r w:rsidRPr="009E157F">
        <w:rPr>
          <w:highlight w:val="yellow"/>
        </w:rPr>
        <w:t>Loopback</w:t>
      </w:r>
      <w:r>
        <w:rPr>
          <w:highlight w:val="yellow"/>
        </w:rPr>
        <w:t>2</w:t>
      </w:r>
      <w:r w:rsidRPr="009E157F">
        <w:rPr>
          <w:highlight w:val="yellow"/>
        </w:rPr>
        <w:t xml:space="preserve">              10.</w:t>
      </w:r>
      <w:r>
        <w:rPr>
          <w:highlight w:val="yellow"/>
        </w:rPr>
        <w:t>2</w:t>
      </w:r>
      <w:r w:rsidRPr="009E157F">
        <w:rPr>
          <w:highlight w:val="yellow"/>
        </w:rPr>
        <w:t xml:space="preserve">.1.1        YES </w:t>
      </w:r>
      <w:proofErr w:type="gramStart"/>
      <w:r w:rsidRPr="009E157F">
        <w:rPr>
          <w:highlight w:val="yellow"/>
        </w:rPr>
        <w:t>other  up</w:t>
      </w:r>
      <w:proofErr w:type="gramEnd"/>
      <w:r w:rsidRPr="009E157F">
        <w:rPr>
          <w:highlight w:val="yellow"/>
        </w:rPr>
        <w:t xml:space="preserve">                    up</w:t>
      </w:r>
    </w:p>
    <w:p w14:paraId="5A00505C" w14:textId="77777777" w:rsidR="00E67FDB" w:rsidRDefault="00E67FDB" w:rsidP="00E67FDB">
      <w:pPr>
        <w:pStyle w:val="ConfigWindow"/>
      </w:pPr>
      <w:r>
        <w:t>Close configuration window</w:t>
      </w:r>
    </w:p>
    <w:p w14:paraId="5917B85B" w14:textId="4ADEA921" w:rsidR="00786218" w:rsidRDefault="004D4FD4" w:rsidP="00214AC9">
      <w:pPr>
        <w:pStyle w:val="Heading1"/>
      </w:pPr>
      <w:r>
        <w:t>Chương trình được sử dụng trong</w:t>
      </w:r>
      <w:r w:rsidR="00325D87">
        <w:t xml:space="preserve"> Lab</w:t>
      </w:r>
    </w:p>
    <w:p w14:paraId="7E085A37" w14:textId="43BE677B" w:rsidR="00E67FDB" w:rsidRDefault="004D4FD4" w:rsidP="00E67FDB">
      <w:pPr>
        <w:pStyle w:val="BodyTextL25"/>
      </w:pPr>
      <w:r>
        <w:t>S</w:t>
      </w:r>
      <w:r w:rsidR="00325D87">
        <w:t>cripts</w:t>
      </w:r>
      <w:r>
        <w:t xml:space="preserve"> Python dưới đây được sử dụng trong</w:t>
      </w:r>
      <w:r w:rsidR="00325D87">
        <w:t xml:space="preserve"> lab</w:t>
      </w:r>
      <w:r>
        <w:t xml:space="preserve"> này</w:t>
      </w:r>
      <w:r w:rsidR="00325D87">
        <w:t>:</w:t>
      </w:r>
    </w:p>
    <w:p w14:paraId="5C2E61C5" w14:textId="77777777" w:rsidR="00325D87" w:rsidRDefault="00325D87" w:rsidP="00325D87">
      <w:pPr>
        <w:pStyle w:val="CMDOutput"/>
      </w:pPr>
      <w:r>
        <w:t>========================= resconf-get.py =========================</w:t>
      </w:r>
    </w:p>
    <w:p w14:paraId="7A69B25B" w14:textId="77777777" w:rsidR="00325D87" w:rsidRDefault="00325D87" w:rsidP="00325D87">
      <w:pPr>
        <w:pStyle w:val="CMDOutput"/>
      </w:pPr>
      <w:r>
        <w:t>import json</w:t>
      </w:r>
    </w:p>
    <w:p w14:paraId="43EC4D90" w14:textId="77777777" w:rsidR="00325D87" w:rsidRDefault="00325D87" w:rsidP="00325D87">
      <w:pPr>
        <w:pStyle w:val="CMDOutput"/>
      </w:pPr>
      <w:r>
        <w:t>import requests</w:t>
      </w:r>
    </w:p>
    <w:p w14:paraId="5B685491" w14:textId="77777777" w:rsidR="00325D87" w:rsidRDefault="00325D87" w:rsidP="00325D87">
      <w:pPr>
        <w:pStyle w:val="CMDOutput"/>
      </w:pPr>
      <w:r>
        <w:t>requests.packages.urllib3.disable_</w:t>
      </w:r>
      <w:proofErr w:type="gramStart"/>
      <w:r>
        <w:t>warnings()</w:t>
      </w:r>
      <w:proofErr w:type="gramEnd"/>
    </w:p>
    <w:p w14:paraId="4C8134EA" w14:textId="77777777" w:rsidR="00325D87" w:rsidRDefault="00325D87" w:rsidP="00325D87">
      <w:pPr>
        <w:pStyle w:val="CMDOutput"/>
      </w:pPr>
      <w:r>
        <w:t xml:space="preserve"> </w:t>
      </w:r>
    </w:p>
    <w:p w14:paraId="13D7C09D" w14:textId="77777777" w:rsidR="00325D87" w:rsidRDefault="00325D87" w:rsidP="00325D87">
      <w:pPr>
        <w:pStyle w:val="CMDOutput"/>
      </w:pPr>
      <w:r>
        <w:t>api_url = "https://192.168.1.1/restconf/data/ietf-interfaces:interfaces"</w:t>
      </w:r>
    </w:p>
    <w:p w14:paraId="57050513" w14:textId="77777777" w:rsidR="00325D87" w:rsidRDefault="00325D87" w:rsidP="00325D87">
      <w:pPr>
        <w:pStyle w:val="CMDOutput"/>
      </w:pPr>
      <w:r>
        <w:t xml:space="preserve"> </w:t>
      </w:r>
    </w:p>
    <w:p w14:paraId="76A09306" w14:textId="77777777" w:rsidR="00325D87" w:rsidRDefault="00325D87" w:rsidP="00325D87">
      <w:pPr>
        <w:pStyle w:val="CMDOutput"/>
      </w:pPr>
      <w:proofErr w:type="gramStart"/>
      <w:r>
        <w:t>headers</w:t>
      </w:r>
      <w:proofErr w:type="gramEnd"/>
      <w:r>
        <w:t xml:space="preserve"> = { "Accept": "application/yang-data+json",</w:t>
      </w:r>
    </w:p>
    <w:p w14:paraId="09354751" w14:textId="77777777" w:rsidR="00325D87" w:rsidRDefault="00325D87" w:rsidP="00325D87">
      <w:pPr>
        <w:pStyle w:val="CMDOutput"/>
      </w:pPr>
      <w:r>
        <w:t xml:space="preserve">            "Content-type":"application/yang-data+json"</w:t>
      </w:r>
    </w:p>
    <w:p w14:paraId="5BFDA4E6" w14:textId="77777777" w:rsidR="00325D87" w:rsidRDefault="00325D87" w:rsidP="00325D87">
      <w:pPr>
        <w:pStyle w:val="CMDOutput"/>
      </w:pPr>
      <w:r>
        <w:t xml:space="preserve">            }</w:t>
      </w:r>
    </w:p>
    <w:p w14:paraId="2CABE76B" w14:textId="77777777" w:rsidR="00325D87" w:rsidRDefault="00325D87" w:rsidP="00325D87">
      <w:pPr>
        <w:pStyle w:val="CMDOutput"/>
      </w:pPr>
      <w:r>
        <w:t xml:space="preserve"> </w:t>
      </w:r>
    </w:p>
    <w:p w14:paraId="59D9C1DF" w14:textId="77777777" w:rsidR="00325D87" w:rsidRDefault="00325D87" w:rsidP="00325D87">
      <w:pPr>
        <w:pStyle w:val="CMDOutput"/>
      </w:pPr>
      <w:r>
        <w:t>basicauth = ("cisco", "cisco123!")</w:t>
      </w:r>
    </w:p>
    <w:p w14:paraId="11EF653A" w14:textId="77777777" w:rsidR="00325D87" w:rsidRDefault="00325D87" w:rsidP="00325D87">
      <w:pPr>
        <w:pStyle w:val="CMDOutput"/>
      </w:pPr>
      <w:r>
        <w:t xml:space="preserve"> </w:t>
      </w:r>
    </w:p>
    <w:p w14:paraId="280B140D" w14:textId="77777777" w:rsidR="00325D87" w:rsidRDefault="00325D87" w:rsidP="00325D87">
      <w:pPr>
        <w:pStyle w:val="CMDOutput"/>
      </w:pPr>
      <w:proofErr w:type="gramStart"/>
      <w:r>
        <w:t>resp</w:t>
      </w:r>
      <w:proofErr w:type="gramEnd"/>
      <w:r>
        <w:t xml:space="preserve"> = requests.get(api_url, auth=basicauth, headers=headers, verify=False)</w:t>
      </w:r>
    </w:p>
    <w:p w14:paraId="4C0CF01E" w14:textId="77777777" w:rsidR="00325D87" w:rsidRDefault="00325D87" w:rsidP="00325D87">
      <w:pPr>
        <w:pStyle w:val="CMDOutput"/>
      </w:pPr>
      <w:r>
        <w:t xml:space="preserve"> </w:t>
      </w:r>
    </w:p>
    <w:p w14:paraId="27648DFC" w14:textId="77777777" w:rsidR="00325D87" w:rsidRDefault="00325D87" w:rsidP="00325D87">
      <w:pPr>
        <w:pStyle w:val="CMDOutput"/>
      </w:pPr>
      <w:r>
        <w:t>print(resp)</w:t>
      </w:r>
    </w:p>
    <w:p w14:paraId="57A7C347" w14:textId="77777777" w:rsidR="00325D87" w:rsidRDefault="00325D87" w:rsidP="00325D87">
      <w:pPr>
        <w:pStyle w:val="CMDOutput"/>
      </w:pPr>
      <w:r>
        <w:t xml:space="preserve"> </w:t>
      </w:r>
    </w:p>
    <w:p w14:paraId="59FB669D" w14:textId="77777777" w:rsidR="00325D87" w:rsidRDefault="00325D87" w:rsidP="00325D87">
      <w:pPr>
        <w:pStyle w:val="CMDOutput"/>
      </w:pPr>
      <w:r>
        <w:t xml:space="preserve">response_json = </w:t>
      </w:r>
      <w:proofErr w:type="gramStart"/>
      <w:r>
        <w:t>resp.json()</w:t>
      </w:r>
      <w:proofErr w:type="gramEnd"/>
    </w:p>
    <w:p w14:paraId="1C9C7D7D" w14:textId="77777777" w:rsidR="00325D87" w:rsidRDefault="00325D87" w:rsidP="00325D87">
      <w:pPr>
        <w:pStyle w:val="CMDOutput"/>
      </w:pPr>
      <w:r>
        <w:t xml:space="preserve"> </w:t>
      </w:r>
    </w:p>
    <w:p w14:paraId="3A86DFD4" w14:textId="77777777" w:rsidR="00325D87" w:rsidRDefault="00325D87" w:rsidP="00325D87">
      <w:pPr>
        <w:pStyle w:val="CMDOutput"/>
      </w:pPr>
      <w:proofErr w:type="gramStart"/>
      <w:r>
        <w:t>print(</w:t>
      </w:r>
      <w:proofErr w:type="gramEnd"/>
      <w:r>
        <w:t>json.dumps(response_json, indent=4))</w:t>
      </w:r>
    </w:p>
    <w:p w14:paraId="6345A36D" w14:textId="77777777" w:rsidR="00E67FDB" w:rsidRDefault="00E67FDB" w:rsidP="00325D87">
      <w:pPr>
        <w:pStyle w:val="CMDOutput"/>
      </w:pPr>
    </w:p>
    <w:p w14:paraId="019B7D85" w14:textId="77777777" w:rsidR="00325D87" w:rsidRDefault="00325D87" w:rsidP="00325D87">
      <w:pPr>
        <w:pStyle w:val="CMDOutput"/>
      </w:pPr>
      <w:r>
        <w:t>========================= resconf-put.py =========================</w:t>
      </w:r>
    </w:p>
    <w:p w14:paraId="452B0087" w14:textId="77777777" w:rsidR="00325D87" w:rsidRDefault="00325D87" w:rsidP="00325D87">
      <w:pPr>
        <w:pStyle w:val="CMDOutput"/>
      </w:pPr>
      <w:r>
        <w:t>import json</w:t>
      </w:r>
    </w:p>
    <w:p w14:paraId="1DC01124" w14:textId="77777777" w:rsidR="00325D87" w:rsidRDefault="00325D87" w:rsidP="00325D87">
      <w:pPr>
        <w:pStyle w:val="CMDOutput"/>
      </w:pPr>
      <w:r>
        <w:t>import requests</w:t>
      </w:r>
    </w:p>
    <w:p w14:paraId="6C5E45B4" w14:textId="77777777" w:rsidR="00325D87" w:rsidRDefault="00325D87" w:rsidP="00325D87">
      <w:pPr>
        <w:pStyle w:val="CMDOutput"/>
      </w:pPr>
      <w:r>
        <w:t>requests.packages.urllib3.disable_</w:t>
      </w:r>
      <w:proofErr w:type="gramStart"/>
      <w:r>
        <w:t>warnings()</w:t>
      </w:r>
      <w:proofErr w:type="gramEnd"/>
    </w:p>
    <w:p w14:paraId="77A4E9FF" w14:textId="77777777" w:rsidR="00325D87" w:rsidRDefault="00325D87" w:rsidP="00325D87">
      <w:pPr>
        <w:pStyle w:val="CMDOutput"/>
      </w:pPr>
      <w:r>
        <w:t xml:space="preserve"> </w:t>
      </w:r>
    </w:p>
    <w:p w14:paraId="0CB1D327" w14:textId="77777777" w:rsidR="00325D87" w:rsidRDefault="00325D87" w:rsidP="00325D87">
      <w:pPr>
        <w:pStyle w:val="CMDOutput"/>
      </w:pPr>
      <w:r>
        <w:t>api_url = "https://192.168.1.1/restconf/data/ietf-interfaces:interfaces/interface=Loopback2"</w:t>
      </w:r>
    </w:p>
    <w:p w14:paraId="1CFE27DB" w14:textId="77777777" w:rsidR="00325D87" w:rsidRDefault="00325D87" w:rsidP="00325D87">
      <w:pPr>
        <w:pStyle w:val="CMDOutput"/>
      </w:pPr>
      <w:r>
        <w:t xml:space="preserve"> </w:t>
      </w:r>
    </w:p>
    <w:p w14:paraId="5D4BC83C" w14:textId="77777777" w:rsidR="00325D87" w:rsidRDefault="00325D87" w:rsidP="00325D87">
      <w:pPr>
        <w:pStyle w:val="CMDOutput"/>
      </w:pPr>
      <w:proofErr w:type="gramStart"/>
      <w:r>
        <w:t>headers</w:t>
      </w:r>
      <w:proofErr w:type="gramEnd"/>
      <w:r>
        <w:t xml:space="preserve"> = { "Accept": "application/yang-data+json",</w:t>
      </w:r>
    </w:p>
    <w:p w14:paraId="3F4D912B" w14:textId="77777777" w:rsidR="00325D87" w:rsidRDefault="00325D87" w:rsidP="00325D87">
      <w:pPr>
        <w:pStyle w:val="CMDOutput"/>
      </w:pPr>
      <w:r>
        <w:t xml:space="preserve">            "Content-type":"application/yang-data+json"</w:t>
      </w:r>
    </w:p>
    <w:p w14:paraId="1DC703A0" w14:textId="77777777" w:rsidR="00325D87" w:rsidRDefault="00325D87" w:rsidP="00325D87">
      <w:pPr>
        <w:pStyle w:val="CMDOutput"/>
      </w:pPr>
      <w:r>
        <w:t xml:space="preserve">           }</w:t>
      </w:r>
    </w:p>
    <w:p w14:paraId="76E2E544" w14:textId="77777777" w:rsidR="00325D87" w:rsidRDefault="00325D87" w:rsidP="00325D87">
      <w:pPr>
        <w:pStyle w:val="CMDOutput"/>
      </w:pPr>
      <w:r>
        <w:lastRenderedPageBreak/>
        <w:t>basicauth = ("cisco", "cisco123!")</w:t>
      </w:r>
    </w:p>
    <w:p w14:paraId="7982613A" w14:textId="77777777" w:rsidR="00325D87" w:rsidRDefault="00325D87" w:rsidP="00325D87">
      <w:pPr>
        <w:pStyle w:val="CMDOutput"/>
      </w:pPr>
      <w:r>
        <w:t xml:space="preserve"> </w:t>
      </w:r>
    </w:p>
    <w:p w14:paraId="19D8F445" w14:textId="77777777" w:rsidR="00325D87" w:rsidRDefault="00325D87" w:rsidP="00325D87">
      <w:pPr>
        <w:pStyle w:val="CMDOutput"/>
      </w:pPr>
      <w:r>
        <w:t>yangConfig = {</w:t>
      </w:r>
    </w:p>
    <w:p w14:paraId="331FBAD5" w14:textId="77777777" w:rsidR="00325D87" w:rsidRDefault="00325D87" w:rsidP="00325D87">
      <w:pPr>
        <w:pStyle w:val="CMDOutput"/>
      </w:pPr>
      <w:r>
        <w:t xml:space="preserve">    "ietf-interfaces</w:t>
      </w:r>
      <w:proofErr w:type="gramStart"/>
      <w:r>
        <w:t>:interface</w:t>
      </w:r>
      <w:proofErr w:type="gramEnd"/>
      <w:r>
        <w:t>": {</w:t>
      </w:r>
    </w:p>
    <w:p w14:paraId="634F46F5" w14:textId="77777777" w:rsidR="00325D87" w:rsidRDefault="00325D87" w:rsidP="00325D87">
      <w:pPr>
        <w:pStyle w:val="CMDOutput"/>
      </w:pPr>
      <w:r>
        <w:t xml:space="preserve">        "name": "Loopback2",</w:t>
      </w:r>
    </w:p>
    <w:p w14:paraId="73620D14" w14:textId="77777777" w:rsidR="00325D87" w:rsidRDefault="00325D87" w:rsidP="00325D87">
      <w:pPr>
        <w:pStyle w:val="CMDOutput"/>
      </w:pPr>
      <w:r>
        <w:t xml:space="preserve">        "description": "[Student\'s Name] loopback interface",</w:t>
      </w:r>
    </w:p>
    <w:p w14:paraId="139C9D92" w14:textId="77777777" w:rsidR="00325D87" w:rsidRDefault="00325D87" w:rsidP="00325D87">
      <w:pPr>
        <w:pStyle w:val="CMDOutput"/>
      </w:pPr>
      <w:r>
        <w:t xml:space="preserve">        "</w:t>
      </w:r>
      <w:proofErr w:type="gramStart"/>
      <w:r>
        <w:t>type</w:t>
      </w:r>
      <w:proofErr w:type="gramEnd"/>
      <w:r>
        <w:t>": "iana-if-type:softwareLoopback",</w:t>
      </w:r>
    </w:p>
    <w:p w14:paraId="7A55B3B1" w14:textId="77777777" w:rsidR="00325D87" w:rsidRDefault="00325D87" w:rsidP="00325D87">
      <w:pPr>
        <w:pStyle w:val="CMDOutput"/>
      </w:pPr>
      <w:r>
        <w:t xml:space="preserve">        "enabled": True,</w:t>
      </w:r>
    </w:p>
    <w:p w14:paraId="44DB7C58" w14:textId="77777777" w:rsidR="00325D87" w:rsidRDefault="00325D87" w:rsidP="00325D87">
      <w:pPr>
        <w:pStyle w:val="CMDOutput"/>
      </w:pPr>
      <w:r>
        <w:t xml:space="preserve">        "ietf-ip</w:t>
      </w:r>
      <w:proofErr w:type="gramStart"/>
      <w:r>
        <w:t>:ipv4</w:t>
      </w:r>
      <w:proofErr w:type="gramEnd"/>
      <w:r>
        <w:t>": {</w:t>
      </w:r>
    </w:p>
    <w:p w14:paraId="333E1D4D" w14:textId="77777777" w:rsidR="00325D87" w:rsidRDefault="00325D87" w:rsidP="00325D87">
      <w:pPr>
        <w:pStyle w:val="CMDOutput"/>
      </w:pPr>
      <w:r>
        <w:t xml:space="preserve">            "address": [</w:t>
      </w:r>
    </w:p>
    <w:p w14:paraId="70F6EAF0" w14:textId="77777777" w:rsidR="00325D87" w:rsidRDefault="00325D87" w:rsidP="00325D87">
      <w:pPr>
        <w:pStyle w:val="CMDOutput"/>
      </w:pPr>
      <w:r>
        <w:t xml:space="preserve">                {</w:t>
      </w:r>
    </w:p>
    <w:p w14:paraId="4B9FDC78" w14:textId="77777777" w:rsidR="00325D87" w:rsidRDefault="00325D87" w:rsidP="00325D87">
      <w:pPr>
        <w:pStyle w:val="CMDOutput"/>
      </w:pPr>
      <w:r>
        <w:t xml:space="preserve">                    "ip": "10.2.1.1",</w:t>
      </w:r>
    </w:p>
    <w:p w14:paraId="4ED9B4FE" w14:textId="77777777" w:rsidR="00325D87" w:rsidRDefault="00325D87" w:rsidP="00325D87">
      <w:pPr>
        <w:pStyle w:val="CMDOutput"/>
      </w:pPr>
      <w:r>
        <w:t xml:space="preserve">                    "netmask": "255.255.255.0"</w:t>
      </w:r>
    </w:p>
    <w:p w14:paraId="11016678" w14:textId="77777777" w:rsidR="00325D87" w:rsidRDefault="00325D87" w:rsidP="00325D87">
      <w:pPr>
        <w:pStyle w:val="CMDOutput"/>
      </w:pPr>
      <w:r>
        <w:t xml:space="preserve">                }</w:t>
      </w:r>
    </w:p>
    <w:p w14:paraId="7DC4B62C" w14:textId="77777777" w:rsidR="00325D87" w:rsidRDefault="00325D87" w:rsidP="00325D87">
      <w:pPr>
        <w:pStyle w:val="CMDOutput"/>
      </w:pPr>
      <w:r>
        <w:t xml:space="preserve">            ]</w:t>
      </w:r>
    </w:p>
    <w:p w14:paraId="7E8DB91B" w14:textId="77777777" w:rsidR="00325D87" w:rsidRDefault="00325D87" w:rsidP="00325D87">
      <w:pPr>
        <w:pStyle w:val="CMDOutput"/>
      </w:pPr>
      <w:r>
        <w:t xml:space="preserve">        },</w:t>
      </w:r>
    </w:p>
    <w:p w14:paraId="1E033C38" w14:textId="77777777" w:rsidR="00325D87" w:rsidRDefault="00325D87" w:rsidP="00325D87">
      <w:pPr>
        <w:pStyle w:val="CMDOutput"/>
      </w:pPr>
      <w:r>
        <w:t xml:space="preserve">        "ietf-ip</w:t>
      </w:r>
      <w:proofErr w:type="gramStart"/>
      <w:r>
        <w:t>:ipv6</w:t>
      </w:r>
      <w:proofErr w:type="gramEnd"/>
      <w:r>
        <w:t>": {}</w:t>
      </w:r>
    </w:p>
    <w:p w14:paraId="7D29EA1C" w14:textId="77777777" w:rsidR="00325D87" w:rsidRDefault="00325D87" w:rsidP="00325D87">
      <w:pPr>
        <w:pStyle w:val="CMDOutput"/>
      </w:pPr>
      <w:r>
        <w:t xml:space="preserve">    }</w:t>
      </w:r>
    </w:p>
    <w:p w14:paraId="4C073619" w14:textId="77777777" w:rsidR="00325D87" w:rsidRDefault="00325D87" w:rsidP="00325D87">
      <w:pPr>
        <w:pStyle w:val="CMDOutput"/>
      </w:pPr>
      <w:r>
        <w:t>}</w:t>
      </w:r>
    </w:p>
    <w:p w14:paraId="4BB335B9" w14:textId="77777777" w:rsidR="00325D87" w:rsidRDefault="00325D87" w:rsidP="00325D87">
      <w:pPr>
        <w:pStyle w:val="CMDOutput"/>
      </w:pPr>
      <w:r>
        <w:t xml:space="preserve"> </w:t>
      </w:r>
    </w:p>
    <w:p w14:paraId="3520CF7A" w14:textId="77777777" w:rsidR="00325D87" w:rsidRDefault="00325D87" w:rsidP="00325D87">
      <w:pPr>
        <w:pStyle w:val="CMDOutput"/>
      </w:pPr>
      <w:r>
        <w:t xml:space="preserve"> </w:t>
      </w:r>
    </w:p>
    <w:p w14:paraId="46C449EC" w14:textId="77777777" w:rsidR="00325D87" w:rsidRDefault="00325D87" w:rsidP="00325D87">
      <w:pPr>
        <w:pStyle w:val="CMDOutput"/>
      </w:pPr>
      <w:proofErr w:type="gramStart"/>
      <w:r>
        <w:t>resp</w:t>
      </w:r>
      <w:proofErr w:type="gramEnd"/>
      <w:r>
        <w:t xml:space="preserve"> = requests.put(api_url, data=json.dumps(yangConfig), auth=basicauth, headers=headers, verify=False)</w:t>
      </w:r>
    </w:p>
    <w:p w14:paraId="7354AAF6" w14:textId="77777777" w:rsidR="00325D87" w:rsidRDefault="00325D87" w:rsidP="00325D87">
      <w:pPr>
        <w:pStyle w:val="CMDOutput"/>
      </w:pPr>
      <w:r>
        <w:t xml:space="preserve"> </w:t>
      </w:r>
    </w:p>
    <w:p w14:paraId="122FA378" w14:textId="77777777" w:rsidR="00325D87" w:rsidRDefault="00325D87" w:rsidP="00325D87">
      <w:pPr>
        <w:pStyle w:val="CMDOutput"/>
      </w:pPr>
      <w:proofErr w:type="gramStart"/>
      <w:r>
        <w:t>if(</w:t>
      </w:r>
      <w:proofErr w:type="gramEnd"/>
      <w:r>
        <w:t>resp.status_code &gt;= 200 and resp.status_code &lt;= 299):</w:t>
      </w:r>
    </w:p>
    <w:p w14:paraId="489EEF10" w14:textId="77777777" w:rsidR="00325D87" w:rsidRDefault="00325D87" w:rsidP="00325D87">
      <w:pPr>
        <w:pStyle w:val="CMDOutput"/>
      </w:pPr>
      <w:r>
        <w:t xml:space="preserve">    </w:t>
      </w:r>
      <w:proofErr w:type="gramStart"/>
      <w:r>
        <w:t>print(</w:t>
      </w:r>
      <w:proofErr w:type="gramEnd"/>
      <w:r>
        <w:t>"STATUS OK: {}".format(resp.status_code))</w:t>
      </w:r>
    </w:p>
    <w:p w14:paraId="144602B2" w14:textId="77777777" w:rsidR="00325D87" w:rsidRDefault="00325D87" w:rsidP="00325D87">
      <w:pPr>
        <w:pStyle w:val="CMDOutput"/>
      </w:pPr>
      <w:r>
        <w:t>else:</w:t>
      </w:r>
    </w:p>
    <w:p w14:paraId="5CE21DE3" w14:textId="77777777" w:rsidR="00325D87" w:rsidRDefault="00325D87" w:rsidP="00325D87">
      <w:pPr>
        <w:pStyle w:val="CMDOutput"/>
      </w:pPr>
      <w:r>
        <w:t xml:space="preserve">    </w:t>
      </w:r>
      <w:proofErr w:type="gramStart"/>
      <w:r w:rsidR="00025ADF" w:rsidRPr="00025ADF">
        <w:t>print(</w:t>
      </w:r>
      <w:proofErr w:type="gramEnd"/>
      <w:r w:rsidR="00025ADF" w:rsidRPr="00025ADF">
        <w:t>'Error. Status Code: {} \nError message: {}'.</w:t>
      </w:r>
      <w:proofErr w:type="gramStart"/>
      <w:r w:rsidR="00025ADF" w:rsidRPr="00025ADF">
        <w:t>format(</w:t>
      </w:r>
      <w:proofErr w:type="gramEnd"/>
      <w:r w:rsidR="00025ADF" w:rsidRPr="00025ADF">
        <w:t>resp.status_code, resp.json()))</w:t>
      </w:r>
    </w:p>
    <w:p w14:paraId="54AD13D0" w14:textId="163E42E5" w:rsidR="00971194" w:rsidRPr="004C0909" w:rsidRDefault="004D4FD4" w:rsidP="00971194">
      <w:pPr>
        <w:pStyle w:val="Heading1"/>
      </w:pPr>
      <w:r>
        <w:t>Bảng tổng hợp cổng của Router</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971194" w14:paraId="6F821912" w14:textId="77777777" w:rsidTr="004541DB">
        <w:trPr>
          <w:cnfStyle w:val="100000000000" w:firstRow="1" w:lastRow="0" w:firstColumn="0" w:lastColumn="0" w:oddVBand="0" w:evenVBand="0" w:oddHBand="0" w:evenHBand="0" w:firstRowFirstColumn="0" w:firstRowLastColumn="0" w:lastRowFirstColumn="0" w:lastRowLastColumn="0"/>
          <w:tblHeader/>
        </w:trPr>
        <w:tc>
          <w:tcPr>
            <w:tcW w:w="1530" w:type="dxa"/>
          </w:tcPr>
          <w:p w14:paraId="0EDDF792" w14:textId="77777777" w:rsidR="00971194" w:rsidRPr="00763D8B" w:rsidRDefault="00971194" w:rsidP="004541DB">
            <w:pPr>
              <w:pStyle w:val="TableHeading"/>
            </w:pPr>
            <w:r w:rsidRPr="00763D8B">
              <w:t>Router Model</w:t>
            </w:r>
          </w:p>
        </w:tc>
        <w:tc>
          <w:tcPr>
            <w:tcW w:w="2250" w:type="dxa"/>
          </w:tcPr>
          <w:p w14:paraId="746F49D1" w14:textId="77777777" w:rsidR="00971194" w:rsidRPr="00763D8B" w:rsidRDefault="00971194" w:rsidP="004541DB">
            <w:pPr>
              <w:pStyle w:val="TableHeading"/>
            </w:pPr>
            <w:r w:rsidRPr="00763D8B">
              <w:t>Ethernet Interface #1</w:t>
            </w:r>
          </w:p>
        </w:tc>
        <w:tc>
          <w:tcPr>
            <w:tcW w:w="2250" w:type="dxa"/>
          </w:tcPr>
          <w:p w14:paraId="6C6FD674" w14:textId="77777777" w:rsidR="00971194" w:rsidRPr="00763D8B" w:rsidRDefault="00971194" w:rsidP="004541DB">
            <w:pPr>
              <w:pStyle w:val="TableHeading"/>
            </w:pPr>
            <w:r w:rsidRPr="00763D8B">
              <w:t>Ethernet Interface #2</w:t>
            </w:r>
          </w:p>
        </w:tc>
        <w:tc>
          <w:tcPr>
            <w:tcW w:w="2070" w:type="dxa"/>
          </w:tcPr>
          <w:p w14:paraId="1982FFFA" w14:textId="77777777" w:rsidR="00971194" w:rsidRPr="00763D8B" w:rsidRDefault="00971194" w:rsidP="004541DB">
            <w:pPr>
              <w:pStyle w:val="TableHeading"/>
            </w:pPr>
            <w:r w:rsidRPr="00763D8B">
              <w:t>Serial Interface #1</w:t>
            </w:r>
          </w:p>
        </w:tc>
        <w:tc>
          <w:tcPr>
            <w:tcW w:w="2160" w:type="dxa"/>
          </w:tcPr>
          <w:p w14:paraId="51A2D995" w14:textId="77777777" w:rsidR="00971194" w:rsidRPr="00763D8B" w:rsidRDefault="00971194" w:rsidP="004541DB">
            <w:pPr>
              <w:pStyle w:val="TableHeading"/>
            </w:pPr>
            <w:r w:rsidRPr="00763D8B">
              <w:t>Serial Interface #2</w:t>
            </w:r>
          </w:p>
        </w:tc>
      </w:tr>
      <w:tr w:rsidR="00971194" w14:paraId="3D5813AF" w14:textId="77777777" w:rsidTr="004541DB">
        <w:tc>
          <w:tcPr>
            <w:tcW w:w="1530" w:type="dxa"/>
          </w:tcPr>
          <w:p w14:paraId="6D08AF9D" w14:textId="77777777" w:rsidR="00971194" w:rsidRPr="009453F7" w:rsidRDefault="00971194" w:rsidP="004541DB">
            <w:pPr>
              <w:pStyle w:val="TableText"/>
            </w:pPr>
            <w:r w:rsidRPr="009453F7">
              <w:t>1800</w:t>
            </w:r>
          </w:p>
        </w:tc>
        <w:tc>
          <w:tcPr>
            <w:tcW w:w="2250" w:type="dxa"/>
          </w:tcPr>
          <w:p w14:paraId="0145FF6B" w14:textId="77777777" w:rsidR="00971194" w:rsidRPr="009453F7" w:rsidRDefault="00971194" w:rsidP="004541DB">
            <w:pPr>
              <w:pStyle w:val="TableText"/>
            </w:pPr>
            <w:r w:rsidRPr="009453F7">
              <w:t>Fast Ethernet 0/0 (F0/0)</w:t>
            </w:r>
          </w:p>
        </w:tc>
        <w:tc>
          <w:tcPr>
            <w:tcW w:w="2250" w:type="dxa"/>
          </w:tcPr>
          <w:p w14:paraId="75645634" w14:textId="77777777" w:rsidR="00971194" w:rsidRPr="009453F7" w:rsidRDefault="00971194" w:rsidP="004541DB">
            <w:pPr>
              <w:pStyle w:val="TableText"/>
            </w:pPr>
            <w:r w:rsidRPr="009453F7">
              <w:t>Fast Ethernet 0/1 (F0/1)</w:t>
            </w:r>
          </w:p>
        </w:tc>
        <w:tc>
          <w:tcPr>
            <w:tcW w:w="2070" w:type="dxa"/>
          </w:tcPr>
          <w:p w14:paraId="254BFAC9" w14:textId="77777777" w:rsidR="00971194" w:rsidRPr="009453F7" w:rsidRDefault="00971194" w:rsidP="004541DB">
            <w:pPr>
              <w:pStyle w:val="TableText"/>
            </w:pPr>
            <w:r w:rsidRPr="009453F7">
              <w:t>Serial 0/0/0 (S0/0/0)</w:t>
            </w:r>
          </w:p>
        </w:tc>
        <w:tc>
          <w:tcPr>
            <w:tcW w:w="2160" w:type="dxa"/>
          </w:tcPr>
          <w:p w14:paraId="6EE0B3A1" w14:textId="77777777" w:rsidR="00971194" w:rsidRPr="009453F7" w:rsidRDefault="00971194" w:rsidP="004541DB">
            <w:pPr>
              <w:pStyle w:val="TableText"/>
            </w:pPr>
            <w:r w:rsidRPr="009453F7">
              <w:t>Serial 0/0/1 (S0/0</w:t>
            </w:r>
            <w:r>
              <w:t>/</w:t>
            </w:r>
            <w:r w:rsidRPr="009453F7">
              <w:t>1)</w:t>
            </w:r>
          </w:p>
        </w:tc>
      </w:tr>
      <w:tr w:rsidR="00971194" w14:paraId="1C9DAF71" w14:textId="77777777" w:rsidTr="004541DB">
        <w:tc>
          <w:tcPr>
            <w:tcW w:w="1530" w:type="dxa"/>
          </w:tcPr>
          <w:p w14:paraId="76F80580" w14:textId="77777777" w:rsidR="00971194" w:rsidRPr="009453F7" w:rsidRDefault="00971194" w:rsidP="004541DB">
            <w:pPr>
              <w:pStyle w:val="TableText"/>
            </w:pPr>
            <w:r w:rsidRPr="009453F7">
              <w:t>1900</w:t>
            </w:r>
          </w:p>
        </w:tc>
        <w:tc>
          <w:tcPr>
            <w:tcW w:w="2250" w:type="dxa"/>
          </w:tcPr>
          <w:p w14:paraId="23F7F30B" w14:textId="77777777" w:rsidR="00971194" w:rsidRPr="009453F7" w:rsidRDefault="00971194" w:rsidP="004541DB">
            <w:pPr>
              <w:pStyle w:val="TableText"/>
            </w:pPr>
            <w:r w:rsidRPr="009453F7">
              <w:t>Gigabit Ethernet 0/0 (G0/0)</w:t>
            </w:r>
          </w:p>
        </w:tc>
        <w:tc>
          <w:tcPr>
            <w:tcW w:w="2250" w:type="dxa"/>
          </w:tcPr>
          <w:p w14:paraId="7A33A411" w14:textId="77777777" w:rsidR="00971194" w:rsidRPr="009453F7" w:rsidRDefault="00971194" w:rsidP="004541DB">
            <w:pPr>
              <w:pStyle w:val="TableText"/>
            </w:pPr>
            <w:r w:rsidRPr="009453F7">
              <w:t>Gigabit Ethernet 0/1 (G0/1)</w:t>
            </w:r>
          </w:p>
        </w:tc>
        <w:tc>
          <w:tcPr>
            <w:tcW w:w="2070" w:type="dxa"/>
          </w:tcPr>
          <w:p w14:paraId="2A2A0D6C" w14:textId="77777777" w:rsidR="00971194" w:rsidRPr="009453F7" w:rsidRDefault="00971194" w:rsidP="004541DB">
            <w:pPr>
              <w:pStyle w:val="TableText"/>
            </w:pPr>
            <w:r w:rsidRPr="009453F7">
              <w:t>Serial 0/0/0 (S0/0/0)</w:t>
            </w:r>
          </w:p>
        </w:tc>
        <w:tc>
          <w:tcPr>
            <w:tcW w:w="2160" w:type="dxa"/>
          </w:tcPr>
          <w:p w14:paraId="2A51BBC8" w14:textId="77777777" w:rsidR="00971194" w:rsidRPr="009453F7" w:rsidRDefault="00971194" w:rsidP="004541DB">
            <w:pPr>
              <w:pStyle w:val="TableText"/>
            </w:pPr>
            <w:r w:rsidRPr="009453F7">
              <w:t>Serial 0/0/1 (S0/0/1)</w:t>
            </w:r>
          </w:p>
        </w:tc>
      </w:tr>
      <w:tr w:rsidR="00971194" w14:paraId="00E9F82B" w14:textId="77777777" w:rsidTr="004541DB">
        <w:tc>
          <w:tcPr>
            <w:tcW w:w="1530" w:type="dxa"/>
          </w:tcPr>
          <w:p w14:paraId="686035F9" w14:textId="77777777" w:rsidR="00971194" w:rsidRPr="009453F7" w:rsidRDefault="00971194" w:rsidP="004541DB">
            <w:pPr>
              <w:pStyle w:val="TableText"/>
            </w:pPr>
            <w:r w:rsidRPr="009453F7">
              <w:t>2801</w:t>
            </w:r>
          </w:p>
        </w:tc>
        <w:tc>
          <w:tcPr>
            <w:tcW w:w="2250" w:type="dxa"/>
          </w:tcPr>
          <w:p w14:paraId="4E038CF0" w14:textId="77777777" w:rsidR="00971194" w:rsidRPr="009453F7" w:rsidRDefault="00971194" w:rsidP="004541DB">
            <w:pPr>
              <w:pStyle w:val="TableText"/>
            </w:pPr>
            <w:r w:rsidRPr="009453F7">
              <w:t>Fast Ethernet 0/0 (F0/0)</w:t>
            </w:r>
          </w:p>
        </w:tc>
        <w:tc>
          <w:tcPr>
            <w:tcW w:w="2250" w:type="dxa"/>
          </w:tcPr>
          <w:p w14:paraId="7942BA36" w14:textId="77777777" w:rsidR="00971194" w:rsidRPr="009453F7" w:rsidRDefault="00971194" w:rsidP="004541DB">
            <w:pPr>
              <w:pStyle w:val="TableText"/>
            </w:pPr>
            <w:r w:rsidRPr="009453F7">
              <w:t>Fast Ethernet 0/1 (F0/1)</w:t>
            </w:r>
          </w:p>
        </w:tc>
        <w:tc>
          <w:tcPr>
            <w:tcW w:w="2070" w:type="dxa"/>
          </w:tcPr>
          <w:p w14:paraId="0FEEA075" w14:textId="77777777" w:rsidR="00971194" w:rsidRPr="009453F7" w:rsidRDefault="00971194" w:rsidP="004541DB">
            <w:pPr>
              <w:pStyle w:val="TableText"/>
            </w:pPr>
            <w:r w:rsidRPr="009453F7">
              <w:t>Serial 0/1/0 (S0/1/0)</w:t>
            </w:r>
          </w:p>
        </w:tc>
        <w:tc>
          <w:tcPr>
            <w:tcW w:w="2160" w:type="dxa"/>
          </w:tcPr>
          <w:p w14:paraId="508E5F47" w14:textId="77777777" w:rsidR="00971194" w:rsidRPr="009453F7" w:rsidRDefault="00971194" w:rsidP="004541DB">
            <w:pPr>
              <w:pStyle w:val="TableText"/>
            </w:pPr>
            <w:r w:rsidRPr="009453F7">
              <w:t>Serial 0/1/1 (S0/1/1)</w:t>
            </w:r>
          </w:p>
        </w:tc>
      </w:tr>
      <w:tr w:rsidR="00971194" w14:paraId="6C9732AE" w14:textId="77777777" w:rsidTr="004541DB">
        <w:tc>
          <w:tcPr>
            <w:tcW w:w="1530" w:type="dxa"/>
          </w:tcPr>
          <w:p w14:paraId="2AE24724" w14:textId="77777777" w:rsidR="00971194" w:rsidRPr="009453F7" w:rsidRDefault="00971194" w:rsidP="004541DB">
            <w:pPr>
              <w:pStyle w:val="TableText"/>
            </w:pPr>
            <w:r w:rsidRPr="009453F7">
              <w:t>2811</w:t>
            </w:r>
          </w:p>
        </w:tc>
        <w:tc>
          <w:tcPr>
            <w:tcW w:w="2250" w:type="dxa"/>
          </w:tcPr>
          <w:p w14:paraId="45CFE86D" w14:textId="77777777" w:rsidR="00971194" w:rsidRPr="009453F7" w:rsidRDefault="00971194" w:rsidP="004541DB">
            <w:pPr>
              <w:pStyle w:val="TableText"/>
            </w:pPr>
            <w:r w:rsidRPr="009453F7">
              <w:t>Fast Ethernet 0/0 (F0/0)</w:t>
            </w:r>
          </w:p>
        </w:tc>
        <w:tc>
          <w:tcPr>
            <w:tcW w:w="2250" w:type="dxa"/>
          </w:tcPr>
          <w:p w14:paraId="5414735A" w14:textId="77777777" w:rsidR="00971194" w:rsidRPr="009453F7" w:rsidRDefault="00971194" w:rsidP="004541DB">
            <w:pPr>
              <w:pStyle w:val="TableText"/>
            </w:pPr>
            <w:r w:rsidRPr="009453F7">
              <w:t>Fast Ethernet 0/1 (F0/1)</w:t>
            </w:r>
          </w:p>
        </w:tc>
        <w:tc>
          <w:tcPr>
            <w:tcW w:w="2070" w:type="dxa"/>
          </w:tcPr>
          <w:p w14:paraId="2F9A2C72" w14:textId="77777777" w:rsidR="00971194" w:rsidRPr="009453F7" w:rsidRDefault="00971194" w:rsidP="004541DB">
            <w:pPr>
              <w:pStyle w:val="TableText"/>
            </w:pPr>
            <w:r w:rsidRPr="009453F7">
              <w:t>Serial 0/0/0 (S0/0/0)</w:t>
            </w:r>
          </w:p>
        </w:tc>
        <w:tc>
          <w:tcPr>
            <w:tcW w:w="2160" w:type="dxa"/>
          </w:tcPr>
          <w:p w14:paraId="48A7E8B5" w14:textId="77777777" w:rsidR="00971194" w:rsidRPr="009453F7" w:rsidRDefault="00971194" w:rsidP="004541DB">
            <w:pPr>
              <w:pStyle w:val="TableText"/>
            </w:pPr>
            <w:r w:rsidRPr="009453F7">
              <w:t>Serial 0/0/1 (S0/0/1)</w:t>
            </w:r>
          </w:p>
        </w:tc>
      </w:tr>
      <w:tr w:rsidR="00971194" w14:paraId="2AEE22D1" w14:textId="77777777" w:rsidTr="004541DB">
        <w:tc>
          <w:tcPr>
            <w:tcW w:w="1530" w:type="dxa"/>
          </w:tcPr>
          <w:p w14:paraId="7F802F9F" w14:textId="77777777" w:rsidR="00971194" w:rsidRPr="009453F7" w:rsidRDefault="00971194" w:rsidP="004541DB">
            <w:pPr>
              <w:pStyle w:val="TableText"/>
            </w:pPr>
            <w:r w:rsidRPr="009453F7">
              <w:t>2900</w:t>
            </w:r>
          </w:p>
        </w:tc>
        <w:tc>
          <w:tcPr>
            <w:tcW w:w="2250" w:type="dxa"/>
          </w:tcPr>
          <w:p w14:paraId="73AFF50C" w14:textId="77777777" w:rsidR="00971194" w:rsidRPr="009453F7" w:rsidRDefault="00971194" w:rsidP="004541DB">
            <w:pPr>
              <w:pStyle w:val="TableText"/>
            </w:pPr>
            <w:r w:rsidRPr="009453F7">
              <w:t>Gigabit Ethernet 0/0 (G0/0)</w:t>
            </w:r>
          </w:p>
        </w:tc>
        <w:tc>
          <w:tcPr>
            <w:tcW w:w="2250" w:type="dxa"/>
          </w:tcPr>
          <w:p w14:paraId="4058CB2A" w14:textId="77777777" w:rsidR="00971194" w:rsidRPr="009453F7" w:rsidRDefault="00971194" w:rsidP="004541DB">
            <w:pPr>
              <w:pStyle w:val="TableText"/>
            </w:pPr>
            <w:r w:rsidRPr="009453F7">
              <w:t>Gigabit Ethernet 0/1 (G0/1)</w:t>
            </w:r>
          </w:p>
        </w:tc>
        <w:tc>
          <w:tcPr>
            <w:tcW w:w="2070" w:type="dxa"/>
          </w:tcPr>
          <w:p w14:paraId="2976E333" w14:textId="77777777" w:rsidR="00971194" w:rsidRPr="009453F7" w:rsidRDefault="00971194" w:rsidP="004541DB">
            <w:pPr>
              <w:pStyle w:val="TableText"/>
            </w:pPr>
            <w:r w:rsidRPr="009453F7">
              <w:t>Serial 0/0/0 (S0/0/0)</w:t>
            </w:r>
          </w:p>
        </w:tc>
        <w:tc>
          <w:tcPr>
            <w:tcW w:w="2160" w:type="dxa"/>
          </w:tcPr>
          <w:p w14:paraId="50F6E64E" w14:textId="77777777" w:rsidR="00971194" w:rsidRPr="009453F7" w:rsidRDefault="00971194" w:rsidP="004541DB">
            <w:pPr>
              <w:pStyle w:val="TableText"/>
            </w:pPr>
            <w:r w:rsidRPr="009453F7">
              <w:t>Serial 0/0/1 (S0/0/1)</w:t>
            </w:r>
          </w:p>
        </w:tc>
      </w:tr>
      <w:tr w:rsidR="00971194" w14:paraId="019B8A94" w14:textId="77777777" w:rsidTr="004541DB">
        <w:tc>
          <w:tcPr>
            <w:tcW w:w="1530" w:type="dxa"/>
          </w:tcPr>
          <w:p w14:paraId="0CBA75A9" w14:textId="77777777" w:rsidR="00971194" w:rsidRPr="009453F7" w:rsidRDefault="00971194" w:rsidP="004541DB">
            <w:pPr>
              <w:pStyle w:val="TableText"/>
            </w:pPr>
            <w:r>
              <w:t>4221</w:t>
            </w:r>
          </w:p>
        </w:tc>
        <w:tc>
          <w:tcPr>
            <w:tcW w:w="2250" w:type="dxa"/>
          </w:tcPr>
          <w:p w14:paraId="68407DAE" w14:textId="77777777" w:rsidR="00971194" w:rsidRPr="009453F7" w:rsidRDefault="00971194" w:rsidP="004541DB">
            <w:pPr>
              <w:pStyle w:val="TableText"/>
            </w:pPr>
            <w:r w:rsidRPr="009453F7">
              <w:t>Gigabit Ethernet 0/0</w:t>
            </w:r>
            <w:r>
              <w:t>/0</w:t>
            </w:r>
            <w:r w:rsidRPr="009453F7">
              <w:t xml:space="preserve"> (G0/0</w:t>
            </w:r>
            <w:r>
              <w:t>/0</w:t>
            </w:r>
            <w:r w:rsidRPr="009453F7">
              <w:t>)</w:t>
            </w:r>
          </w:p>
        </w:tc>
        <w:tc>
          <w:tcPr>
            <w:tcW w:w="2250" w:type="dxa"/>
          </w:tcPr>
          <w:p w14:paraId="0D225946" w14:textId="77777777" w:rsidR="00971194" w:rsidRPr="009453F7" w:rsidRDefault="00971194" w:rsidP="004541DB">
            <w:pPr>
              <w:pStyle w:val="TableText"/>
            </w:pPr>
            <w:r w:rsidRPr="009453F7">
              <w:t>Gigabit Ethernet 0/0</w:t>
            </w:r>
            <w:r>
              <w:t>/1</w:t>
            </w:r>
            <w:r w:rsidRPr="009453F7">
              <w:t xml:space="preserve"> (G0/0</w:t>
            </w:r>
            <w:r>
              <w:t>/1</w:t>
            </w:r>
            <w:r w:rsidRPr="009453F7">
              <w:t>)</w:t>
            </w:r>
          </w:p>
        </w:tc>
        <w:tc>
          <w:tcPr>
            <w:tcW w:w="2070" w:type="dxa"/>
          </w:tcPr>
          <w:p w14:paraId="79C79CD5" w14:textId="77777777" w:rsidR="00971194" w:rsidRPr="009453F7" w:rsidRDefault="00971194" w:rsidP="004541DB">
            <w:pPr>
              <w:pStyle w:val="TableText"/>
            </w:pPr>
            <w:r>
              <w:t>Serial 0/1/0 (S0/1</w:t>
            </w:r>
            <w:r w:rsidRPr="009453F7">
              <w:t>/0)</w:t>
            </w:r>
          </w:p>
        </w:tc>
        <w:tc>
          <w:tcPr>
            <w:tcW w:w="2160" w:type="dxa"/>
          </w:tcPr>
          <w:p w14:paraId="79D87F60" w14:textId="77777777" w:rsidR="00971194" w:rsidRPr="009453F7" w:rsidRDefault="00971194" w:rsidP="004541DB">
            <w:pPr>
              <w:pStyle w:val="TableText"/>
            </w:pPr>
            <w:r>
              <w:t>Serial 0/1/1</w:t>
            </w:r>
            <w:r w:rsidRPr="009453F7">
              <w:t xml:space="preserve"> (S0/</w:t>
            </w:r>
            <w:r>
              <w:t>1/1</w:t>
            </w:r>
            <w:r w:rsidRPr="009453F7">
              <w:t>)</w:t>
            </w:r>
          </w:p>
        </w:tc>
      </w:tr>
      <w:tr w:rsidR="00971194" w14:paraId="63369B65" w14:textId="77777777" w:rsidTr="004541DB">
        <w:tc>
          <w:tcPr>
            <w:tcW w:w="1530" w:type="dxa"/>
          </w:tcPr>
          <w:p w14:paraId="471FF741" w14:textId="77777777" w:rsidR="00971194" w:rsidRDefault="00971194" w:rsidP="004541DB">
            <w:pPr>
              <w:pStyle w:val="TableText"/>
            </w:pPr>
            <w:r>
              <w:t>4300</w:t>
            </w:r>
          </w:p>
        </w:tc>
        <w:tc>
          <w:tcPr>
            <w:tcW w:w="2250" w:type="dxa"/>
          </w:tcPr>
          <w:p w14:paraId="305D47E4" w14:textId="77777777" w:rsidR="00971194" w:rsidRPr="009453F7" w:rsidRDefault="00971194" w:rsidP="004541DB">
            <w:pPr>
              <w:pStyle w:val="TableText"/>
            </w:pPr>
            <w:r w:rsidRPr="009453F7">
              <w:t>Gigabit Ethernet 0/0</w:t>
            </w:r>
            <w:r>
              <w:t>/0</w:t>
            </w:r>
            <w:r w:rsidRPr="009453F7">
              <w:t xml:space="preserve"> (G0/0</w:t>
            </w:r>
            <w:r>
              <w:t>/0</w:t>
            </w:r>
            <w:r w:rsidRPr="009453F7">
              <w:t>)</w:t>
            </w:r>
          </w:p>
        </w:tc>
        <w:tc>
          <w:tcPr>
            <w:tcW w:w="2250" w:type="dxa"/>
          </w:tcPr>
          <w:p w14:paraId="059BBB84" w14:textId="77777777" w:rsidR="00971194" w:rsidRPr="009453F7" w:rsidRDefault="00971194" w:rsidP="004541DB">
            <w:pPr>
              <w:pStyle w:val="TableText"/>
            </w:pPr>
            <w:r w:rsidRPr="009453F7">
              <w:t>Gigabit Ethernet 0/0</w:t>
            </w:r>
            <w:r>
              <w:t>/1</w:t>
            </w:r>
            <w:r w:rsidRPr="009453F7">
              <w:t xml:space="preserve"> (G0/0</w:t>
            </w:r>
            <w:r>
              <w:t>/1</w:t>
            </w:r>
            <w:r w:rsidRPr="009453F7">
              <w:t>)</w:t>
            </w:r>
          </w:p>
        </w:tc>
        <w:tc>
          <w:tcPr>
            <w:tcW w:w="2070" w:type="dxa"/>
          </w:tcPr>
          <w:p w14:paraId="42756795" w14:textId="77777777" w:rsidR="00971194" w:rsidRDefault="00971194" w:rsidP="004541DB">
            <w:pPr>
              <w:pStyle w:val="TableText"/>
            </w:pPr>
            <w:r>
              <w:t>Serial 0/1/0 (S0/1</w:t>
            </w:r>
            <w:r w:rsidRPr="009453F7">
              <w:t>/0)</w:t>
            </w:r>
          </w:p>
        </w:tc>
        <w:tc>
          <w:tcPr>
            <w:tcW w:w="2160" w:type="dxa"/>
          </w:tcPr>
          <w:p w14:paraId="2D13948C" w14:textId="77777777" w:rsidR="00971194" w:rsidRDefault="00971194" w:rsidP="004541DB">
            <w:pPr>
              <w:pStyle w:val="TableText"/>
            </w:pPr>
            <w:r>
              <w:t>Serial 0/1/1</w:t>
            </w:r>
            <w:r w:rsidRPr="009453F7">
              <w:t xml:space="preserve"> (S0/</w:t>
            </w:r>
            <w:r>
              <w:t>1/1</w:t>
            </w:r>
            <w:r w:rsidRPr="009453F7">
              <w:t>)</w:t>
            </w:r>
          </w:p>
        </w:tc>
      </w:tr>
    </w:tbl>
    <w:p w14:paraId="40F4580B" w14:textId="3E876AE3" w:rsidR="00971194" w:rsidRPr="00603503" w:rsidRDefault="00F53F8B" w:rsidP="00971194">
      <w:pPr>
        <w:pStyle w:val="BodyText"/>
      </w:pPr>
      <w:r>
        <w:rPr>
          <w:b/>
        </w:rPr>
        <w:lastRenderedPageBreak/>
        <w:t>Ghi chú</w:t>
      </w:r>
      <w:r w:rsidR="00971194" w:rsidRPr="00873C6B">
        <w:t>:</w:t>
      </w:r>
      <w:r w:rsidR="00971194" w:rsidRPr="00763D8B">
        <w:t xml:space="preserve"> </w:t>
      </w:r>
      <w:r w:rsidRPr="00F53F8B">
        <w:t xml:space="preserve">Để tìm hiểu cách cấu hình </w:t>
      </w:r>
      <w:r>
        <w:t>router</w:t>
      </w:r>
      <w:r w:rsidRPr="00F53F8B">
        <w:t xml:space="preserve">, hãy xem các </w:t>
      </w:r>
      <w:r>
        <w:t>cổng</w:t>
      </w:r>
      <w:r w:rsidRPr="00F53F8B">
        <w:t xml:space="preserve"> để xác định loại </w:t>
      </w:r>
      <w:r>
        <w:t>router</w:t>
      </w:r>
      <w:r w:rsidRPr="00F53F8B">
        <w:t xml:space="preserve"> và số lượng </w:t>
      </w:r>
      <w:r>
        <w:t>cổng</w:t>
      </w:r>
      <w:r w:rsidRPr="00F53F8B">
        <w:t xml:space="preserve"> của </w:t>
      </w:r>
      <w:r>
        <w:t>router</w:t>
      </w:r>
      <w:r w:rsidRPr="00F53F8B">
        <w:t xml:space="preserve">. </w:t>
      </w:r>
      <w:proofErr w:type="gramStart"/>
      <w:r w:rsidRPr="00F53F8B">
        <w:t xml:space="preserve">Không có cách nào để liệt kê hiệu quả tất cả các kết hợp cấu hình cho từng lớp </w:t>
      </w:r>
      <w:r w:rsidR="00523E44">
        <w:t>router</w:t>
      </w:r>
      <w:r w:rsidRPr="00F53F8B">
        <w:t>.</w:t>
      </w:r>
      <w:proofErr w:type="gramEnd"/>
      <w:r w:rsidRPr="00F53F8B">
        <w:t xml:space="preserve"> </w:t>
      </w:r>
      <w:proofErr w:type="gramStart"/>
      <w:r w:rsidRPr="00F53F8B">
        <w:t xml:space="preserve">Bảng này bao gồm các mã định danh cho các kết hợp giao diện Ethernet và </w:t>
      </w:r>
      <w:r w:rsidR="00523E44">
        <w:t>serial</w:t>
      </w:r>
      <w:r w:rsidRPr="00F53F8B">
        <w:t xml:space="preserve"> có thể có trong thiết bị.</w:t>
      </w:r>
      <w:proofErr w:type="gramEnd"/>
      <w:r w:rsidRPr="00F53F8B">
        <w:t xml:space="preserve"> </w:t>
      </w:r>
      <w:proofErr w:type="gramStart"/>
      <w:r w:rsidRPr="00F53F8B">
        <w:t xml:space="preserve">Bảng không bao gồm bất kỳ loại </w:t>
      </w:r>
      <w:r w:rsidR="00523E44">
        <w:t>cổng</w:t>
      </w:r>
      <w:r w:rsidRPr="00F53F8B">
        <w:t xml:space="preserve"> nào khác, mặc dù một </w:t>
      </w:r>
      <w:r w:rsidR="00523E44">
        <w:t>router</w:t>
      </w:r>
      <w:r w:rsidRPr="00F53F8B">
        <w:t xml:space="preserve"> cụ thể có thể chứa một loại </w:t>
      </w:r>
      <w:r w:rsidR="00523E44">
        <w:t>cổng</w:t>
      </w:r>
      <w:r w:rsidRPr="00F53F8B">
        <w:t>.</w:t>
      </w:r>
      <w:proofErr w:type="gramEnd"/>
      <w:r w:rsidRPr="00F53F8B">
        <w:t xml:space="preserve"> </w:t>
      </w:r>
      <w:proofErr w:type="gramStart"/>
      <w:r w:rsidRPr="00F53F8B">
        <w:t xml:space="preserve">Một ví dụ về điều này có thể là </w:t>
      </w:r>
      <w:r w:rsidR="00523E44">
        <w:t>cổng</w:t>
      </w:r>
      <w:r w:rsidRPr="00F53F8B">
        <w:t xml:space="preserve"> ISDN BRI.</w:t>
      </w:r>
      <w:proofErr w:type="gramEnd"/>
      <w:r w:rsidRPr="00F53F8B">
        <w:t xml:space="preserve"> Chuỗi trong ngoặc đơn là tên viết tắt hợp pháp có thể được sử dụng trong các lệnh Cisco IOS để thể </w:t>
      </w:r>
      <w:r w:rsidR="00523E44">
        <w:t>hiện cổng</w:t>
      </w:r>
      <w:r w:rsidR="00971194" w:rsidRPr="00763D8B">
        <w:t>.</w:t>
      </w:r>
    </w:p>
    <w:p w14:paraId="69A16248" w14:textId="622E103A" w:rsidR="00E67FDB" w:rsidRDefault="00971194" w:rsidP="00E67FDB">
      <w:pPr>
        <w:pStyle w:val="ConfigWindow"/>
      </w:pPr>
      <w:r>
        <w:t>End of document</w:t>
      </w:r>
    </w:p>
    <w:sectPr w:rsidR="00E67FDB"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ABE68C" w14:textId="77777777" w:rsidR="003D34EC" w:rsidRDefault="003D34EC" w:rsidP="00710659">
      <w:pPr>
        <w:spacing w:after="0" w:line="240" w:lineRule="auto"/>
      </w:pPr>
      <w:r>
        <w:separator/>
      </w:r>
    </w:p>
    <w:p w14:paraId="29B86399" w14:textId="77777777" w:rsidR="003D34EC" w:rsidRDefault="003D34EC"/>
  </w:endnote>
  <w:endnote w:type="continuationSeparator" w:id="0">
    <w:p w14:paraId="0652291C" w14:textId="77777777" w:rsidR="003D34EC" w:rsidRDefault="003D34EC" w:rsidP="00710659">
      <w:pPr>
        <w:spacing w:after="0" w:line="240" w:lineRule="auto"/>
      </w:pPr>
      <w:r>
        <w:continuationSeparator/>
      </w:r>
    </w:p>
    <w:p w14:paraId="18FFC388" w14:textId="77777777" w:rsidR="003D34EC" w:rsidRDefault="003D34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1284C" w14:textId="3D4B309D" w:rsidR="005D3E9A" w:rsidRPr="00882B63" w:rsidRDefault="005D3E9A"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61374A">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1374A">
      <w:rPr>
        <w:b/>
        <w:noProof/>
        <w:szCs w:val="16"/>
      </w:rPr>
      <w:t>9</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1374A">
      <w:rPr>
        <w:b/>
        <w:noProof/>
        <w:szCs w:val="16"/>
      </w:rPr>
      <w:t>16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25D15" w14:textId="34244992" w:rsidR="005D3E9A" w:rsidRPr="00882B63" w:rsidRDefault="005D3E9A"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61374A">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1374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1374A">
      <w:rPr>
        <w:b/>
        <w:noProof/>
        <w:szCs w:val="16"/>
      </w:rPr>
      <w:t>16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18830E" w14:textId="77777777" w:rsidR="003D34EC" w:rsidRDefault="003D34EC" w:rsidP="00710659">
      <w:pPr>
        <w:spacing w:after="0" w:line="240" w:lineRule="auto"/>
      </w:pPr>
      <w:r>
        <w:separator/>
      </w:r>
    </w:p>
    <w:p w14:paraId="75687431" w14:textId="77777777" w:rsidR="003D34EC" w:rsidRDefault="003D34EC"/>
  </w:footnote>
  <w:footnote w:type="continuationSeparator" w:id="0">
    <w:p w14:paraId="4FCBDCAA" w14:textId="77777777" w:rsidR="003D34EC" w:rsidRDefault="003D34EC" w:rsidP="00710659">
      <w:pPr>
        <w:spacing w:after="0" w:line="240" w:lineRule="auto"/>
      </w:pPr>
      <w:r>
        <w:continuationSeparator/>
      </w:r>
    </w:p>
    <w:p w14:paraId="5ADD3A6D" w14:textId="77777777" w:rsidR="003D34EC" w:rsidRDefault="003D34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
      <w:id w:val="-1711953976"/>
      <w:placeholder>
        <w:docPart w:val="327E7CEC0928414FAA806066071BC636"/>
      </w:placeholder>
      <w:dataBinding w:prefixMappings="xmlns:ns0='http://purl.org/dc/elements/1.1/' xmlns:ns1='http://schemas.openxmlformats.org/package/2006/metadata/core-properties' " w:xpath="/ns1:coreProperties[1]/ns0:title[1]" w:storeItemID="{6C3C8BC8-F283-45AE-878A-BAB7291924A1}"/>
      <w:text/>
    </w:sdtPr>
    <w:sdtEndPr/>
    <w:sdtContent>
      <w:p w14:paraId="6495A9F0" w14:textId="6284D81E" w:rsidR="005D3E9A" w:rsidRDefault="00406972" w:rsidP="008402F2">
        <w:pPr>
          <w:pStyle w:val="PageHead"/>
        </w:pPr>
        <w:r>
          <w:t>Lab – Sử dụng RESTCONF kết nối Router IOS XE</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A00F7" w14:textId="77777777" w:rsidR="005D3E9A" w:rsidRDefault="005D3E9A" w:rsidP="006C3FCF">
    <w:pPr>
      <w:ind w:left="-288"/>
    </w:pPr>
    <w:r>
      <w:rPr>
        <w:noProof/>
      </w:rPr>
      <w:drawing>
        <wp:inline distT="0" distB="0" distL="0" distR="0" wp14:anchorId="60D8FAB2" wp14:editId="7F16579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1830E33"/>
    <w:multiLevelType w:val="multilevel"/>
    <w:tmpl w:val="CB9CD6A4"/>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4"/>
  </w:num>
  <w:num w:numId="12">
    <w:abstractNumId w:val="4"/>
  </w:num>
  <w:num w:numId="13">
    <w:abstractNumId w:val="4"/>
  </w:num>
  <w:num w:numId="14">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4"/>
  </w:num>
  <w:num w:numId="16">
    <w:abstractNumId w:val="4"/>
  </w:num>
  <w:num w:numId="17">
    <w:abstractNumId w:val="4"/>
  </w:num>
  <w:num w:numId="18">
    <w:abstractNumId w:val="7"/>
  </w:num>
  <w:num w:numId="19">
    <w:abstractNumId w:val="7"/>
  </w:num>
  <w:num w:numId="20">
    <w:abstractNumId w:val="7"/>
  </w:num>
  <w:num w:numId="21">
    <w:abstractNumId w:val="6"/>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2D5"/>
    <w:rsid w:val="00001BDF"/>
    <w:rsid w:val="0000380F"/>
    <w:rsid w:val="00004175"/>
    <w:rsid w:val="000059C9"/>
    <w:rsid w:val="00012C22"/>
    <w:rsid w:val="000160F7"/>
    <w:rsid w:val="00016D5B"/>
    <w:rsid w:val="00016F30"/>
    <w:rsid w:val="0002047C"/>
    <w:rsid w:val="00021B9A"/>
    <w:rsid w:val="000242D6"/>
    <w:rsid w:val="00024EE5"/>
    <w:rsid w:val="00025ADF"/>
    <w:rsid w:val="000332D5"/>
    <w:rsid w:val="00041AF6"/>
    <w:rsid w:val="00044693"/>
    <w:rsid w:val="00044E62"/>
    <w:rsid w:val="00050BA4"/>
    <w:rsid w:val="0005141D"/>
    <w:rsid w:val="00051738"/>
    <w:rsid w:val="0005242B"/>
    <w:rsid w:val="00052548"/>
    <w:rsid w:val="00052A37"/>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14DB"/>
    <w:rsid w:val="000A22C8"/>
    <w:rsid w:val="000A38D8"/>
    <w:rsid w:val="000B2344"/>
    <w:rsid w:val="000B7DE5"/>
    <w:rsid w:val="000C2118"/>
    <w:rsid w:val="000C333E"/>
    <w:rsid w:val="000C5EF2"/>
    <w:rsid w:val="000C6425"/>
    <w:rsid w:val="000C6E6E"/>
    <w:rsid w:val="000C7B7D"/>
    <w:rsid w:val="000D3512"/>
    <w:rsid w:val="000D55B4"/>
    <w:rsid w:val="000E65F0"/>
    <w:rsid w:val="000F072C"/>
    <w:rsid w:val="000F2074"/>
    <w:rsid w:val="000F31D7"/>
    <w:rsid w:val="000F6743"/>
    <w:rsid w:val="001006C2"/>
    <w:rsid w:val="00101BE8"/>
    <w:rsid w:val="00102C61"/>
    <w:rsid w:val="00103401"/>
    <w:rsid w:val="00103A44"/>
    <w:rsid w:val="00103D36"/>
    <w:rsid w:val="0010436E"/>
    <w:rsid w:val="00105DD2"/>
    <w:rsid w:val="00107B2B"/>
    <w:rsid w:val="00110698"/>
    <w:rsid w:val="00112AC5"/>
    <w:rsid w:val="001133DD"/>
    <w:rsid w:val="00120CBE"/>
    <w:rsid w:val="00121BAE"/>
    <w:rsid w:val="00122685"/>
    <w:rsid w:val="00125806"/>
    <w:rsid w:val="001261C4"/>
    <w:rsid w:val="00126990"/>
    <w:rsid w:val="0013066F"/>
    <w:rsid w:val="00130A20"/>
    <w:rsid w:val="001314FB"/>
    <w:rsid w:val="00131CF1"/>
    <w:rsid w:val="00132C43"/>
    <w:rsid w:val="001366EC"/>
    <w:rsid w:val="001416E2"/>
    <w:rsid w:val="0014219C"/>
    <w:rsid w:val="001425ED"/>
    <w:rsid w:val="00143450"/>
    <w:rsid w:val="00144997"/>
    <w:rsid w:val="001523C0"/>
    <w:rsid w:val="001535FE"/>
    <w:rsid w:val="00154E3A"/>
    <w:rsid w:val="00155352"/>
    <w:rsid w:val="00157902"/>
    <w:rsid w:val="00162105"/>
    <w:rsid w:val="00162307"/>
    <w:rsid w:val="00162EEA"/>
    <w:rsid w:val="00163164"/>
    <w:rsid w:val="00166253"/>
    <w:rsid w:val="001704B7"/>
    <w:rsid w:val="001708A6"/>
    <w:rsid w:val="001710C0"/>
    <w:rsid w:val="00172AFB"/>
    <w:rsid w:val="00175062"/>
    <w:rsid w:val="001753A7"/>
    <w:rsid w:val="001772B8"/>
    <w:rsid w:val="00180FBF"/>
    <w:rsid w:val="001813C3"/>
    <w:rsid w:val="00182CF4"/>
    <w:rsid w:val="00186CE1"/>
    <w:rsid w:val="00191F00"/>
    <w:rsid w:val="00192F12"/>
    <w:rsid w:val="00193F14"/>
    <w:rsid w:val="00194011"/>
    <w:rsid w:val="0019518E"/>
    <w:rsid w:val="00196CBC"/>
    <w:rsid w:val="0019753E"/>
    <w:rsid w:val="00197614"/>
    <w:rsid w:val="001A0312"/>
    <w:rsid w:val="001A15DA"/>
    <w:rsid w:val="001A2694"/>
    <w:rsid w:val="001A3CC7"/>
    <w:rsid w:val="001A67A4"/>
    <w:rsid w:val="001A69AC"/>
    <w:rsid w:val="001B67D8"/>
    <w:rsid w:val="001B6F95"/>
    <w:rsid w:val="001B721A"/>
    <w:rsid w:val="001C05A1"/>
    <w:rsid w:val="001C1D9E"/>
    <w:rsid w:val="001C5998"/>
    <w:rsid w:val="001C5AC9"/>
    <w:rsid w:val="001C7C3B"/>
    <w:rsid w:val="001D2195"/>
    <w:rsid w:val="001D5B6F"/>
    <w:rsid w:val="001E0AB8"/>
    <w:rsid w:val="001E38E0"/>
    <w:rsid w:val="001E4E72"/>
    <w:rsid w:val="001E5570"/>
    <w:rsid w:val="001E62B3"/>
    <w:rsid w:val="001E6424"/>
    <w:rsid w:val="001F0171"/>
    <w:rsid w:val="001F0D77"/>
    <w:rsid w:val="001F643A"/>
    <w:rsid w:val="001F7DD8"/>
    <w:rsid w:val="00201928"/>
    <w:rsid w:val="00203E26"/>
    <w:rsid w:val="0020449C"/>
    <w:rsid w:val="0020545D"/>
    <w:rsid w:val="002113B8"/>
    <w:rsid w:val="00213DA0"/>
    <w:rsid w:val="00214AC9"/>
    <w:rsid w:val="00215665"/>
    <w:rsid w:val="002163BB"/>
    <w:rsid w:val="00216973"/>
    <w:rsid w:val="0021792C"/>
    <w:rsid w:val="00220909"/>
    <w:rsid w:val="002240AB"/>
    <w:rsid w:val="00225E37"/>
    <w:rsid w:val="00231DCA"/>
    <w:rsid w:val="00231F80"/>
    <w:rsid w:val="0023478B"/>
    <w:rsid w:val="00235792"/>
    <w:rsid w:val="00242E3A"/>
    <w:rsid w:val="00243FA5"/>
    <w:rsid w:val="00244D3A"/>
    <w:rsid w:val="00246492"/>
    <w:rsid w:val="00247DDF"/>
    <w:rsid w:val="002506CF"/>
    <w:rsid w:val="0025107F"/>
    <w:rsid w:val="00251A96"/>
    <w:rsid w:val="002528B5"/>
    <w:rsid w:val="00255D65"/>
    <w:rsid w:val="00260CD4"/>
    <w:rsid w:val="002639D8"/>
    <w:rsid w:val="00265F77"/>
    <w:rsid w:val="00266C83"/>
    <w:rsid w:val="00270FCC"/>
    <w:rsid w:val="002768DC"/>
    <w:rsid w:val="002869EF"/>
    <w:rsid w:val="002944B0"/>
    <w:rsid w:val="00294C8F"/>
    <w:rsid w:val="00295E91"/>
    <w:rsid w:val="002A0B2E"/>
    <w:rsid w:val="002A0DC1"/>
    <w:rsid w:val="002A3406"/>
    <w:rsid w:val="002A4D3E"/>
    <w:rsid w:val="002A6C56"/>
    <w:rsid w:val="002B4113"/>
    <w:rsid w:val="002B6DC1"/>
    <w:rsid w:val="002C04C4"/>
    <w:rsid w:val="002C090C"/>
    <w:rsid w:val="002C1243"/>
    <w:rsid w:val="002C1815"/>
    <w:rsid w:val="002C475E"/>
    <w:rsid w:val="002C6AD6"/>
    <w:rsid w:val="002D375D"/>
    <w:rsid w:val="002D6C2A"/>
    <w:rsid w:val="002D753C"/>
    <w:rsid w:val="002D7A86"/>
    <w:rsid w:val="002F15EA"/>
    <w:rsid w:val="002F45FF"/>
    <w:rsid w:val="002F5EDB"/>
    <w:rsid w:val="002F66D3"/>
    <w:rsid w:val="002F6737"/>
    <w:rsid w:val="002F6D17"/>
    <w:rsid w:val="00302887"/>
    <w:rsid w:val="003056EB"/>
    <w:rsid w:val="003071FF"/>
    <w:rsid w:val="00310652"/>
    <w:rsid w:val="00311065"/>
    <w:rsid w:val="0031371D"/>
    <w:rsid w:val="003143ED"/>
    <w:rsid w:val="0031789F"/>
    <w:rsid w:val="00320788"/>
    <w:rsid w:val="003233A3"/>
    <w:rsid w:val="00325D87"/>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07DA"/>
    <w:rsid w:val="00390C38"/>
    <w:rsid w:val="00392748"/>
    <w:rsid w:val="00392C65"/>
    <w:rsid w:val="00392E27"/>
    <w:rsid w:val="00392ED5"/>
    <w:rsid w:val="003939EE"/>
    <w:rsid w:val="003A13EF"/>
    <w:rsid w:val="003A1527"/>
    <w:rsid w:val="003A19DC"/>
    <w:rsid w:val="003A1B45"/>
    <w:rsid w:val="003A220C"/>
    <w:rsid w:val="003B008F"/>
    <w:rsid w:val="003B256A"/>
    <w:rsid w:val="003B46FC"/>
    <w:rsid w:val="003B5767"/>
    <w:rsid w:val="003B7605"/>
    <w:rsid w:val="003C08AA"/>
    <w:rsid w:val="003C17AB"/>
    <w:rsid w:val="003C2A7B"/>
    <w:rsid w:val="003C366D"/>
    <w:rsid w:val="003C49EF"/>
    <w:rsid w:val="003C6BCA"/>
    <w:rsid w:val="003C7902"/>
    <w:rsid w:val="003D0BFF"/>
    <w:rsid w:val="003D34EC"/>
    <w:rsid w:val="003D6EF1"/>
    <w:rsid w:val="003E2FC8"/>
    <w:rsid w:val="003E5BE5"/>
    <w:rsid w:val="003F18D1"/>
    <w:rsid w:val="003F20EC"/>
    <w:rsid w:val="003F2706"/>
    <w:rsid w:val="003F4F0E"/>
    <w:rsid w:val="003F6096"/>
    <w:rsid w:val="003F6E06"/>
    <w:rsid w:val="003F786E"/>
    <w:rsid w:val="004011FD"/>
    <w:rsid w:val="00403C7A"/>
    <w:rsid w:val="004057A6"/>
    <w:rsid w:val="00406554"/>
    <w:rsid w:val="00406972"/>
    <w:rsid w:val="00407755"/>
    <w:rsid w:val="00407F20"/>
    <w:rsid w:val="0041293B"/>
    <w:rsid w:val="004131B0"/>
    <w:rsid w:val="00416C42"/>
    <w:rsid w:val="00420717"/>
    <w:rsid w:val="00422476"/>
    <w:rsid w:val="0042385C"/>
    <w:rsid w:val="00426FA5"/>
    <w:rsid w:val="00431654"/>
    <w:rsid w:val="00434926"/>
    <w:rsid w:val="00443ACE"/>
    <w:rsid w:val="00444217"/>
    <w:rsid w:val="004478F4"/>
    <w:rsid w:val="00450F7A"/>
    <w:rsid w:val="00452C6D"/>
    <w:rsid w:val="004541DB"/>
    <w:rsid w:val="00455E0B"/>
    <w:rsid w:val="0045724D"/>
    <w:rsid w:val="00457934"/>
    <w:rsid w:val="00462B9F"/>
    <w:rsid w:val="004659EE"/>
    <w:rsid w:val="00473E34"/>
    <w:rsid w:val="00476BA9"/>
    <w:rsid w:val="00481650"/>
    <w:rsid w:val="00490807"/>
    <w:rsid w:val="004936C2"/>
    <w:rsid w:val="0049379C"/>
    <w:rsid w:val="004A1CA0"/>
    <w:rsid w:val="004A22E9"/>
    <w:rsid w:val="004A3183"/>
    <w:rsid w:val="004A4ACD"/>
    <w:rsid w:val="004A506C"/>
    <w:rsid w:val="004A5BC5"/>
    <w:rsid w:val="004B023D"/>
    <w:rsid w:val="004C0909"/>
    <w:rsid w:val="004C340E"/>
    <w:rsid w:val="004C3F97"/>
    <w:rsid w:val="004C7898"/>
    <w:rsid w:val="004D01F2"/>
    <w:rsid w:val="004D2CED"/>
    <w:rsid w:val="004D3339"/>
    <w:rsid w:val="004D353F"/>
    <w:rsid w:val="004D36D7"/>
    <w:rsid w:val="004D4FD4"/>
    <w:rsid w:val="004D682B"/>
    <w:rsid w:val="004E1821"/>
    <w:rsid w:val="004E48F8"/>
    <w:rsid w:val="004E6152"/>
    <w:rsid w:val="004F109A"/>
    <w:rsid w:val="004F344A"/>
    <w:rsid w:val="004F4EC3"/>
    <w:rsid w:val="00504ED4"/>
    <w:rsid w:val="00507489"/>
    <w:rsid w:val="00510639"/>
    <w:rsid w:val="00511791"/>
    <w:rsid w:val="005139BE"/>
    <w:rsid w:val="005140A7"/>
    <w:rsid w:val="00514EFF"/>
    <w:rsid w:val="00516142"/>
    <w:rsid w:val="0051681C"/>
    <w:rsid w:val="00520027"/>
    <w:rsid w:val="0052093C"/>
    <w:rsid w:val="00521B31"/>
    <w:rsid w:val="00522469"/>
    <w:rsid w:val="00522B30"/>
    <w:rsid w:val="00523E44"/>
    <w:rsid w:val="0052400A"/>
    <w:rsid w:val="00526249"/>
    <w:rsid w:val="00532AD0"/>
    <w:rsid w:val="00536277"/>
    <w:rsid w:val="00536F43"/>
    <w:rsid w:val="00537682"/>
    <w:rsid w:val="00542616"/>
    <w:rsid w:val="005468C1"/>
    <w:rsid w:val="005510BA"/>
    <w:rsid w:val="005538C8"/>
    <w:rsid w:val="00554B4E"/>
    <w:rsid w:val="00556C02"/>
    <w:rsid w:val="00561BB2"/>
    <w:rsid w:val="00563249"/>
    <w:rsid w:val="005658BC"/>
    <w:rsid w:val="005700D5"/>
    <w:rsid w:val="00570A65"/>
    <w:rsid w:val="005747F2"/>
    <w:rsid w:val="005762B1"/>
    <w:rsid w:val="00580456"/>
    <w:rsid w:val="00580E73"/>
    <w:rsid w:val="00586FCC"/>
    <w:rsid w:val="00592329"/>
    <w:rsid w:val="00593386"/>
    <w:rsid w:val="0059591A"/>
    <w:rsid w:val="00596998"/>
    <w:rsid w:val="0059790F"/>
    <w:rsid w:val="005A105E"/>
    <w:rsid w:val="005A6E62"/>
    <w:rsid w:val="005B2FB3"/>
    <w:rsid w:val="005B6F63"/>
    <w:rsid w:val="005C6DE5"/>
    <w:rsid w:val="005D2B29"/>
    <w:rsid w:val="005D348D"/>
    <w:rsid w:val="005D354A"/>
    <w:rsid w:val="005D3E53"/>
    <w:rsid w:val="005D3E9A"/>
    <w:rsid w:val="005D506C"/>
    <w:rsid w:val="005E1B0F"/>
    <w:rsid w:val="005E3235"/>
    <w:rsid w:val="005E4176"/>
    <w:rsid w:val="005E4876"/>
    <w:rsid w:val="005E58CA"/>
    <w:rsid w:val="005E65B5"/>
    <w:rsid w:val="005F0301"/>
    <w:rsid w:val="005F3AE9"/>
    <w:rsid w:val="006007BB"/>
    <w:rsid w:val="00601DC0"/>
    <w:rsid w:val="006034CB"/>
    <w:rsid w:val="00603503"/>
    <w:rsid w:val="00603C52"/>
    <w:rsid w:val="00607CC9"/>
    <w:rsid w:val="006131CE"/>
    <w:rsid w:val="0061336B"/>
    <w:rsid w:val="0061374A"/>
    <w:rsid w:val="00617D6E"/>
    <w:rsid w:val="00620ED5"/>
    <w:rsid w:val="00622D61"/>
    <w:rsid w:val="00624198"/>
    <w:rsid w:val="0063304C"/>
    <w:rsid w:val="00636C28"/>
    <w:rsid w:val="006428E5"/>
    <w:rsid w:val="00644958"/>
    <w:rsid w:val="006513FB"/>
    <w:rsid w:val="00654408"/>
    <w:rsid w:val="00656EEF"/>
    <w:rsid w:val="006576AF"/>
    <w:rsid w:val="00672919"/>
    <w:rsid w:val="006764CF"/>
    <w:rsid w:val="00677544"/>
    <w:rsid w:val="00680597"/>
    <w:rsid w:val="00681687"/>
    <w:rsid w:val="006855EF"/>
    <w:rsid w:val="00686295"/>
    <w:rsid w:val="00686587"/>
    <w:rsid w:val="00687499"/>
    <w:rsid w:val="006904CF"/>
    <w:rsid w:val="00695EE2"/>
    <w:rsid w:val="0069660B"/>
    <w:rsid w:val="006A1B33"/>
    <w:rsid w:val="006A287A"/>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19F1"/>
    <w:rsid w:val="006D2C28"/>
    <w:rsid w:val="006D3FC1"/>
    <w:rsid w:val="006D7590"/>
    <w:rsid w:val="006E2774"/>
    <w:rsid w:val="006E372B"/>
    <w:rsid w:val="006E5FE9"/>
    <w:rsid w:val="006E6581"/>
    <w:rsid w:val="006E71DF"/>
    <w:rsid w:val="006F1616"/>
    <w:rsid w:val="006F1CC4"/>
    <w:rsid w:val="006F1D80"/>
    <w:rsid w:val="006F2A86"/>
    <w:rsid w:val="006F3163"/>
    <w:rsid w:val="00705FEC"/>
    <w:rsid w:val="00710659"/>
    <w:rsid w:val="0071147A"/>
    <w:rsid w:val="0071185D"/>
    <w:rsid w:val="00721E01"/>
    <w:rsid w:val="007222AD"/>
    <w:rsid w:val="007267CF"/>
    <w:rsid w:val="00731F3F"/>
    <w:rsid w:val="0073234F"/>
    <w:rsid w:val="00733BAB"/>
    <w:rsid w:val="0073604C"/>
    <w:rsid w:val="0074218E"/>
    <w:rsid w:val="007436BF"/>
    <w:rsid w:val="007443E9"/>
    <w:rsid w:val="00745DCE"/>
    <w:rsid w:val="00753D89"/>
    <w:rsid w:val="00753DDA"/>
    <w:rsid w:val="00754A6E"/>
    <w:rsid w:val="007550F9"/>
    <w:rsid w:val="007553D8"/>
    <w:rsid w:val="00755C9B"/>
    <w:rsid w:val="00756C85"/>
    <w:rsid w:val="00760FE4"/>
    <w:rsid w:val="007636C2"/>
    <w:rsid w:val="00763D8B"/>
    <w:rsid w:val="007657F6"/>
    <w:rsid w:val="00765E47"/>
    <w:rsid w:val="0077125A"/>
    <w:rsid w:val="0078405B"/>
    <w:rsid w:val="00786218"/>
    <w:rsid w:val="00786F58"/>
    <w:rsid w:val="00787CC1"/>
    <w:rsid w:val="00792F4E"/>
    <w:rsid w:val="0079398D"/>
    <w:rsid w:val="00796C25"/>
    <w:rsid w:val="007A287C"/>
    <w:rsid w:val="007A3344"/>
    <w:rsid w:val="007A3B2A"/>
    <w:rsid w:val="007A639B"/>
    <w:rsid w:val="007B0C9D"/>
    <w:rsid w:val="007B16B6"/>
    <w:rsid w:val="007B5045"/>
    <w:rsid w:val="007B5522"/>
    <w:rsid w:val="007C0EE0"/>
    <w:rsid w:val="007C1B71"/>
    <w:rsid w:val="007C2FBB"/>
    <w:rsid w:val="007C7164"/>
    <w:rsid w:val="007C7413"/>
    <w:rsid w:val="007D1984"/>
    <w:rsid w:val="007D2AFE"/>
    <w:rsid w:val="007E3264"/>
    <w:rsid w:val="007E34AC"/>
    <w:rsid w:val="007E3FEA"/>
    <w:rsid w:val="007E6402"/>
    <w:rsid w:val="007E64A2"/>
    <w:rsid w:val="007F0A0B"/>
    <w:rsid w:val="007F3A60"/>
    <w:rsid w:val="007F3D0B"/>
    <w:rsid w:val="007F4D4E"/>
    <w:rsid w:val="007F64C3"/>
    <w:rsid w:val="007F7C94"/>
    <w:rsid w:val="00802BE3"/>
    <w:rsid w:val="00802FFA"/>
    <w:rsid w:val="00810E4B"/>
    <w:rsid w:val="00814BAA"/>
    <w:rsid w:val="00816F0C"/>
    <w:rsid w:val="0082211C"/>
    <w:rsid w:val="00824295"/>
    <w:rsid w:val="00827A65"/>
    <w:rsid w:val="00830473"/>
    <w:rsid w:val="008313F3"/>
    <w:rsid w:val="008371AA"/>
    <w:rsid w:val="008377D8"/>
    <w:rsid w:val="008402F2"/>
    <w:rsid w:val="00840469"/>
    <w:rsid w:val="008405BB"/>
    <w:rsid w:val="008437FF"/>
    <w:rsid w:val="0084564F"/>
    <w:rsid w:val="00846494"/>
    <w:rsid w:val="00847B20"/>
    <w:rsid w:val="008509D3"/>
    <w:rsid w:val="00853418"/>
    <w:rsid w:val="00856EBD"/>
    <w:rsid w:val="00857CF6"/>
    <w:rsid w:val="008610ED"/>
    <w:rsid w:val="00861C6A"/>
    <w:rsid w:val="00865199"/>
    <w:rsid w:val="00867EAF"/>
    <w:rsid w:val="00870763"/>
    <w:rsid w:val="008713EA"/>
    <w:rsid w:val="00872564"/>
    <w:rsid w:val="00873C6B"/>
    <w:rsid w:val="00874B7E"/>
    <w:rsid w:val="00881D68"/>
    <w:rsid w:val="00881E88"/>
    <w:rsid w:val="00882B63"/>
    <w:rsid w:val="00883500"/>
    <w:rsid w:val="0088426A"/>
    <w:rsid w:val="008852BA"/>
    <w:rsid w:val="00890108"/>
    <w:rsid w:val="00890162"/>
    <w:rsid w:val="00891D1B"/>
    <w:rsid w:val="00893877"/>
    <w:rsid w:val="0089532C"/>
    <w:rsid w:val="00896165"/>
    <w:rsid w:val="00896681"/>
    <w:rsid w:val="00896AA4"/>
    <w:rsid w:val="008A2749"/>
    <w:rsid w:val="008A3A90"/>
    <w:rsid w:val="008B06D4"/>
    <w:rsid w:val="008B19A4"/>
    <w:rsid w:val="008B4F20"/>
    <w:rsid w:val="008B68E7"/>
    <w:rsid w:val="008B7FFD"/>
    <w:rsid w:val="008C286A"/>
    <w:rsid w:val="008C2920"/>
    <w:rsid w:val="008C4307"/>
    <w:rsid w:val="008D23DF"/>
    <w:rsid w:val="008D23FE"/>
    <w:rsid w:val="008D73BF"/>
    <w:rsid w:val="008D7F09"/>
    <w:rsid w:val="008E00D5"/>
    <w:rsid w:val="008E5B64"/>
    <w:rsid w:val="008E7DAA"/>
    <w:rsid w:val="008F0094"/>
    <w:rsid w:val="008F03EF"/>
    <w:rsid w:val="008F096A"/>
    <w:rsid w:val="008F340F"/>
    <w:rsid w:val="008F359F"/>
    <w:rsid w:val="00903523"/>
    <w:rsid w:val="00906281"/>
    <w:rsid w:val="0090659A"/>
    <w:rsid w:val="00911080"/>
    <w:rsid w:val="00911120"/>
    <w:rsid w:val="00912500"/>
    <w:rsid w:val="0091350B"/>
    <w:rsid w:val="00915986"/>
    <w:rsid w:val="00917624"/>
    <w:rsid w:val="00917C2A"/>
    <w:rsid w:val="00920A8E"/>
    <w:rsid w:val="00926CB2"/>
    <w:rsid w:val="00930386"/>
    <w:rsid w:val="009309F5"/>
    <w:rsid w:val="00933237"/>
    <w:rsid w:val="00933F28"/>
    <w:rsid w:val="0093532C"/>
    <w:rsid w:val="009400C3"/>
    <w:rsid w:val="00942299"/>
    <w:rsid w:val="009453F7"/>
    <w:rsid w:val="009476C0"/>
    <w:rsid w:val="00953B06"/>
    <w:rsid w:val="00955CBE"/>
    <w:rsid w:val="00957151"/>
    <w:rsid w:val="00963B2B"/>
    <w:rsid w:val="00963E34"/>
    <w:rsid w:val="00964DFA"/>
    <w:rsid w:val="00970A69"/>
    <w:rsid w:val="00971194"/>
    <w:rsid w:val="009771DA"/>
    <w:rsid w:val="0098155C"/>
    <w:rsid w:val="00981CCA"/>
    <w:rsid w:val="00983B77"/>
    <w:rsid w:val="00983E0A"/>
    <w:rsid w:val="00991B62"/>
    <w:rsid w:val="00996053"/>
    <w:rsid w:val="00997E71"/>
    <w:rsid w:val="009A0B2F"/>
    <w:rsid w:val="009A1CF4"/>
    <w:rsid w:val="009A37D7"/>
    <w:rsid w:val="009A4E17"/>
    <w:rsid w:val="009A6955"/>
    <w:rsid w:val="009B0697"/>
    <w:rsid w:val="009B341C"/>
    <w:rsid w:val="009B5747"/>
    <w:rsid w:val="009C0B81"/>
    <w:rsid w:val="009C3182"/>
    <w:rsid w:val="009D0F84"/>
    <w:rsid w:val="009D2C27"/>
    <w:rsid w:val="009D503E"/>
    <w:rsid w:val="009D7023"/>
    <w:rsid w:val="009E157F"/>
    <w:rsid w:val="009E2309"/>
    <w:rsid w:val="009E364B"/>
    <w:rsid w:val="009E42B9"/>
    <w:rsid w:val="009E4E17"/>
    <w:rsid w:val="009E54B9"/>
    <w:rsid w:val="009F27C0"/>
    <w:rsid w:val="009F4C2E"/>
    <w:rsid w:val="009F54FF"/>
    <w:rsid w:val="00A014A3"/>
    <w:rsid w:val="00A027CC"/>
    <w:rsid w:val="00A0412D"/>
    <w:rsid w:val="00A15DF0"/>
    <w:rsid w:val="00A21211"/>
    <w:rsid w:val="00A30F8A"/>
    <w:rsid w:val="00A33890"/>
    <w:rsid w:val="00A34E7F"/>
    <w:rsid w:val="00A41A21"/>
    <w:rsid w:val="00A46F0A"/>
    <w:rsid w:val="00A46F25"/>
    <w:rsid w:val="00A47CC2"/>
    <w:rsid w:val="00A502BA"/>
    <w:rsid w:val="00A524C4"/>
    <w:rsid w:val="00A573E2"/>
    <w:rsid w:val="00A60146"/>
    <w:rsid w:val="00A601A9"/>
    <w:rsid w:val="00A60F6F"/>
    <w:rsid w:val="00A622C4"/>
    <w:rsid w:val="00A6283D"/>
    <w:rsid w:val="00A62E8D"/>
    <w:rsid w:val="00A676FF"/>
    <w:rsid w:val="00A7328F"/>
    <w:rsid w:val="00A73EBA"/>
    <w:rsid w:val="00A754B4"/>
    <w:rsid w:val="00A76665"/>
    <w:rsid w:val="00A76749"/>
    <w:rsid w:val="00A76E60"/>
    <w:rsid w:val="00A777D5"/>
    <w:rsid w:val="00A807C1"/>
    <w:rsid w:val="00A82571"/>
    <w:rsid w:val="00A82658"/>
    <w:rsid w:val="00A83374"/>
    <w:rsid w:val="00A86EC9"/>
    <w:rsid w:val="00A95222"/>
    <w:rsid w:val="00A96172"/>
    <w:rsid w:val="00A96D52"/>
    <w:rsid w:val="00A97AD3"/>
    <w:rsid w:val="00A97C5F"/>
    <w:rsid w:val="00AA02F9"/>
    <w:rsid w:val="00AA47F0"/>
    <w:rsid w:val="00AA7EA2"/>
    <w:rsid w:val="00AB0D6A"/>
    <w:rsid w:val="00AB43B3"/>
    <w:rsid w:val="00AB49B9"/>
    <w:rsid w:val="00AB501D"/>
    <w:rsid w:val="00AB758A"/>
    <w:rsid w:val="00AC027E"/>
    <w:rsid w:val="00AC05AB"/>
    <w:rsid w:val="00AC1E7E"/>
    <w:rsid w:val="00AC308A"/>
    <w:rsid w:val="00AC507D"/>
    <w:rsid w:val="00AC603F"/>
    <w:rsid w:val="00AC66E4"/>
    <w:rsid w:val="00AD0118"/>
    <w:rsid w:val="00AD04F2"/>
    <w:rsid w:val="00AD19AE"/>
    <w:rsid w:val="00AD4578"/>
    <w:rsid w:val="00AD68E9"/>
    <w:rsid w:val="00AD761F"/>
    <w:rsid w:val="00AE36D8"/>
    <w:rsid w:val="00AE38AD"/>
    <w:rsid w:val="00AE56C0"/>
    <w:rsid w:val="00AF7319"/>
    <w:rsid w:val="00AF7ACC"/>
    <w:rsid w:val="00B00914"/>
    <w:rsid w:val="00B02A8E"/>
    <w:rsid w:val="00B052EE"/>
    <w:rsid w:val="00B075EA"/>
    <w:rsid w:val="00B1081F"/>
    <w:rsid w:val="00B12E8B"/>
    <w:rsid w:val="00B2496B"/>
    <w:rsid w:val="00B27499"/>
    <w:rsid w:val="00B2784E"/>
    <w:rsid w:val="00B3010D"/>
    <w:rsid w:val="00B32338"/>
    <w:rsid w:val="00B35151"/>
    <w:rsid w:val="00B37174"/>
    <w:rsid w:val="00B37253"/>
    <w:rsid w:val="00B4241C"/>
    <w:rsid w:val="00B433F2"/>
    <w:rsid w:val="00B458E8"/>
    <w:rsid w:val="00B4659C"/>
    <w:rsid w:val="00B47940"/>
    <w:rsid w:val="00B5397B"/>
    <w:rsid w:val="00B53EE9"/>
    <w:rsid w:val="00B569CE"/>
    <w:rsid w:val="00B6183E"/>
    <w:rsid w:val="00B62809"/>
    <w:rsid w:val="00B72F2A"/>
    <w:rsid w:val="00B74716"/>
    <w:rsid w:val="00B7675A"/>
    <w:rsid w:val="00B81898"/>
    <w:rsid w:val="00B82DED"/>
    <w:rsid w:val="00B844FE"/>
    <w:rsid w:val="00B8457C"/>
    <w:rsid w:val="00B8606B"/>
    <w:rsid w:val="00B878E7"/>
    <w:rsid w:val="00B879CC"/>
    <w:rsid w:val="00B91B5D"/>
    <w:rsid w:val="00B97278"/>
    <w:rsid w:val="00B97943"/>
    <w:rsid w:val="00BA1D0B"/>
    <w:rsid w:val="00BA2B50"/>
    <w:rsid w:val="00BA2D35"/>
    <w:rsid w:val="00BA6972"/>
    <w:rsid w:val="00BB1E0D"/>
    <w:rsid w:val="00BB26C8"/>
    <w:rsid w:val="00BB4D9B"/>
    <w:rsid w:val="00BB73FF"/>
    <w:rsid w:val="00BB7688"/>
    <w:rsid w:val="00BC7423"/>
    <w:rsid w:val="00BC7CAC"/>
    <w:rsid w:val="00BD6D76"/>
    <w:rsid w:val="00BE3A73"/>
    <w:rsid w:val="00BE415E"/>
    <w:rsid w:val="00BE56B3"/>
    <w:rsid w:val="00BE676D"/>
    <w:rsid w:val="00BF04E8"/>
    <w:rsid w:val="00BF16BF"/>
    <w:rsid w:val="00BF4D1F"/>
    <w:rsid w:val="00BF76BE"/>
    <w:rsid w:val="00C02A73"/>
    <w:rsid w:val="00C0315C"/>
    <w:rsid w:val="00C063D2"/>
    <w:rsid w:val="00C07FD9"/>
    <w:rsid w:val="00C10541"/>
    <w:rsid w:val="00C10955"/>
    <w:rsid w:val="00C11C4D"/>
    <w:rsid w:val="00C142F0"/>
    <w:rsid w:val="00C162C0"/>
    <w:rsid w:val="00C1712C"/>
    <w:rsid w:val="00C20634"/>
    <w:rsid w:val="00C212E0"/>
    <w:rsid w:val="00C23E16"/>
    <w:rsid w:val="00C27E37"/>
    <w:rsid w:val="00C32713"/>
    <w:rsid w:val="00C351B8"/>
    <w:rsid w:val="00C410D9"/>
    <w:rsid w:val="00C44DB7"/>
    <w:rsid w:val="00C4510A"/>
    <w:rsid w:val="00C47F2E"/>
    <w:rsid w:val="00C52BA6"/>
    <w:rsid w:val="00C55F2D"/>
    <w:rsid w:val="00C57A1A"/>
    <w:rsid w:val="00C60BBD"/>
    <w:rsid w:val="00C61A8D"/>
    <w:rsid w:val="00C6258F"/>
    <w:rsid w:val="00C62C41"/>
    <w:rsid w:val="00C63DF6"/>
    <w:rsid w:val="00C63E58"/>
    <w:rsid w:val="00C6495E"/>
    <w:rsid w:val="00C64A49"/>
    <w:rsid w:val="00C654AE"/>
    <w:rsid w:val="00C665A2"/>
    <w:rsid w:val="00C670EE"/>
    <w:rsid w:val="00C67E3B"/>
    <w:rsid w:val="00C71F4C"/>
    <w:rsid w:val="00C73E03"/>
    <w:rsid w:val="00C77B29"/>
    <w:rsid w:val="00C87039"/>
    <w:rsid w:val="00C8718B"/>
    <w:rsid w:val="00C872E4"/>
    <w:rsid w:val="00C878D9"/>
    <w:rsid w:val="00C87F9F"/>
    <w:rsid w:val="00C90311"/>
    <w:rsid w:val="00C91C26"/>
    <w:rsid w:val="00C97C28"/>
    <w:rsid w:val="00CA2BB2"/>
    <w:rsid w:val="00CA7115"/>
    <w:rsid w:val="00CA73D5"/>
    <w:rsid w:val="00CB2FC9"/>
    <w:rsid w:val="00CB5068"/>
    <w:rsid w:val="00CB7D2B"/>
    <w:rsid w:val="00CC1C87"/>
    <w:rsid w:val="00CC3000"/>
    <w:rsid w:val="00CC3388"/>
    <w:rsid w:val="00CC4859"/>
    <w:rsid w:val="00CC7A35"/>
    <w:rsid w:val="00CD072A"/>
    <w:rsid w:val="00CD086F"/>
    <w:rsid w:val="00CD1070"/>
    <w:rsid w:val="00CD40B1"/>
    <w:rsid w:val="00CD51E0"/>
    <w:rsid w:val="00CD7F73"/>
    <w:rsid w:val="00CE1EEB"/>
    <w:rsid w:val="00CE26C5"/>
    <w:rsid w:val="00CE36AF"/>
    <w:rsid w:val="00CE47F3"/>
    <w:rsid w:val="00CE54DD"/>
    <w:rsid w:val="00CF0DA5"/>
    <w:rsid w:val="00CF26E3"/>
    <w:rsid w:val="00CF5D31"/>
    <w:rsid w:val="00CF5F3B"/>
    <w:rsid w:val="00CF7733"/>
    <w:rsid w:val="00CF791A"/>
    <w:rsid w:val="00D00513"/>
    <w:rsid w:val="00D00D7D"/>
    <w:rsid w:val="00D030AE"/>
    <w:rsid w:val="00D057DE"/>
    <w:rsid w:val="00D139C8"/>
    <w:rsid w:val="00D17F81"/>
    <w:rsid w:val="00D2758C"/>
    <w:rsid w:val="00D275CA"/>
    <w:rsid w:val="00D2789B"/>
    <w:rsid w:val="00D345AB"/>
    <w:rsid w:val="00D41566"/>
    <w:rsid w:val="00D452F4"/>
    <w:rsid w:val="00D458EC"/>
    <w:rsid w:val="00D501B0"/>
    <w:rsid w:val="00D51092"/>
    <w:rsid w:val="00D52582"/>
    <w:rsid w:val="00D531D0"/>
    <w:rsid w:val="00D561CD"/>
    <w:rsid w:val="00D56A0E"/>
    <w:rsid w:val="00D57A1C"/>
    <w:rsid w:val="00D57AD3"/>
    <w:rsid w:val="00D62F25"/>
    <w:rsid w:val="00D635FE"/>
    <w:rsid w:val="00D66A7B"/>
    <w:rsid w:val="00D729DE"/>
    <w:rsid w:val="00D75B6A"/>
    <w:rsid w:val="00D778DF"/>
    <w:rsid w:val="00D80ED5"/>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D9C"/>
    <w:rsid w:val="00DE6F44"/>
    <w:rsid w:val="00DF1B58"/>
    <w:rsid w:val="00DF4099"/>
    <w:rsid w:val="00DF7255"/>
    <w:rsid w:val="00E009DA"/>
    <w:rsid w:val="00E037D9"/>
    <w:rsid w:val="00E04927"/>
    <w:rsid w:val="00E10FA2"/>
    <w:rsid w:val="00E11A48"/>
    <w:rsid w:val="00E130EB"/>
    <w:rsid w:val="00E162CD"/>
    <w:rsid w:val="00E17FA5"/>
    <w:rsid w:val="00E21BFE"/>
    <w:rsid w:val="00E21C88"/>
    <w:rsid w:val="00E223AC"/>
    <w:rsid w:val="00E26930"/>
    <w:rsid w:val="00E27257"/>
    <w:rsid w:val="00E27F4F"/>
    <w:rsid w:val="00E327A8"/>
    <w:rsid w:val="00E33C65"/>
    <w:rsid w:val="00E35753"/>
    <w:rsid w:val="00E449D0"/>
    <w:rsid w:val="00E44A34"/>
    <w:rsid w:val="00E4506A"/>
    <w:rsid w:val="00E4510D"/>
    <w:rsid w:val="00E46C3A"/>
    <w:rsid w:val="00E53F99"/>
    <w:rsid w:val="00E56510"/>
    <w:rsid w:val="00E62EA8"/>
    <w:rsid w:val="00E67A6E"/>
    <w:rsid w:val="00E67FDB"/>
    <w:rsid w:val="00E70096"/>
    <w:rsid w:val="00E71B43"/>
    <w:rsid w:val="00E81058"/>
    <w:rsid w:val="00E81612"/>
    <w:rsid w:val="00E82BD7"/>
    <w:rsid w:val="00E859E3"/>
    <w:rsid w:val="00E87D18"/>
    <w:rsid w:val="00E87D62"/>
    <w:rsid w:val="00E97333"/>
    <w:rsid w:val="00EA486E"/>
    <w:rsid w:val="00EA4FA3"/>
    <w:rsid w:val="00EA6220"/>
    <w:rsid w:val="00EB001B"/>
    <w:rsid w:val="00EB3082"/>
    <w:rsid w:val="00EB6C33"/>
    <w:rsid w:val="00EC1DEA"/>
    <w:rsid w:val="00EC3902"/>
    <w:rsid w:val="00EC42B3"/>
    <w:rsid w:val="00EC50A4"/>
    <w:rsid w:val="00EC6F62"/>
    <w:rsid w:val="00ED2EA2"/>
    <w:rsid w:val="00ED6019"/>
    <w:rsid w:val="00ED7830"/>
    <w:rsid w:val="00EE00AE"/>
    <w:rsid w:val="00EE2BFF"/>
    <w:rsid w:val="00EE3909"/>
    <w:rsid w:val="00EF4205"/>
    <w:rsid w:val="00EF5939"/>
    <w:rsid w:val="00F01714"/>
    <w:rsid w:val="00F0258F"/>
    <w:rsid w:val="00F02D06"/>
    <w:rsid w:val="00F056E5"/>
    <w:rsid w:val="00F06FDD"/>
    <w:rsid w:val="00F10819"/>
    <w:rsid w:val="00F11219"/>
    <w:rsid w:val="00F1201D"/>
    <w:rsid w:val="00F13ECB"/>
    <w:rsid w:val="00F16F35"/>
    <w:rsid w:val="00F17559"/>
    <w:rsid w:val="00F21662"/>
    <w:rsid w:val="00F2229D"/>
    <w:rsid w:val="00F25ABB"/>
    <w:rsid w:val="00F266F0"/>
    <w:rsid w:val="00F26F62"/>
    <w:rsid w:val="00F27963"/>
    <w:rsid w:val="00F30103"/>
    <w:rsid w:val="00F30446"/>
    <w:rsid w:val="00F368D8"/>
    <w:rsid w:val="00F4135D"/>
    <w:rsid w:val="00F41F1B"/>
    <w:rsid w:val="00F46BD9"/>
    <w:rsid w:val="00F5262B"/>
    <w:rsid w:val="00F53F8B"/>
    <w:rsid w:val="00F60BE0"/>
    <w:rsid w:val="00F626C8"/>
    <w:rsid w:val="00F6280E"/>
    <w:rsid w:val="00F64F66"/>
    <w:rsid w:val="00F666EC"/>
    <w:rsid w:val="00F7050A"/>
    <w:rsid w:val="00F75533"/>
    <w:rsid w:val="00F8036D"/>
    <w:rsid w:val="00F809DC"/>
    <w:rsid w:val="00F82145"/>
    <w:rsid w:val="00F86EB0"/>
    <w:rsid w:val="00F932F2"/>
    <w:rsid w:val="00FA154B"/>
    <w:rsid w:val="00FA3811"/>
    <w:rsid w:val="00FA3B9F"/>
    <w:rsid w:val="00FA3F06"/>
    <w:rsid w:val="00FA4A26"/>
    <w:rsid w:val="00FA7084"/>
    <w:rsid w:val="00FA7BEF"/>
    <w:rsid w:val="00FB1105"/>
    <w:rsid w:val="00FB1929"/>
    <w:rsid w:val="00FB5FD9"/>
    <w:rsid w:val="00FB6713"/>
    <w:rsid w:val="00FB7FFE"/>
    <w:rsid w:val="00FD1398"/>
    <w:rsid w:val="00FD2833"/>
    <w:rsid w:val="00FD33AB"/>
    <w:rsid w:val="00FD3BA4"/>
    <w:rsid w:val="00FD4724"/>
    <w:rsid w:val="00FD4A68"/>
    <w:rsid w:val="00FD68ED"/>
    <w:rsid w:val="00FD7E00"/>
    <w:rsid w:val="00FE2824"/>
    <w:rsid w:val="00FE2EA5"/>
    <w:rsid w:val="00FE2F0E"/>
    <w:rsid w:val="00FE53F2"/>
    <w:rsid w:val="00FE56D6"/>
    <w:rsid w:val="00FE596D"/>
    <w:rsid w:val="00FE661F"/>
    <w:rsid w:val="00FF0400"/>
    <w:rsid w:val="00FF3D6B"/>
    <w:rsid w:val="00FF3E10"/>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9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3725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971194"/>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CC3388"/>
    <w:pPr>
      <w:numPr>
        <w:numId w:val="10"/>
      </w:numPr>
    </w:pPr>
  </w:style>
  <w:style w:type="paragraph" w:styleId="ListParagraph">
    <w:name w:val="List Paragraph"/>
    <w:basedOn w:val="Normal"/>
    <w:uiPriority w:val="34"/>
    <w:qFormat/>
    <w:rsid w:val="00CC3388"/>
    <w:pPr>
      <w:ind w:left="720"/>
      <w:contextualSpacing/>
    </w:pPr>
  </w:style>
  <w:style w:type="paragraph" w:styleId="NormalWeb">
    <w:name w:val="Normal (Web)"/>
    <w:basedOn w:val="Normal"/>
    <w:uiPriority w:val="99"/>
    <w:semiHidden/>
    <w:unhideWhenUsed/>
    <w:rsid w:val="009E364B"/>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E364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3725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971194"/>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CC3388"/>
    <w:pPr>
      <w:numPr>
        <w:numId w:val="10"/>
      </w:numPr>
    </w:pPr>
  </w:style>
  <w:style w:type="paragraph" w:styleId="ListParagraph">
    <w:name w:val="List Paragraph"/>
    <w:basedOn w:val="Normal"/>
    <w:uiPriority w:val="34"/>
    <w:qFormat/>
    <w:rsid w:val="00CC3388"/>
    <w:pPr>
      <w:ind w:left="720"/>
      <w:contextualSpacing/>
    </w:pPr>
  </w:style>
  <w:style w:type="paragraph" w:styleId="NormalWeb">
    <w:name w:val="Normal (Web)"/>
    <w:basedOn w:val="Normal"/>
    <w:uiPriority w:val="99"/>
    <w:semiHidden/>
    <w:unhideWhenUsed/>
    <w:rsid w:val="009E364B"/>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E3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4739">
      <w:bodyDiv w:val="1"/>
      <w:marLeft w:val="0"/>
      <w:marRight w:val="0"/>
      <w:marTop w:val="0"/>
      <w:marBottom w:val="0"/>
      <w:divBdr>
        <w:top w:val="none" w:sz="0" w:space="0" w:color="auto"/>
        <w:left w:val="none" w:sz="0" w:space="0" w:color="auto"/>
        <w:bottom w:val="none" w:sz="0" w:space="0" w:color="auto"/>
        <w:right w:val="none" w:sz="0" w:space="0" w:color="auto"/>
      </w:divBdr>
    </w:div>
    <w:div w:id="377124579">
      <w:bodyDiv w:val="1"/>
      <w:marLeft w:val="0"/>
      <w:marRight w:val="0"/>
      <w:marTop w:val="0"/>
      <w:marBottom w:val="0"/>
      <w:divBdr>
        <w:top w:val="none" w:sz="0" w:space="0" w:color="auto"/>
        <w:left w:val="none" w:sz="0" w:space="0" w:color="auto"/>
        <w:bottom w:val="none" w:sz="0" w:space="0" w:color="auto"/>
        <w:right w:val="none" w:sz="0" w:space="0" w:color="auto"/>
      </w:divBdr>
    </w:div>
    <w:div w:id="440805694">
      <w:bodyDiv w:val="1"/>
      <w:marLeft w:val="0"/>
      <w:marRight w:val="0"/>
      <w:marTop w:val="0"/>
      <w:marBottom w:val="0"/>
      <w:divBdr>
        <w:top w:val="none" w:sz="0" w:space="0" w:color="auto"/>
        <w:left w:val="none" w:sz="0" w:space="0" w:color="auto"/>
        <w:bottom w:val="none" w:sz="0" w:space="0" w:color="auto"/>
        <w:right w:val="none" w:sz="0" w:space="0" w:color="auto"/>
      </w:divBdr>
    </w:div>
    <w:div w:id="469981534">
      <w:bodyDiv w:val="1"/>
      <w:marLeft w:val="0"/>
      <w:marRight w:val="0"/>
      <w:marTop w:val="0"/>
      <w:marBottom w:val="0"/>
      <w:divBdr>
        <w:top w:val="none" w:sz="0" w:space="0" w:color="auto"/>
        <w:left w:val="none" w:sz="0" w:space="0" w:color="auto"/>
        <w:bottom w:val="none" w:sz="0" w:space="0" w:color="auto"/>
        <w:right w:val="none" w:sz="0" w:space="0" w:color="auto"/>
      </w:divBdr>
    </w:div>
    <w:div w:id="482699650">
      <w:bodyDiv w:val="1"/>
      <w:marLeft w:val="0"/>
      <w:marRight w:val="0"/>
      <w:marTop w:val="0"/>
      <w:marBottom w:val="0"/>
      <w:divBdr>
        <w:top w:val="none" w:sz="0" w:space="0" w:color="auto"/>
        <w:left w:val="none" w:sz="0" w:space="0" w:color="auto"/>
        <w:bottom w:val="none" w:sz="0" w:space="0" w:color="auto"/>
        <w:right w:val="none" w:sz="0" w:space="0" w:color="auto"/>
      </w:divBdr>
    </w:div>
    <w:div w:id="606887705">
      <w:bodyDiv w:val="1"/>
      <w:marLeft w:val="0"/>
      <w:marRight w:val="0"/>
      <w:marTop w:val="0"/>
      <w:marBottom w:val="0"/>
      <w:divBdr>
        <w:top w:val="none" w:sz="0" w:space="0" w:color="auto"/>
        <w:left w:val="none" w:sz="0" w:space="0" w:color="auto"/>
        <w:bottom w:val="none" w:sz="0" w:space="0" w:color="auto"/>
        <w:right w:val="none" w:sz="0" w:space="0" w:color="auto"/>
      </w:divBdr>
    </w:div>
    <w:div w:id="692074136">
      <w:bodyDiv w:val="1"/>
      <w:marLeft w:val="0"/>
      <w:marRight w:val="0"/>
      <w:marTop w:val="0"/>
      <w:marBottom w:val="0"/>
      <w:divBdr>
        <w:top w:val="none" w:sz="0" w:space="0" w:color="auto"/>
        <w:left w:val="none" w:sz="0" w:space="0" w:color="auto"/>
        <w:bottom w:val="none" w:sz="0" w:space="0" w:color="auto"/>
        <w:right w:val="none" w:sz="0" w:space="0" w:color="auto"/>
      </w:divBdr>
    </w:div>
    <w:div w:id="804470827">
      <w:bodyDiv w:val="1"/>
      <w:marLeft w:val="0"/>
      <w:marRight w:val="0"/>
      <w:marTop w:val="0"/>
      <w:marBottom w:val="0"/>
      <w:divBdr>
        <w:top w:val="none" w:sz="0" w:space="0" w:color="auto"/>
        <w:left w:val="none" w:sz="0" w:space="0" w:color="auto"/>
        <w:bottom w:val="none" w:sz="0" w:space="0" w:color="auto"/>
        <w:right w:val="none" w:sz="0" w:space="0" w:color="auto"/>
      </w:divBdr>
    </w:div>
    <w:div w:id="812143780">
      <w:bodyDiv w:val="1"/>
      <w:marLeft w:val="0"/>
      <w:marRight w:val="0"/>
      <w:marTop w:val="0"/>
      <w:marBottom w:val="0"/>
      <w:divBdr>
        <w:top w:val="none" w:sz="0" w:space="0" w:color="auto"/>
        <w:left w:val="none" w:sz="0" w:space="0" w:color="auto"/>
        <w:bottom w:val="none" w:sz="0" w:space="0" w:color="auto"/>
        <w:right w:val="none" w:sz="0" w:space="0" w:color="auto"/>
      </w:divBdr>
    </w:div>
    <w:div w:id="851721231">
      <w:bodyDiv w:val="1"/>
      <w:marLeft w:val="0"/>
      <w:marRight w:val="0"/>
      <w:marTop w:val="0"/>
      <w:marBottom w:val="0"/>
      <w:divBdr>
        <w:top w:val="none" w:sz="0" w:space="0" w:color="auto"/>
        <w:left w:val="none" w:sz="0" w:space="0" w:color="auto"/>
        <w:bottom w:val="none" w:sz="0" w:space="0" w:color="auto"/>
        <w:right w:val="none" w:sz="0" w:space="0" w:color="auto"/>
      </w:divBdr>
    </w:div>
    <w:div w:id="1032222167">
      <w:bodyDiv w:val="1"/>
      <w:marLeft w:val="0"/>
      <w:marRight w:val="0"/>
      <w:marTop w:val="0"/>
      <w:marBottom w:val="0"/>
      <w:divBdr>
        <w:top w:val="none" w:sz="0" w:space="0" w:color="auto"/>
        <w:left w:val="none" w:sz="0" w:space="0" w:color="auto"/>
        <w:bottom w:val="none" w:sz="0" w:space="0" w:color="auto"/>
        <w:right w:val="none" w:sz="0" w:space="0" w:color="auto"/>
      </w:divBdr>
    </w:div>
    <w:div w:id="1065226292">
      <w:bodyDiv w:val="1"/>
      <w:marLeft w:val="0"/>
      <w:marRight w:val="0"/>
      <w:marTop w:val="0"/>
      <w:marBottom w:val="0"/>
      <w:divBdr>
        <w:top w:val="none" w:sz="0" w:space="0" w:color="auto"/>
        <w:left w:val="none" w:sz="0" w:space="0" w:color="auto"/>
        <w:bottom w:val="none" w:sz="0" w:space="0" w:color="auto"/>
        <w:right w:val="none" w:sz="0" w:space="0" w:color="auto"/>
      </w:divBdr>
    </w:div>
    <w:div w:id="1194466310">
      <w:bodyDiv w:val="1"/>
      <w:marLeft w:val="0"/>
      <w:marRight w:val="0"/>
      <w:marTop w:val="0"/>
      <w:marBottom w:val="0"/>
      <w:divBdr>
        <w:top w:val="none" w:sz="0" w:space="0" w:color="auto"/>
        <w:left w:val="none" w:sz="0" w:space="0" w:color="auto"/>
        <w:bottom w:val="none" w:sz="0" w:space="0" w:color="auto"/>
        <w:right w:val="none" w:sz="0" w:space="0" w:color="auto"/>
      </w:divBdr>
    </w:div>
    <w:div w:id="1219434156">
      <w:bodyDiv w:val="1"/>
      <w:marLeft w:val="0"/>
      <w:marRight w:val="0"/>
      <w:marTop w:val="0"/>
      <w:marBottom w:val="0"/>
      <w:divBdr>
        <w:top w:val="none" w:sz="0" w:space="0" w:color="auto"/>
        <w:left w:val="none" w:sz="0" w:space="0" w:color="auto"/>
        <w:bottom w:val="none" w:sz="0" w:space="0" w:color="auto"/>
        <w:right w:val="none" w:sz="0" w:space="0" w:color="auto"/>
      </w:divBdr>
    </w:div>
    <w:div w:id="1307247444">
      <w:bodyDiv w:val="1"/>
      <w:marLeft w:val="0"/>
      <w:marRight w:val="0"/>
      <w:marTop w:val="0"/>
      <w:marBottom w:val="0"/>
      <w:divBdr>
        <w:top w:val="none" w:sz="0" w:space="0" w:color="auto"/>
        <w:left w:val="none" w:sz="0" w:space="0" w:color="auto"/>
        <w:bottom w:val="none" w:sz="0" w:space="0" w:color="auto"/>
        <w:right w:val="none" w:sz="0" w:space="0" w:color="auto"/>
      </w:divBdr>
    </w:div>
    <w:div w:id="1427339422">
      <w:bodyDiv w:val="1"/>
      <w:marLeft w:val="0"/>
      <w:marRight w:val="0"/>
      <w:marTop w:val="0"/>
      <w:marBottom w:val="0"/>
      <w:divBdr>
        <w:top w:val="none" w:sz="0" w:space="0" w:color="auto"/>
        <w:left w:val="none" w:sz="0" w:space="0" w:color="auto"/>
        <w:bottom w:val="none" w:sz="0" w:space="0" w:color="auto"/>
        <w:right w:val="none" w:sz="0" w:space="0" w:color="auto"/>
      </w:divBdr>
    </w:div>
    <w:div w:id="157975027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712609">
      <w:bodyDiv w:val="1"/>
      <w:marLeft w:val="0"/>
      <w:marRight w:val="0"/>
      <w:marTop w:val="0"/>
      <w:marBottom w:val="0"/>
      <w:divBdr>
        <w:top w:val="none" w:sz="0" w:space="0" w:color="auto"/>
        <w:left w:val="none" w:sz="0" w:space="0" w:color="auto"/>
        <w:bottom w:val="none" w:sz="0" w:space="0" w:color="auto"/>
        <w:right w:val="none" w:sz="0" w:space="0" w:color="auto"/>
      </w:divBdr>
    </w:div>
    <w:div w:id="1646663189">
      <w:bodyDiv w:val="1"/>
      <w:marLeft w:val="0"/>
      <w:marRight w:val="0"/>
      <w:marTop w:val="0"/>
      <w:marBottom w:val="0"/>
      <w:divBdr>
        <w:top w:val="none" w:sz="0" w:space="0" w:color="auto"/>
        <w:left w:val="none" w:sz="0" w:space="0" w:color="auto"/>
        <w:bottom w:val="none" w:sz="0" w:space="0" w:color="auto"/>
        <w:right w:val="none" w:sz="0" w:space="0" w:color="auto"/>
      </w:divBdr>
    </w:div>
    <w:div w:id="1677077837">
      <w:bodyDiv w:val="1"/>
      <w:marLeft w:val="0"/>
      <w:marRight w:val="0"/>
      <w:marTop w:val="0"/>
      <w:marBottom w:val="0"/>
      <w:divBdr>
        <w:top w:val="none" w:sz="0" w:space="0" w:color="auto"/>
        <w:left w:val="none" w:sz="0" w:space="0" w:color="auto"/>
        <w:bottom w:val="none" w:sz="0" w:space="0" w:color="auto"/>
        <w:right w:val="none" w:sz="0" w:space="0" w:color="auto"/>
      </w:divBdr>
    </w:div>
    <w:div w:id="1697383107">
      <w:bodyDiv w:val="1"/>
      <w:marLeft w:val="0"/>
      <w:marRight w:val="0"/>
      <w:marTop w:val="0"/>
      <w:marBottom w:val="0"/>
      <w:divBdr>
        <w:top w:val="none" w:sz="0" w:space="0" w:color="auto"/>
        <w:left w:val="none" w:sz="0" w:space="0" w:color="auto"/>
        <w:bottom w:val="none" w:sz="0" w:space="0" w:color="auto"/>
        <w:right w:val="none" w:sz="0" w:space="0" w:color="auto"/>
      </w:divBdr>
    </w:div>
    <w:div w:id="1705054167">
      <w:bodyDiv w:val="1"/>
      <w:marLeft w:val="0"/>
      <w:marRight w:val="0"/>
      <w:marTop w:val="0"/>
      <w:marBottom w:val="0"/>
      <w:divBdr>
        <w:top w:val="none" w:sz="0" w:space="0" w:color="auto"/>
        <w:left w:val="none" w:sz="0" w:space="0" w:color="auto"/>
        <w:bottom w:val="none" w:sz="0" w:space="0" w:color="auto"/>
        <w:right w:val="none" w:sz="0" w:space="0" w:color="auto"/>
      </w:divBdr>
    </w:div>
    <w:div w:id="1706100971">
      <w:bodyDiv w:val="1"/>
      <w:marLeft w:val="0"/>
      <w:marRight w:val="0"/>
      <w:marTop w:val="0"/>
      <w:marBottom w:val="0"/>
      <w:divBdr>
        <w:top w:val="none" w:sz="0" w:space="0" w:color="auto"/>
        <w:left w:val="none" w:sz="0" w:space="0" w:color="auto"/>
        <w:bottom w:val="none" w:sz="0" w:space="0" w:color="auto"/>
        <w:right w:val="none" w:sz="0" w:space="0" w:color="auto"/>
      </w:divBdr>
    </w:div>
    <w:div w:id="1755978073">
      <w:bodyDiv w:val="1"/>
      <w:marLeft w:val="0"/>
      <w:marRight w:val="0"/>
      <w:marTop w:val="0"/>
      <w:marBottom w:val="0"/>
      <w:divBdr>
        <w:top w:val="none" w:sz="0" w:space="0" w:color="auto"/>
        <w:left w:val="none" w:sz="0" w:space="0" w:color="auto"/>
        <w:bottom w:val="none" w:sz="0" w:space="0" w:color="auto"/>
        <w:right w:val="none" w:sz="0" w:space="0" w:color="auto"/>
      </w:divBdr>
    </w:div>
    <w:div w:id="1758936024">
      <w:bodyDiv w:val="1"/>
      <w:marLeft w:val="0"/>
      <w:marRight w:val="0"/>
      <w:marTop w:val="0"/>
      <w:marBottom w:val="0"/>
      <w:divBdr>
        <w:top w:val="none" w:sz="0" w:space="0" w:color="auto"/>
        <w:left w:val="none" w:sz="0" w:space="0" w:color="auto"/>
        <w:bottom w:val="none" w:sz="0" w:space="0" w:color="auto"/>
        <w:right w:val="none" w:sz="0" w:space="0" w:color="auto"/>
      </w:divBdr>
    </w:div>
    <w:div w:id="1770395335">
      <w:bodyDiv w:val="1"/>
      <w:marLeft w:val="0"/>
      <w:marRight w:val="0"/>
      <w:marTop w:val="0"/>
      <w:marBottom w:val="0"/>
      <w:divBdr>
        <w:top w:val="none" w:sz="0" w:space="0" w:color="auto"/>
        <w:left w:val="none" w:sz="0" w:space="0" w:color="auto"/>
        <w:bottom w:val="none" w:sz="0" w:space="0" w:color="auto"/>
        <w:right w:val="none" w:sz="0" w:space="0" w:color="auto"/>
      </w:divBdr>
    </w:div>
    <w:div w:id="1805001389">
      <w:bodyDiv w:val="1"/>
      <w:marLeft w:val="0"/>
      <w:marRight w:val="0"/>
      <w:marTop w:val="0"/>
      <w:marBottom w:val="0"/>
      <w:divBdr>
        <w:top w:val="none" w:sz="0" w:space="0" w:color="auto"/>
        <w:left w:val="none" w:sz="0" w:space="0" w:color="auto"/>
        <w:bottom w:val="none" w:sz="0" w:space="0" w:color="auto"/>
        <w:right w:val="none" w:sz="0" w:space="0" w:color="auto"/>
      </w:divBdr>
    </w:div>
    <w:div w:id="1820146226">
      <w:bodyDiv w:val="1"/>
      <w:marLeft w:val="0"/>
      <w:marRight w:val="0"/>
      <w:marTop w:val="0"/>
      <w:marBottom w:val="0"/>
      <w:divBdr>
        <w:top w:val="none" w:sz="0" w:space="0" w:color="auto"/>
        <w:left w:val="none" w:sz="0" w:space="0" w:color="auto"/>
        <w:bottom w:val="none" w:sz="0" w:space="0" w:color="auto"/>
        <w:right w:val="none" w:sz="0" w:space="0" w:color="auto"/>
      </w:divBdr>
    </w:div>
    <w:div w:id="1850755347">
      <w:bodyDiv w:val="1"/>
      <w:marLeft w:val="0"/>
      <w:marRight w:val="0"/>
      <w:marTop w:val="0"/>
      <w:marBottom w:val="0"/>
      <w:divBdr>
        <w:top w:val="none" w:sz="0" w:space="0" w:color="auto"/>
        <w:left w:val="none" w:sz="0" w:space="0" w:color="auto"/>
        <w:bottom w:val="none" w:sz="0" w:space="0" w:color="auto"/>
        <w:right w:val="none" w:sz="0" w:space="0" w:color="auto"/>
      </w:divBdr>
    </w:div>
    <w:div w:id="1901942300">
      <w:bodyDiv w:val="1"/>
      <w:marLeft w:val="0"/>
      <w:marRight w:val="0"/>
      <w:marTop w:val="0"/>
      <w:marBottom w:val="0"/>
      <w:divBdr>
        <w:top w:val="none" w:sz="0" w:space="0" w:color="auto"/>
        <w:left w:val="none" w:sz="0" w:space="0" w:color="auto"/>
        <w:bottom w:val="none" w:sz="0" w:space="0" w:color="auto"/>
        <w:right w:val="none" w:sz="0" w:space="0" w:color="auto"/>
      </w:divBdr>
    </w:div>
    <w:div w:id="1962223124">
      <w:bodyDiv w:val="1"/>
      <w:marLeft w:val="0"/>
      <w:marRight w:val="0"/>
      <w:marTop w:val="0"/>
      <w:marBottom w:val="0"/>
      <w:divBdr>
        <w:top w:val="none" w:sz="0" w:space="0" w:color="auto"/>
        <w:left w:val="none" w:sz="0" w:space="0" w:color="auto"/>
        <w:bottom w:val="none" w:sz="0" w:space="0" w:color="auto"/>
        <w:right w:val="none" w:sz="0" w:space="0" w:color="auto"/>
      </w:divBdr>
    </w:div>
    <w:div w:id="2024822209">
      <w:bodyDiv w:val="1"/>
      <w:marLeft w:val="0"/>
      <w:marRight w:val="0"/>
      <w:marTop w:val="0"/>
      <w:marBottom w:val="0"/>
      <w:divBdr>
        <w:top w:val="none" w:sz="0" w:space="0" w:color="auto"/>
        <w:left w:val="none" w:sz="0" w:space="0" w:color="auto"/>
        <w:bottom w:val="none" w:sz="0" w:space="0" w:color="auto"/>
        <w:right w:val="none" w:sz="0" w:space="0" w:color="auto"/>
      </w:divBdr>
    </w:div>
    <w:div w:id="206544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7E7CEC0928414FAA806066071BC636"/>
        <w:category>
          <w:name w:val="General"/>
          <w:gallery w:val="placeholder"/>
        </w:category>
        <w:types>
          <w:type w:val="bbPlcHdr"/>
        </w:types>
        <w:behaviors>
          <w:behavior w:val="content"/>
        </w:behaviors>
        <w:guid w:val="{A9B4EC6C-EF4C-4638-9244-4690D2A3FEA3}"/>
      </w:docPartPr>
      <w:docPartBody>
        <w:p w:rsidR="001352B6" w:rsidRDefault="005977FB">
          <w:pPr>
            <w:pStyle w:val="327E7CEC0928414FAA806066071BC63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7FB"/>
    <w:rsid w:val="000E2411"/>
    <w:rsid w:val="001352B6"/>
    <w:rsid w:val="0017721F"/>
    <w:rsid w:val="002162A0"/>
    <w:rsid w:val="002F1BE1"/>
    <w:rsid w:val="004552BA"/>
    <w:rsid w:val="005977FB"/>
    <w:rsid w:val="00844C67"/>
    <w:rsid w:val="008D4E21"/>
    <w:rsid w:val="00912DF4"/>
    <w:rsid w:val="00A717B6"/>
    <w:rsid w:val="00C24E40"/>
    <w:rsid w:val="00D15404"/>
    <w:rsid w:val="00DA7E61"/>
    <w:rsid w:val="00FC5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7E7CEC0928414FAA806066071BC636">
    <w:name w:val="327E7CEC0928414FAA806066071BC63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7E7CEC0928414FAA806066071BC636">
    <w:name w:val="327E7CEC0928414FAA806066071BC6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43BCD7-3CB9-41E0-A3EE-525C61FC9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475</TotalTime>
  <Pages>16</Pages>
  <Words>4473</Words>
  <Characters>25500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Lab – Sử dụng RESTCONF để kết nối Router IOS XE</vt:lpstr>
    </vt:vector>
  </TitlesOfParts>
  <Company>Cisco Systems, Inc.</Company>
  <LinksUpToDate>false</LinksUpToDate>
  <CharactersWithSpaces>29914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Sử dụng RESTCONF kết nối Router IOS XE</dc:title>
  <dc:creator>Allan Johnson</dc:creator>
  <dc:description>2020</dc:description>
  <cp:lastModifiedBy>Windows User</cp:lastModifiedBy>
  <cp:revision>83</cp:revision>
  <cp:lastPrinted>2020-03-12T18:35:00Z</cp:lastPrinted>
  <dcterms:created xsi:type="dcterms:W3CDTF">2020-03-12T19:19:00Z</dcterms:created>
  <dcterms:modified xsi:type="dcterms:W3CDTF">2020-10-05T09:35:00Z</dcterms:modified>
</cp:coreProperties>
</file>